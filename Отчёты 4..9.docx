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A6AF2C" w14:textId="7FF31B5C" w:rsidR="001F754C" w:rsidRDefault="001F754C" w:rsidP="007C3AAB">
      <w:pPr>
        <w:pStyle w:val="Documentheading"/>
      </w:pPr>
      <w:r w:rsidRPr="001F754C">
        <w:t>Предисловие</w:t>
      </w:r>
    </w:p>
    <w:p w14:paraId="21B84FF7" w14:textId="5DBB5DDE" w:rsidR="001F754C" w:rsidRDefault="001F754C" w:rsidP="001F754C">
      <w:pPr>
        <w:pStyle w:val="Sectionheading"/>
      </w:pPr>
      <w:r>
        <w:t>Кодировка</w:t>
      </w:r>
    </w:p>
    <w:p w14:paraId="780CFC77" w14:textId="7D55C36A" w:rsidR="001F754C" w:rsidRDefault="001F754C" w:rsidP="001F754C">
      <w:pPr>
        <w:rPr>
          <w:lang w:val="ru-RU"/>
        </w:rPr>
      </w:pPr>
      <w:r>
        <w:rPr>
          <w:lang w:val="ru-RU"/>
        </w:rPr>
        <w:t>Язык моей системы – английский, поэтому способы вроде:</w:t>
      </w:r>
    </w:p>
    <w:p w14:paraId="5E36B5D0" w14:textId="5A1BBC4B" w:rsidR="001F754C" w:rsidRPr="00DB7640" w:rsidRDefault="006226FA" w:rsidP="0006372B">
      <w:pPr>
        <w:pStyle w:val="Codeblock"/>
        <w:rPr>
          <w:lang w:val="ru-RU"/>
        </w:rPr>
      </w:pPr>
      <w:r w:rsidRPr="006226FA">
        <w:rPr>
          <w:lang w:val="ru-RU"/>
        </w:rPr>
        <w:t>setlocale (LC_ALL," Russian ")</w:t>
      </w:r>
      <w:r w:rsidRPr="00DB7640">
        <w:rPr>
          <w:lang w:val="ru-RU"/>
        </w:rPr>
        <w:t>;</w:t>
      </w:r>
    </w:p>
    <w:p w14:paraId="6C671853" w14:textId="5C926339" w:rsidR="001F754C" w:rsidRDefault="001F754C" w:rsidP="001F754C">
      <w:pPr>
        <w:rPr>
          <w:lang w:val="ru-RU"/>
        </w:rPr>
      </w:pPr>
      <w:r>
        <w:rPr>
          <w:lang w:val="ru-RU"/>
        </w:rPr>
        <w:t>Не помогут использовать русский текст в консоли.</w:t>
      </w:r>
    </w:p>
    <w:p w14:paraId="76F55D7E" w14:textId="05200FE7" w:rsidR="001F754C" w:rsidRDefault="001F754C" w:rsidP="001F754C">
      <w:pPr>
        <w:rPr>
          <w:lang w:val="ru-RU"/>
        </w:rPr>
      </w:pPr>
      <w:r>
        <w:rPr>
          <w:lang w:val="ru-RU"/>
        </w:rPr>
        <w:t xml:space="preserve">Поэтому я использовал способ который будет работать на любом компьютере, а точнее использование 2-х байтовых символов в кодировке </w:t>
      </w:r>
      <w:r>
        <w:t>Unicode</w:t>
      </w:r>
      <w:r w:rsidRPr="001F754C">
        <w:rPr>
          <w:lang w:val="ru-RU"/>
        </w:rPr>
        <w:t>.</w:t>
      </w:r>
    </w:p>
    <w:p w14:paraId="5A43408E" w14:textId="77777777" w:rsidR="001F754C" w:rsidRDefault="001F754C" w:rsidP="001F754C">
      <w:pPr>
        <w:rPr>
          <w:lang w:val="ru-RU"/>
        </w:rPr>
      </w:pPr>
      <w:r>
        <w:rPr>
          <w:lang w:val="ru-RU"/>
        </w:rPr>
        <w:t>Для этого надо:</w:t>
      </w:r>
    </w:p>
    <w:p w14:paraId="3A0EBF00" w14:textId="1348CD97" w:rsidR="001F754C" w:rsidRPr="001F754C" w:rsidRDefault="001F754C" w:rsidP="001F754C">
      <w:pPr>
        <w:pStyle w:val="ListParagraph"/>
        <w:numPr>
          <w:ilvl w:val="0"/>
          <w:numId w:val="6"/>
        </w:numPr>
        <w:rPr>
          <w:lang w:val="ru-RU"/>
        </w:rPr>
      </w:pPr>
      <w:r w:rsidRPr="001F754C">
        <w:rPr>
          <w:lang w:val="ru-RU"/>
        </w:rPr>
        <w:t xml:space="preserve">В начале программы </w:t>
      </w:r>
      <w:r w:rsidR="006226FA">
        <w:rPr>
          <w:lang w:val="ru-RU"/>
        </w:rPr>
        <w:t>необходимо</w:t>
      </w:r>
      <w:r w:rsidRPr="001F754C">
        <w:rPr>
          <w:lang w:val="ru-RU"/>
        </w:rPr>
        <w:t xml:space="preserve"> настроить потоки ввода, вывода и вывода ошибок:</w:t>
      </w:r>
    </w:p>
    <w:p w14:paraId="4347CCD3" w14:textId="0E34903B" w:rsidR="00F531AF" w:rsidRDefault="006226FA" w:rsidP="00F531AF">
      <w:pPr>
        <w:pStyle w:val="Codeblock"/>
      </w:pPr>
      <w:r w:rsidRPr="00F531AF">
        <w:t xml:space="preserve"> </w:t>
      </w:r>
      <w:r w:rsidR="00F531AF">
        <w:t xml:space="preserve">   if (_setmode(_fileno(stdout), _O_U16TEXT) == -1) return -1;</w:t>
      </w:r>
    </w:p>
    <w:p w14:paraId="348984C2" w14:textId="77777777" w:rsidR="00F531AF" w:rsidRDefault="00F531AF" w:rsidP="00F531AF">
      <w:pPr>
        <w:pStyle w:val="Codeblock"/>
      </w:pPr>
      <w:r>
        <w:t xml:space="preserve">    if (_setmode(_fileno(stdin ), _O_U16TEXT) == -1) return -1;</w:t>
      </w:r>
    </w:p>
    <w:p w14:paraId="20C967D3" w14:textId="1AB6D29B" w:rsidR="001F754C" w:rsidRPr="006226FA" w:rsidRDefault="00F531AF" w:rsidP="00F531AF">
      <w:pPr>
        <w:pStyle w:val="Codeblock"/>
      </w:pPr>
      <w:r>
        <w:t xml:space="preserve">    if (_setmode(_fileno(stderr), _O_U16TEXT) == -1) return -1;</w:t>
      </w:r>
    </w:p>
    <w:p w14:paraId="57CC1DEA" w14:textId="506379F2" w:rsidR="001F754C" w:rsidRDefault="001F754C" w:rsidP="006226FA">
      <w:pPr>
        <w:pStyle w:val="ListParagraph"/>
        <w:rPr>
          <w:lang w:val="ru-RU"/>
        </w:rPr>
      </w:pPr>
      <w:r>
        <w:rPr>
          <w:lang w:val="ru-RU"/>
        </w:rPr>
        <w:t>Для этого могут понадобится такие заголовки:</w:t>
      </w:r>
    </w:p>
    <w:p w14:paraId="3820A028" w14:textId="77777777" w:rsidR="006226FA" w:rsidRPr="006226FA" w:rsidRDefault="006226FA" w:rsidP="0006372B">
      <w:pPr>
        <w:pStyle w:val="Codeblock"/>
      </w:pPr>
      <w:r w:rsidRPr="006226FA">
        <w:t>#include &lt;io.h&gt;</w:t>
      </w:r>
    </w:p>
    <w:p w14:paraId="134A1D05" w14:textId="56ACED5B" w:rsidR="001F754C" w:rsidRPr="006226FA" w:rsidRDefault="006226FA" w:rsidP="0006372B">
      <w:pPr>
        <w:pStyle w:val="Codeblock"/>
      </w:pPr>
      <w:r w:rsidRPr="006226FA">
        <w:t>#include &lt;fcntl.h&gt;</w:t>
      </w:r>
    </w:p>
    <w:p w14:paraId="71836E6D" w14:textId="3C17EB8B" w:rsidR="001F754C" w:rsidRDefault="006226FA" w:rsidP="006226FA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lang w:val="ru-RU"/>
        </w:rPr>
        <w:t xml:space="preserve">Вместо функций </w:t>
      </w:r>
      <w:r w:rsidRPr="006226FA">
        <w:rPr>
          <w:rStyle w:val="CodeinlineChar"/>
        </w:rPr>
        <w:t>printf</w:t>
      </w:r>
      <w:r w:rsidRPr="006226FA">
        <w:rPr>
          <w:lang w:val="ru-RU"/>
        </w:rPr>
        <w:t xml:space="preserve"> </w:t>
      </w:r>
      <w:r>
        <w:rPr>
          <w:lang w:val="ru-RU"/>
        </w:rPr>
        <w:t xml:space="preserve">и </w:t>
      </w:r>
      <w:r w:rsidRPr="006226FA">
        <w:rPr>
          <w:rStyle w:val="CodeinlineChar"/>
        </w:rPr>
        <w:t>scanf</w:t>
      </w:r>
      <w:r w:rsidRPr="006226FA">
        <w:rPr>
          <w:lang w:val="ru-RU"/>
        </w:rPr>
        <w:t>_</w:t>
      </w:r>
      <w:r>
        <w:t>s</w:t>
      </w:r>
      <w:r w:rsidRPr="006226FA">
        <w:rPr>
          <w:lang w:val="ru-RU"/>
        </w:rPr>
        <w:t xml:space="preserve"> </w:t>
      </w:r>
      <w:r>
        <w:rPr>
          <w:lang w:val="ru-RU"/>
        </w:rPr>
        <w:t xml:space="preserve">необходимо использовать функции </w:t>
      </w:r>
      <w:r w:rsidRPr="006226FA">
        <w:rPr>
          <w:rStyle w:val="CodeinlineChar"/>
        </w:rPr>
        <w:t>wprintf</w:t>
      </w:r>
      <w:r w:rsidRPr="006226FA">
        <w:rPr>
          <w:lang w:val="ru-RU"/>
        </w:rPr>
        <w:t xml:space="preserve"> </w:t>
      </w:r>
      <w:r>
        <w:rPr>
          <w:lang w:val="ru-RU"/>
        </w:rPr>
        <w:t xml:space="preserve">и </w:t>
      </w:r>
      <w:r w:rsidRPr="006226FA">
        <w:rPr>
          <w:rStyle w:val="CodeinlineChar"/>
        </w:rPr>
        <w:t>wscanf_s</w:t>
      </w:r>
      <w:r w:rsidRPr="006226FA">
        <w:rPr>
          <w:lang w:val="ru-RU"/>
        </w:rPr>
        <w:t xml:space="preserve"> </w:t>
      </w:r>
      <w:r>
        <w:rPr>
          <w:lang w:val="ru-RU"/>
        </w:rPr>
        <w:t>соответственно</w:t>
      </w:r>
      <w:r w:rsidRPr="006226FA">
        <w:rPr>
          <w:lang w:val="ru-RU"/>
        </w:rPr>
        <w:t>;</w:t>
      </w:r>
    </w:p>
    <w:p w14:paraId="2C192625" w14:textId="7CB40E88" w:rsidR="006226FA" w:rsidRDefault="006226FA" w:rsidP="006226FA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lang w:val="ru-RU"/>
        </w:rPr>
        <w:t xml:space="preserve">Вместо типа </w:t>
      </w:r>
      <w:r w:rsidRPr="006226FA">
        <w:rPr>
          <w:rStyle w:val="CodeinlineChar"/>
        </w:rPr>
        <w:t>char</w:t>
      </w:r>
      <w:r w:rsidRPr="006226FA">
        <w:rPr>
          <w:lang w:val="ru-RU"/>
        </w:rPr>
        <w:t xml:space="preserve"> </w:t>
      </w:r>
      <w:r>
        <w:rPr>
          <w:lang w:val="ru-RU"/>
        </w:rPr>
        <w:t>необходимо</w:t>
      </w:r>
      <w:r w:rsidRPr="006226FA">
        <w:rPr>
          <w:lang w:val="ru-RU"/>
        </w:rPr>
        <w:t xml:space="preserve"> </w:t>
      </w:r>
      <w:r>
        <w:rPr>
          <w:lang w:val="ru-RU"/>
        </w:rPr>
        <w:t xml:space="preserve">использовать тип </w:t>
      </w:r>
      <w:r w:rsidRPr="006226FA">
        <w:rPr>
          <w:rStyle w:val="CodeinlineChar"/>
        </w:rPr>
        <w:t>wchar_t</w:t>
      </w:r>
      <w:r w:rsidRPr="006226FA">
        <w:rPr>
          <w:lang w:val="ru-RU"/>
        </w:rPr>
        <w:t>;</w:t>
      </w:r>
    </w:p>
    <w:p w14:paraId="229E6BD9" w14:textId="203A0C47" w:rsidR="006226FA" w:rsidRPr="001F754C" w:rsidRDefault="006226FA" w:rsidP="006226FA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lang w:val="ru-RU"/>
        </w:rPr>
        <w:t xml:space="preserve">Перед литералами строк необходимо ставить букву </w:t>
      </w:r>
      <w:r w:rsidRPr="006226FA">
        <w:rPr>
          <w:rStyle w:val="CodeinlineChar"/>
        </w:rPr>
        <w:t>L</w:t>
      </w:r>
      <w:r w:rsidRPr="006226FA">
        <w:rPr>
          <w:lang w:val="ru-RU"/>
        </w:rPr>
        <w:t>.</w:t>
      </w:r>
    </w:p>
    <w:p w14:paraId="2E2F30B1" w14:textId="7EB5E4CF" w:rsidR="006226FA" w:rsidRDefault="0006372B" w:rsidP="006226FA">
      <w:pPr>
        <w:pStyle w:val="Sectionheading"/>
      </w:pPr>
      <w:r>
        <w:lastRenderedPageBreak/>
        <w:t>Общий ш</w:t>
      </w:r>
      <w:r w:rsidR="006226FA">
        <w:t>аблон всех программ</w:t>
      </w:r>
    </w:p>
    <w:p w14:paraId="26BEE2BF" w14:textId="77777777" w:rsidR="006226FA" w:rsidRPr="006226FA" w:rsidRDefault="006226FA" w:rsidP="0006372B">
      <w:pPr>
        <w:pStyle w:val="Codeblock"/>
        <w:rPr>
          <w:lang w:val="ru-RU"/>
        </w:rPr>
      </w:pPr>
      <w:r w:rsidRPr="006226FA">
        <w:rPr>
          <w:lang w:val="ru-RU"/>
        </w:rPr>
        <w:t>#include &lt;iostream&gt;</w:t>
      </w:r>
    </w:p>
    <w:p w14:paraId="040D7422" w14:textId="77777777" w:rsidR="006226FA" w:rsidRPr="006226FA" w:rsidRDefault="006226FA" w:rsidP="0006372B">
      <w:pPr>
        <w:pStyle w:val="Codeblock"/>
      </w:pPr>
      <w:r w:rsidRPr="006226FA">
        <w:t>#include &lt;io.h&gt;</w:t>
      </w:r>
    </w:p>
    <w:p w14:paraId="132CFF6A" w14:textId="77777777" w:rsidR="006226FA" w:rsidRPr="006226FA" w:rsidRDefault="006226FA" w:rsidP="0006372B">
      <w:pPr>
        <w:pStyle w:val="Codeblock"/>
      </w:pPr>
      <w:r w:rsidRPr="006226FA">
        <w:t>#include &lt;fcntl.h&gt;</w:t>
      </w:r>
    </w:p>
    <w:p w14:paraId="404F4ECA" w14:textId="4BF80CB2" w:rsidR="006226FA" w:rsidRDefault="006226FA" w:rsidP="0006372B">
      <w:pPr>
        <w:pStyle w:val="Codeblock"/>
      </w:pPr>
    </w:p>
    <w:p w14:paraId="060BE222" w14:textId="526DD247" w:rsidR="0006372B" w:rsidRPr="0006372B" w:rsidRDefault="0006372B" w:rsidP="0006372B">
      <w:pPr>
        <w:pStyle w:val="Codeblock"/>
        <w:rPr>
          <w:lang w:val="ru-RU"/>
        </w:rPr>
      </w:pPr>
      <w:r w:rsidRPr="00DB7640">
        <w:rPr>
          <w:lang w:val="ru-RU"/>
        </w:rPr>
        <w:t>//</w:t>
      </w:r>
      <w:r>
        <w:t>ToDo</w:t>
      </w:r>
      <w:r w:rsidRPr="00DB7640">
        <w:rPr>
          <w:lang w:val="ru-RU"/>
        </w:rPr>
        <w:t xml:space="preserve"> </w:t>
      </w:r>
      <w:r>
        <w:rPr>
          <w:lang w:val="ru-RU"/>
        </w:rPr>
        <w:t>Другие заголовки</w:t>
      </w:r>
    </w:p>
    <w:p w14:paraId="37418FB5" w14:textId="77777777" w:rsidR="0006372B" w:rsidRPr="00DB7640" w:rsidRDefault="0006372B" w:rsidP="0006372B">
      <w:pPr>
        <w:pStyle w:val="Codeblock"/>
        <w:rPr>
          <w:lang w:val="ru-RU"/>
        </w:rPr>
      </w:pPr>
    </w:p>
    <w:p w14:paraId="3D8E6796" w14:textId="77777777" w:rsidR="006226FA" w:rsidRPr="00DB7640" w:rsidRDefault="006226FA" w:rsidP="0006372B">
      <w:pPr>
        <w:pStyle w:val="Codeblock"/>
        <w:rPr>
          <w:lang w:val="ru-RU"/>
        </w:rPr>
      </w:pPr>
      <w:r w:rsidRPr="006226FA">
        <w:t>int</w:t>
      </w:r>
      <w:r w:rsidRPr="00DB7640">
        <w:rPr>
          <w:lang w:val="ru-RU"/>
        </w:rPr>
        <w:t xml:space="preserve"> </w:t>
      </w:r>
      <w:r w:rsidRPr="006226FA">
        <w:t>main</w:t>
      </w:r>
      <w:r w:rsidRPr="00DB7640">
        <w:rPr>
          <w:lang w:val="ru-RU"/>
        </w:rPr>
        <w:t>()</w:t>
      </w:r>
    </w:p>
    <w:p w14:paraId="2ECFE78A" w14:textId="77777777" w:rsidR="00805444" w:rsidRDefault="006226FA" w:rsidP="00805444">
      <w:pPr>
        <w:pStyle w:val="Codeblock"/>
      </w:pPr>
      <w:r w:rsidRPr="006226FA">
        <w:t>{</w:t>
      </w:r>
    </w:p>
    <w:p w14:paraId="78F26196" w14:textId="77777777" w:rsidR="00805444" w:rsidRDefault="00805444" w:rsidP="00805444">
      <w:pPr>
        <w:pStyle w:val="Codeblock"/>
      </w:pPr>
      <w:r>
        <w:t xml:space="preserve">    if (_setmode(_fileno(stdout), _O_U16TEXT) == -1) return -1;</w:t>
      </w:r>
    </w:p>
    <w:p w14:paraId="0596AA23" w14:textId="77777777" w:rsidR="00805444" w:rsidRDefault="00805444" w:rsidP="00805444">
      <w:pPr>
        <w:pStyle w:val="Codeblock"/>
      </w:pPr>
      <w:r>
        <w:t xml:space="preserve">    if (_setmode(_fileno(stdin ), _O_U16TEXT) == -1) return -1;</w:t>
      </w:r>
    </w:p>
    <w:p w14:paraId="723B1E49" w14:textId="77777777" w:rsidR="00805444" w:rsidRDefault="00805444" w:rsidP="00805444">
      <w:pPr>
        <w:pStyle w:val="Codeblock"/>
      </w:pPr>
      <w:r>
        <w:t xml:space="preserve">    if (_setmode(_fileno(stderr), _O_U16TEXT) == -1) return -1;</w:t>
      </w:r>
    </w:p>
    <w:p w14:paraId="44FFF192" w14:textId="2F768E3A" w:rsidR="0006372B" w:rsidRPr="00DB7640" w:rsidRDefault="006226FA" w:rsidP="00805444">
      <w:pPr>
        <w:pStyle w:val="Codeblock"/>
      </w:pPr>
      <w:r w:rsidRPr="006226FA">
        <w:t xml:space="preserve">    </w:t>
      </w:r>
    </w:p>
    <w:p w14:paraId="103509CF" w14:textId="6A65592D" w:rsidR="0006372B" w:rsidRPr="0006372B" w:rsidRDefault="0006372B" w:rsidP="0006372B">
      <w:pPr>
        <w:pStyle w:val="Codeblock"/>
        <w:rPr>
          <w:lang w:val="ru-RU"/>
        </w:rPr>
      </w:pPr>
      <w:r>
        <w:t xml:space="preserve">    </w:t>
      </w:r>
      <w:r w:rsidRPr="00DB7640">
        <w:rPr>
          <w:lang w:val="ru-RU"/>
        </w:rPr>
        <w:t>//</w:t>
      </w:r>
      <w:r>
        <w:t>ToDo</w:t>
      </w:r>
      <w:r w:rsidRPr="00DB7640">
        <w:rPr>
          <w:lang w:val="ru-RU"/>
        </w:rPr>
        <w:t xml:space="preserve"> </w:t>
      </w:r>
      <w:r>
        <w:rPr>
          <w:lang w:val="ru-RU"/>
        </w:rPr>
        <w:t>Тело программы</w:t>
      </w:r>
    </w:p>
    <w:p w14:paraId="7210D92B" w14:textId="29E34E06" w:rsidR="006226FA" w:rsidRPr="006226FA" w:rsidRDefault="006226FA" w:rsidP="0006372B">
      <w:pPr>
        <w:pStyle w:val="Codeblock"/>
        <w:rPr>
          <w:lang w:val="ru-RU"/>
        </w:rPr>
      </w:pPr>
      <w:r w:rsidRPr="006226FA">
        <w:rPr>
          <w:lang w:val="ru-RU"/>
        </w:rPr>
        <w:t xml:space="preserve">    </w:t>
      </w:r>
    </w:p>
    <w:p w14:paraId="4805E0BE" w14:textId="0B683B37" w:rsidR="006226FA" w:rsidRPr="006226FA" w:rsidRDefault="006226FA" w:rsidP="0006372B">
      <w:pPr>
        <w:pStyle w:val="Codeblock"/>
        <w:rPr>
          <w:lang w:val="ru-RU"/>
        </w:rPr>
      </w:pPr>
      <w:r w:rsidRPr="006226FA">
        <w:rPr>
          <w:lang w:val="ru-RU"/>
        </w:rPr>
        <w:t>}</w:t>
      </w:r>
    </w:p>
    <w:p w14:paraId="5CA91B1F" w14:textId="77299E31" w:rsidR="00EE7050" w:rsidRDefault="00F06448" w:rsidP="007C3AAB">
      <w:pPr>
        <w:pStyle w:val="Documentheading"/>
      </w:pPr>
      <w:r>
        <w:lastRenderedPageBreak/>
        <w:t>ЛР</w:t>
      </w:r>
      <w:r w:rsidRPr="001F754C">
        <w:t xml:space="preserve">4: </w:t>
      </w:r>
      <w:r>
        <w:t>Поб</w:t>
      </w:r>
      <w:r w:rsidRPr="00F06448">
        <w:t>и</w:t>
      </w:r>
      <w:r>
        <w:t>товые</w:t>
      </w:r>
      <w:r w:rsidRPr="001F754C">
        <w:t xml:space="preserve"> </w:t>
      </w:r>
      <w:r w:rsidRPr="00F06448">
        <w:t>операции</w:t>
      </w:r>
    </w:p>
    <w:p w14:paraId="5B466A5D" w14:textId="35D905BF" w:rsidR="007B7C67" w:rsidRDefault="007B7C67" w:rsidP="007B7C67">
      <w:pPr>
        <w:pStyle w:val="Sectionheading"/>
      </w:pPr>
      <w:r>
        <w:t>Задание</w:t>
      </w:r>
    </w:p>
    <w:p w14:paraId="2B266C07" w14:textId="12121899" w:rsidR="007B7C67" w:rsidRPr="007B7C67" w:rsidRDefault="007B7C67" w:rsidP="007B7C67">
      <w:pPr>
        <w:rPr>
          <w:color w:val="000000"/>
          <w:sz w:val="27"/>
          <w:szCs w:val="27"/>
          <w:lang w:val="ru-RU"/>
        </w:rPr>
      </w:pPr>
      <w:r w:rsidRPr="007B7C67">
        <w:rPr>
          <w:color w:val="000000"/>
          <w:sz w:val="27"/>
          <w:szCs w:val="27"/>
          <w:lang w:val="ru-RU"/>
        </w:rPr>
        <w:t>Формат команды канала в система ввода-вывода имеет вид:</w:t>
      </w:r>
    </w:p>
    <w:tbl>
      <w:tblPr>
        <w:tblpPr w:leftFromText="187" w:rightFromText="187" w:vertAnchor="text" w:horzAnchor="margin" w:tblpY="33"/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6"/>
        <w:gridCol w:w="350"/>
        <w:gridCol w:w="350"/>
        <w:gridCol w:w="350"/>
        <w:gridCol w:w="350"/>
        <w:gridCol w:w="350"/>
        <w:gridCol w:w="350"/>
        <w:gridCol w:w="350"/>
        <w:gridCol w:w="350"/>
        <w:gridCol w:w="350"/>
        <w:gridCol w:w="350"/>
        <w:gridCol w:w="350"/>
        <w:gridCol w:w="350"/>
        <w:gridCol w:w="350"/>
        <w:gridCol w:w="350"/>
        <w:gridCol w:w="350"/>
        <w:gridCol w:w="365"/>
      </w:tblGrid>
      <w:tr w:rsidR="007B7C67" w:rsidRPr="00774086" w14:paraId="6C18942B" w14:textId="77777777" w:rsidTr="007B7C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2A4785" w14:textId="77777777" w:rsidR="007B7C67" w:rsidRPr="00774086" w:rsidRDefault="007B7C67" w:rsidP="007B7C67">
            <w:pPr>
              <w:spacing w:before="0" w:after="0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774086">
              <w:rPr>
                <w:rFonts w:eastAsia="Times New Roman" w:cs="Times New Roman"/>
                <w:b/>
                <w:bCs/>
                <w:color w:val="000000"/>
                <w:sz w:val="27"/>
                <w:szCs w:val="27"/>
              </w:rPr>
              <w:t>╧ разряда</w:t>
            </w:r>
          </w:p>
        </w:tc>
        <w:tc>
          <w:tcPr>
            <w:tcW w:w="0" w:type="auto"/>
            <w:vAlign w:val="center"/>
            <w:hideMark/>
          </w:tcPr>
          <w:p w14:paraId="4406A18B" w14:textId="77777777" w:rsidR="007B7C67" w:rsidRPr="00774086" w:rsidRDefault="007B7C67" w:rsidP="007B7C67">
            <w:pPr>
              <w:spacing w:before="0" w:after="0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774086">
              <w:rPr>
                <w:rFonts w:eastAsia="Times New Roman" w:cs="Times New Roman"/>
                <w:color w:val="000000"/>
                <w:sz w:val="27"/>
                <w:szCs w:val="27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14:paraId="4D701E72" w14:textId="77777777" w:rsidR="007B7C67" w:rsidRPr="00774086" w:rsidRDefault="007B7C67" w:rsidP="007B7C67">
            <w:pPr>
              <w:spacing w:before="0" w:after="0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774086">
              <w:rPr>
                <w:rFonts w:eastAsia="Times New Roman" w:cs="Times New Roman"/>
                <w:color w:val="000000"/>
                <w:sz w:val="27"/>
                <w:szCs w:val="27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14:paraId="614CEA28" w14:textId="77777777" w:rsidR="007B7C67" w:rsidRPr="00774086" w:rsidRDefault="007B7C67" w:rsidP="007B7C67">
            <w:pPr>
              <w:spacing w:before="0" w:after="0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774086">
              <w:rPr>
                <w:rFonts w:eastAsia="Times New Roman" w:cs="Times New Roman"/>
                <w:color w:val="000000"/>
                <w:sz w:val="27"/>
                <w:szCs w:val="27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14:paraId="5EBFEC34" w14:textId="77777777" w:rsidR="007B7C67" w:rsidRPr="00774086" w:rsidRDefault="007B7C67" w:rsidP="007B7C67">
            <w:pPr>
              <w:spacing w:before="0" w:after="0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774086">
              <w:rPr>
                <w:rFonts w:eastAsia="Times New Roman" w:cs="Times New Roman"/>
                <w:color w:val="000000"/>
                <w:sz w:val="27"/>
                <w:szCs w:val="27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14:paraId="03D56168" w14:textId="77777777" w:rsidR="007B7C67" w:rsidRPr="00774086" w:rsidRDefault="007B7C67" w:rsidP="007B7C67">
            <w:pPr>
              <w:spacing w:before="0" w:after="0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774086">
              <w:rPr>
                <w:rFonts w:eastAsia="Times New Roman" w:cs="Times New Roman"/>
                <w:color w:val="000000"/>
                <w:sz w:val="27"/>
                <w:szCs w:val="27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14:paraId="2C069671" w14:textId="77777777" w:rsidR="007B7C67" w:rsidRPr="00774086" w:rsidRDefault="007B7C67" w:rsidP="007B7C67">
            <w:pPr>
              <w:spacing w:before="0" w:after="0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774086">
              <w:rPr>
                <w:rFonts w:eastAsia="Times New Roman" w:cs="Times New Roman"/>
                <w:color w:val="000000"/>
                <w:sz w:val="27"/>
                <w:szCs w:val="27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13C647B8" w14:textId="77777777" w:rsidR="007B7C67" w:rsidRPr="00774086" w:rsidRDefault="007B7C67" w:rsidP="007B7C67">
            <w:pPr>
              <w:spacing w:before="0" w:after="0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774086">
              <w:rPr>
                <w:rFonts w:eastAsia="Times New Roman" w:cs="Times New Roman"/>
                <w:color w:val="000000"/>
                <w:sz w:val="27"/>
                <w:szCs w:val="27"/>
              </w:rPr>
              <w:t>09</w:t>
            </w:r>
          </w:p>
        </w:tc>
        <w:tc>
          <w:tcPr>
            <w:tcW w:w="0" w:type="auto"/>
            <w:vAlign w:val="center"/>
            <w:hideMark/>
          </w:tcPr>
          <w:p w14:paraId="38BA0914" w14:textId="77777777" w:rsidR="007B7C67" w:rsidRPr="00774086" w:rsidRDefault="007B7C67" w:rsidP="007B7C67">
            <w:pPr>
              <w:spacing w:before="0" w:after="0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774086">
              <w:rPr>
                <w:rFonts w:eastAsia="Times New Roman" w:cs="Times New Roman"/>
                <w:color w:val="000000"/>
                <w:sz w:val="27"/>
                <w:szCs w:val="27"/>
              </w:rPr>
              <w:t>08</w:t>
            </w:r>
          </w:p>
        </w:tc>
        <w:tc>
          <w:tcPr>
            <w:tcW w:w="0" w:type="auto"/>
            <w:vAlign w:val="center"/>
            <w:hideMark/>
          </w:tcPr>
          <w:p w14:paraId="53FB16B0" w14:textId="77777777" w:rsidR="007B7C67" w:rsidRPr="00774086" w:rsidRDefault="007B7C67" w:rsidP="007B7C67">
            <w:pPr>
              <w:spacing w:before="0" w:after="0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774086">
              <w:rPr>
                <w:rFonts w:eastAsia="Times New Roman" w:cs="Times New Roman"/>
                <w:color w:val="000000"/>
                <w:sz w:val="27"/>
                <w:szCs w:val="27"/>
              </w:rPr>
              <w:t>07</w:t>
            </w:r>
          </w:p>
        </w:tc>
        <w:tc>
          <w:tcPr>
            <w:tcW w:w="0" w:type="auto"/>
            <w:vAlign w:val="center"/>
            <w:hideMark/>
          </w:tcPr>
          <w:p w14:paraId="62A23048" w14:textId="77777777" w:rsidR="007B7C67" w:rsidRPr="00774086" w:rsidRDefault="007B7C67" w:rsidP="007B7C67">
            <w:pPr>
              <w:spacing w:before="0" w:after="0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774086">
              <w:rPr>
                <w:rFonts w:eastAsia="Times New Roman" w:cs="Times New Roman"/>
                <w:color w:val="000000"/>
                <w:sz w:val="27"/>
                <w:szCs w:val="27"/>
              </w:rPr>
              <w:t>06</w:t>
            </w:r>
          </w:p>
        </w:tc>
        <w:tc>
          <w:tcPr>
            <w:tcW w:w="0" w:type="auto"/>
            <w:vAlign w:val="center"/>
            <w:hideMark/>
          </w:tcPr>
          <w:p w14:paraId="03232BE7" w14:textId="77777777" w:rsidR="007B7C67" w:rsidRPr="00774086" w:rsidRDefault="007B7C67" w:rsidP="007B7C67">
            <w:pPr>
              <w:spacing w:before="0" w:after="0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774086">
              <w:rPr>
                <w:rFonts w:eastAsia="Times New Roman" w:cs="Times New Roman"/>
                <w:color w:val="000000"/>
                <w:sz w:val="27"/>
                <w:szCs w:val="27"/>
              </w:rPr>
              <w:t>05</w:t>
            </w:r>
          </w:p>
        </w:tc>
        <w:tc>
          <w:tcPr>
            <w:tcW w:w="0" w:type="auto"/>
            <w:vAlign w:val="center"/>
            <w:hideMark/>
          </w:tcPr>
          <w:p w14:paraId="7757E60D" w14:textId="77777777" w:rsidR="007B7C67" w:rsidRPr="00774086" w:rsidRDefault="007B7C67" w:rsidP="007B7C67">
            <w:pPr>
              <w:spacing w:before="0" w:after="0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774086">
              <w:rPr>
                <w:rFonts w:eastAsia="Times New Roman" w:cs="Times New Roman"/>
                <w:color w:val="000000"/>
                <w:sz w:val="27"/>
                <w:szCs w:val="27"/>
              </w:rPr>
              <w:t>04</w:t>
            </w:r>
          </w:p>
        </w:tc>
        <w:tc>
          <w:tcPr>
            <w:tcW w:w="0" w:type="auto"/>
            <w:vAlign w:val="center"/>
            <w:hideMark/>
          </w:tcPr>
          <w:p w14:paraId="02217637" w14:textId="77777777" w:rsidR="007B7C67" w:rsidRPr="00774086" w:rsidRDefault="007B7C67" w:rsidP="007B7C67">
            <w:pPr>
              <w:spacing w:before="0" w:after="0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774086">
              <w:rPr>
                <w:rFonts w:eastAsia="Times New Roman" w:cs="Times New Roman"/>
                <w:color w:val="000000"/>
                <w:sz w:val="27"/>
                <w:szCs w:val="27"/>
              </w:rPr>
              <w:t>03</w:t>
            </w:r>
          </w:p>
        </w:tc>
        <w:tc>
          <w:tcPr>
            <w:tcW w:w="0" w:type="auto"/>
            <w:vAlign w:val="center"/>
            <w:hideMark/>
          </w:tcPr>
          <w:p w14:paraId="58C0DF57" w14:textId="77777777" w:rsidR="007B7C67" w:rsidRPr="00774086" w:rsidRDefault="007B7C67" w:rsidP="007B7C67">
            <w:pPr>
              <w:spacing w:before="0" w:after="0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774086">
              <w:rPr>
                <w:rFonts w:eastAsia="Times New Roman" w:cs="Times New Roman"/>
                <w:color w:val="000000"/>
                <w:sz w:val="27"/>
                <w:szCs w:val="27"/>
              </w:rPr>
              <w:t>02</w:t>
            </w:r>
          </w:p>
        </w:tc>
        <w:tc>
          <w:tcPr>
            <w:tcW w:w="0" w:type="auto"/>
            <w:vAlign w:val="center"/>
            <w:hideMark/>
          </w:tcPr>
          <w:p w14:paraId="7A44F1C2" w14:textId="77777777" w:rsidR="007B7C67" w:rsidRPr="00774086" w:rsidRDefault="007B7C67" w:rsidP="007B7C67">
            <w:pPr>
              <w:spacing w:before="0" w:after="0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774086">
              <w:rPr>
                <w:rFonts w:eastAsia="Times New Roman" w:cs="Times New Roman"/>
                <w:color w:val="000000"/>
                <w:sz w:val="27"/>
                <w:szCs w:val="27"/>
              </w:rPr>
              <w:t>01</w:t>
            </w:r>
          </w:p>
        </w:tc>
        <w:tc>
          <w:tcPr>
            <w:tcW w:w="0" w:type="auto"/>
            <w:vAlign w:val="center"/>
            <w:hideMark/>
          </w:tcPr>
          <w:p w14:paraId="41FB9890" w14:textId="77777777" w:rsidR="007B7C67" w:rsidRPr="00774086" w:rsidRDefault="007B7C67" w:rsidP="007B7C67">
            <w:pPr>
              <w:spacing w:before="0" w:after="0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774086">
              <w:rPr>
                <w:rFonts w:eastAsia="Times New Roman" w:cs="Times New Roman"/>
                <w:color w:val="000000"/>
                <w:sz w:val="27"/>
                <w:szCs w:val="27"/>
              </w:rPr>
              <w:t>00</w:t>
            </w:r>
          </w:p>
        </w:tc>
      </w:tr>
      <w:tr w:rsidR="007B7C67" w:rsidRPr="00774086" w14:paraId="2D17D8E9" w14:textId="77777777" w:rsidTr="007B7C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F916E2" w14:textId="77777777" w:rsidR="007B7C67" w:rsidRPr="00774086" w:rsidRDefault="007B7C67" w:rsidP="007B7C67">
            <w:pPr>
              <w:spacing w:before="0" w:after="0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774086">
              <w:rPr>
                <w:rFonts w:eastAsia="Times New Roman" w:cs="Times New Roman"/>
                <w:b/>
                <w:bCs/>
                <w:color w:val="000000"/>
                <w:sz w:val="27"/>
                <w:szCs w:val="27"/>
              </w:rPr>
              <w:t>Значение</w:t>
            </w:r>
          </w:p>
        </w:tc>
        <w:tc>
          <w:tcPr>
            <w:tcW w:w="0" w:type="auto"/>
            <w:vAlign w:val="center"/>
            <w:hideMark/>
          </w:tcPr>
          <w:p w14:paraId="3FEF86E3" w14:textId="77777777" w:rsidR="007B7C67" w:rsidRPr="00774086" w:rsidRDefault="007B7C67" w:rsidP="007B7C67">
            <w:pPr>
              <w:spacing w:before="0" w:after="0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774086">
              <w:rPr>
                <w:rFonts w:eastAsia="Times New Roman" w:cs="Times New Roman"/>
                <w:color w:val="000000"/>
                <w:sz w:val="27"/>
                <w:szCs w:val="27"/>
              </w:rPr>
              <w:t>O</w:t>
            </w:r>
          </w:p>
        </w:tc>
        <w:tc>
          <w:tcPr>
            <w:tcW w:w="0" w:type="auto"/>
            <w:vAlign w:val="center"/>
            <w:hideMark/>
          </w:tcPr>
          <w:p w14:paraId="63168170" w14:textId="77777777" w:rsidR="007B7C67" w:rsidRPr="00774086" w:rsidRDefault="007B7C67" w:rsidP="007B7C67">
            <w:pPr>
              <w:spacing w:before="0" w:after="0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774086">
              <w:rPr>
                <w:rFonts w:eastAsia="Times New Roman" w:cs="Times New Roman"/>
                <w:color w:val="000000"/>
                <w:sz w:val="27"/>
                <w:szCs w:val="27"/>
              </w:rPr>
              <w:t>O</w:t>
            </w:r>
          </w:p>
        </w:tc>
        <w:tc>
          <w:tcPr>
            <w:tcW w:w="0" w:type="auto"/>
            <w:vAlign w:val="center"/>
            <w:hideMark/>
          </w:tcPr>
          <w:p w14:paraId="717090C2" w14:textId="77777777" w:rsidR="007B7C67" w:rsidRPr="00774086" w:rsidRDefault="007B7C67" w:rsidP="007B7C67">
            <w:pPr>
              <w:spacing w:before="0" w:after="0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774086">
              <w:rPr>
                <w:rFonts w:eastAsia="Times New Roman" w:cs="Times New Roman"/>
                <w:color w:val="000000"/>
                <w:sz w:val="27"/>
                <w:szCs w:val="27"/>
              </w:rPr>
              <w:t>O</w:t>
            </w:r>
          </w:p>
        </w:tc>
        <w:tc>
          <w:tcPr>
            <w:tcW w:w="0" w:type="auto"/>
            <w:vAlign w:val="center"/>
            <w:hideMark/>
          </w:tcPr>
          <w:p w14:paraId="066E51F9" w14:textId="77777777" w:rsidR="007B7C67" w:rsidRPr="00774086" w:rsidRDefault="007B7C67" w:rsidP="007B7C67">
            <w:pPr>
              <w:spacing w:before="0" w:after="0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774086">
              <w:rPr>
                <w:rFonts w:eastAsia="Times New Roman" w:cs="Times New Roman"/>
                <w:color w:val="000000"/>
                <w:sz w:val="27"/>
                <w:szCs w:val="27"/>
              </w:rPr>
              <w:t>O</w:t>
            </w:r>
          </w:p>
        </w:tc>
        <w:tc>
          <w:tcPr>
            <w:tcW w:w="0" w:type="auto"/>
            <w:vAlign w:val="center"/>
            <w:hideMark/>
          </w:tcPr>
          <w:p w14:paraId="514B7BB9" w14:textId="77777777" w:rsidR="007B7C67" w:rsidRPr="00774086" w:rsidRDefault="007B7C67" w:rsidP="007B7C67">
            <w:pPr>
              <w:spacing w:before="0" w:after="0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774086">
              <w:rPr>
                <w:rFonts w:eastAsia="Times New Roman" w:cs="Times New Roman"/>
                <w:color w:val="000000"/>
                <w:sz w:val="27"/>
                <w:szCs w:val="27"/>
              </w:rPr>
              <w:t>O</w:t>
            </w:r>
          </w:p>
        </w:tc>
        <w:tc>
          <w:tcPr>
            <w:tcW w:w="0" w:type="auto"/>
            <w:vAlign w:val="center"/>
            <w:hideMark/>
          </w:tcPr>
          <w:p w14:paraId="57D63FDF" w14:textId="77777777" w:rsidR="007B7C67" w:rsidRPr="00774086" w:rsidRDefault="007B7C67" w:rsidP="007B7C67">
            <w:pPr>
              <w:spacing w:before="0" w:after="0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774086">
              <w:rPr>
                <w:rFonts w:eastAsia="Times New Roman" w:cs="Times New Roman"/>
                <w:color w:val="000000"/>
                <w:sz w:val="27"/>
                <w:szCs w:val="27"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14:paraId="515D3BC8" w14:textId="77777777" w:rsidR="007B7C67" w:rsidRPr="00774086" w:rsidRDefault="007B7C67" w:rsidP="007B7C67">
            <w:pPr>
              <w:spacing w:before="0" w:after="0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774086">
              <w:rPr>
                <w:rFonts w:eastAsia="Times New Roman" w:cs="Times New Roman"/>
                <w:color w:val="000000"/>
                <w:sz w:val="27"/>
                <w:szCs w:val="27"/>
              </w:rPr>
              <w:t>D</w:t>
            </w:r>
          </w:p>
        </w:tc>
        <w:tc>
          <w:tcPr>
            <w:tcW w:w="0" w:type="auto"/>
            <w:vAlign w:val="center"/>
            <w:hideMark/>
          </w:tcPr>
          <w:p w14:paraId="00CB4578" w14:textId="77777777" w:rsidR="007B7C67" w:rsidRPr="00774086" w:rsidRDefault="007B7C67" w:rsidP="007B7C67">
            <w:pPr>
              <w:spacing w:before="0" w:after="0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774086">
              <w:rPr>
                <w:rFonts w:eastAsia="Times New Roman" w:cs="Times New Roman"/>
                <w:color w:val="000000"/>
                <w:sz w:val="27"/>
                <w:szCs w:val="27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14:paraId="1134CFF5" w14:textId="77777777" w:rsidR="007B7C67" w:rsidRPr="00774086" w:rsidRDefault="007B7C67" w:rsidP="007B7C67">
            <w:pPr>
              <w:spacing w:before="0" w:after="0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774086">
              <w:rPr>
                <w:rFonts w:eastAsia="Times New Roman" w:cs="Times New Roman"/>
                <w:color w:val="000000"/>
                <w:sz w:val="27"/>
                <w:szCs w:val="27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14:paraId="321AA8CC" w14:textId="77777777" w:rsidR="007B7C67" w:rsidRPr="00774086" w:rsidRDefault="007B7C67" w:rsidP="007B7C67">
            <w:pPr>
              <w:spacing w:before="0" w:after="0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774086">
              <w:rPr>
                <w:rFonts w:eastAsia="Times New Roman" w:cs="Times New Roman"/>
                <w:color w:val="000000"/>
                <w:sz w:val="27"/>
                <w:szCs w:val="27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14:paraId="43CA6154" w14:textId="77777777" w:rsidR="007B7C67" w:rsidRPr="00774086" w:rsidRDefault="007B7C67" w:rsidP="007B7C67">
            <w:pPr>
              <w:spacing w:before="0" w:after="0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774086">
              <w:rPr>
                <w:rFonts w:eastAsia="Times New Roman" w:cs="Times New Roman"/>
                <w:color w:val="000000"/>
                <w:sz w:val="27"/>
                <w:szCs w:val="27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14:paraId="4604B316" w14:textId="77777777" w:rsidR="007B7C67" w:rsidRPr="00774086" w:rsidRDefault="007B7C67" w:rsidP="007B7C67">
            <w:pPr>
              <w:spacing w:before="0" w:after="0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774086">
              <w:rPr>
                <w:rFonts w:eastAsia="Times New Roman" w:cs="Times New Roman"/>
                <w:color w:val="000000"/>
                <w:sz w:val="27"/>
                <w:szCs w:val="27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14:paraId="3D5733CD" w14:textId="77777777" w:rsidR="007B7C67" w:rsidRPr="00774086" w:rsidRDefault="007B7C67" w:rsidP="007B7C67">
            <w:pPr>
              <w:spacing w:before="0" w:after="0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774086">
              <w:rPr>
                <w:rFonts w:eastAsia="Times New Roman" w:cs="Times New Roman"/>
                <w:color w:val="000000"/>
                <w:sz w:val="27"/>
                <w:szCs w:val="27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14:paraId="556B0D06" w14:textId="77777777" w:rsidR="007B7C67" w:rsidRPr="00774086" w:rsidRDefault="007B7C67" w:rsidP="007B7C67">
            <w:pPr>
              <w:spacing w:before="0" w:after="0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774086">
              <w:rPr>
                <w:rFonts w:eastAsia="Times New Roman" w:cs="Times New Roman"/>
                <w:color w:val="000000"/>
                <w:sz w:val="27"/>
                <w:szCs w:val="27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14:paraId="06DF78F3" w14:textId="77777777" w:rsidR="007B7C67" w:rsidRPr="00774086" w:rsidRDefault="007B7C67" w:rsidP="007B7C67">
            <w:pPr>
              <w:spacing w:before="0" w:after="0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774086">
              <w:rPr>
                <w:rFonts w:eastAsia="Times New Roman" w:cs="Times New Roman"/>
                <w:color w:val="000000"/>
                <w:sz w:val="27"/>
                <w:szCs w:val="27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14:paraId="462FA69E" w14:textId="77777777" w:rsidR="007B7C67" w:rsidRPr="00774086" w:rsidRDefault="007B7C67" w:rsidP="007B7C67">
            <w:pPr>
              <w:spacing w:before="0" w:after="0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774086">
              <w:rPr>
                <w:rFonts w:eastAsia="Times New Roman" w:cs="Times New Roman"/>
                <w:color w:val="000000"/>
                <w:sz w:val="27"/>
                <w:szCs w:val="27"/>
              </w:rPr>
              <w:t>N</w:t>
            </w:r>
          </w:p>
        </w:tc>
      </w:tr>
    </w:tbl>
    <w:p w14:paraId="7FE4C4A5" w14:textId="77777777" w:rsidR="00774086" w:rsidRPr="00774086" w:rsidRDefault="00774086" w:rsidP="00774086">
      <w:pPr>
        <w:spacing w:before="0" w:after="0"/>
        <w:rPr>
          <w:rFonts w:eastAsia="Times New Roman" w:cs="Times New Roman"/>
          <w:sz w:val="24"/>
        </w:rPr>
      </w:pPr>
    </w:p>
    <w:p w14:paraId="61990063" w14:textId="77777777" w:rsidR="007B7C67" w:rsidRDefault="007B7C67" w:rsidP="00774086">
      <w:pPr>
        <w:spacing w:before="100" w:beforeAutospacing="1" w:after="100" w:afterAutospacing="1"/>
        <w:rPr>
          <w:rFonts w:eastAsia="Times New Roman" w:cs="Times New Roman"/>
          <w:color w:val="000000"/>
          <w:sz w:val="27"/>
          <w:szCs w:val="27"/>
        </w:rPr>
      </w:pPr>
    </w:p>
    <w:p w14:paraId="192C17B2" w14:textId="51A6019C" w:rsidR="00774086" w:rsidRPr="007B7C67" w:rsidRDefault="007B7C67" w:rsidP="00774086">
      <w:pPr>
        <w:spacing w:before="100" w:beforeAutospacing="1" w:after="100" w:afterAutospacing="1"/>
        <w:rPr>
          <w:rFonts w:eastAsia="Times New Roman" w:cs="Times New Roman"/>
          <w:color w:val="000000"/>
          <w:sz w:val="27"/>
          <w:szCs w:val="27"/>
          <w:lang w:val="ru-RU"/>
        </w:rPr>
      </w:pPr>
      <w:r>
        <w:rPr>
          <w:rFonts w:eastAsia="Times New Roman" w:cs="Times New Roman"/>
          <w:color w:val="000000"/>
          <w:sz w:val="27"/>
          <w:szCs w:val="27"/>
          <w:lang w:val="ru-RU"/>
        </w:rPr>
        <w:t>Г</w:t>
      </w:r>
      <w:r w:rsidR="00774086" w:rsidRPr="007B7C67">
        <w:rPr>
          <w:rFonts w:eastAsia="Times New Roman" w:cs="Times New Roman"/>
          <w:color w:val="000000"/>
          <w:sz w:val="27"/>
          <w:szCs w:val="27"/>
          <w:lang w:val="ru-RU"/>
        </w:rPr>
        <w:t>де:</w:t>
      </w:r>
    </w:p>
    <w:p w14:paraId="707B3116" w14:textId="37828E66" w:rsidR="007B7C67" w:rsidRPr="007B7C67" w:rsidRDefault="007B7C67" w:rsidP="007B7C67">
      <w:pPr>
        <w:pStyle w:val="ListParagraph"/>
        <w:numPr>
          <w:ilvl w:val="0"/>
          <w:numId w:val="5"/>
        </w:numPr>
        <w:rPr>
          <w:lang w:val="ru-RU"/>
        </w:rPr>
      </w:pPr>
      <w:r>
        <w:t>O</w:t>
      </w:r>
      <w:r w:rsidRPr="007B7C67">
        <w:rPr>
          <w:lang w:val="ru-RU"/>
        </w:rPr>
        <w:t>..</w:t>
      </w:r>
      <w:r>
        <w:t>O</w:t>
      </w:r>
      <w:r w:rsidRPr="007B7C67">
        <w:rPr>
          <w:lang w:val="ru-RU"/>
        </w:rPr>
        <w:t xml:space="preserve"> -</w:t>
      </w:r>
      <w:r w:rsidR="00420183">
        <w:rPr>
          <w:lang w:val="ru-RU"/>
        </w:rPr>
        <w:t xml:space="preserve"> </w:t>
      </w:r>
      <w:r w:rsidRPr="007B7C67">
        <w:rPr>
          <w:lang w:val="ru-RU"/>
        </w:rPr>
        <w:t>код операции</w:t>
      </w:r>
    </w:p>
    <w:p w14:paraId="2D1A7154" w14:textId="269DB154" w:rsidR="007B7C67" w:rsidRPr="007B7C67" w:rsidRDefault="007B7C67" w:rsidP="007B7C67">
      <w:pPr>
        <w:pStyle w:val="ListParagraph"/>
        <w:numPr>
          <w:ilvl w:val="0"/>
          <w:numId w:val="5"/>
        </w:numPr>
        <w:rPr>
          <w:lang w:val="ru-RU"/>
        </w:rPr>
      </w:pPr>
      <w:r>
        <w:t>C</w:t>
      </w:r>
      <w:r w:rsidRPr="007B7C67">
        <w:rPr>
          <w:lang w:val="ru-RU"/>
        </w:rPr>
        <w:t xml:space="preserve"> -</w:t>
      </w:r>
      <w:r w:rsidR="00420183">
        <w:rPr>
          <w:lang w:val="ru-RU"/>
        </w:rPr>
        <w:t xml:space="preserve"> </w:t>
      </w:r>
      <w:r w:rsidRPr="007B7C67">
        <w:rPr>
          <w:lang w:val="ru-RU"/>
        </w:rPr>
        <w:t>признак цепочки команд</w:t>
      </w:r>
    </w:p>
    <w:p w14:paraId="752E2000" w14:textId="0AA8B365" w:rsidR="007B7C67" w:rsidRPr="007B7C67" w:rsidRDefault="007B7C67" w:rsidP="007B7C67">
      <w:pPr>
        <w:pStyle w:val="ListParagraph"/>
        <w:numPr>
          <w:ilvl w:val="0"/>
          <w:numId w:val="5"/>
        </w:numPr>
        <w:rPr>
          <w:lang w:val="ru-RU"/>
        </w:rPr>
      </w:pPr>
      <w:r>
        <w:t>D</w:t>
      </w:r>
      <w:r w:rsidRPr="007B7C67">
        <w:rPr>
          <w:lang w:val="ru-RU"/>
        </w:rPr>
        <w:t xml:space="preserve"> -</w:t>
      </w:r>
      <w:r w:rsidR="00420183">
        <w:rPr>
          <w:lang w:val="ru-RU"/>
        </w:rPr>
        <w:t xml:space="preserve"> </w:t>
      </w:r>
      <w:r w:rsidRPr="007B7C67">
        <w:rPr>
          <w:lang w:val="ru-RU"/>
        </w:rPr>
        <w:t>признак цепочки данных</w:t>
      </w:r>
    </w:p>
    <w:p w14:paraId="3D8E4CED" w14:textId="04F6CEEF" w:rsidR="00774086" w:rsidRPr="007B7C67" w:rsidRDefault="007B7C67" w:rsidP="007B7C67">
      <w:pPr>
        <w:pStyle w:val="ListParagraph"/>
        <w:numPr>
          <w:ilvl w:val="0"/>
          <w:numId w:val="5"/>
        </w:numPr>
        <w:rPr>
          <w:lang w:val="ru-RU"/>
        </w:rPr>
      </w:pPr>
      <w:r>
        <w:t>N</w:t>
      </w:r>
      <w:r w:rsidRPr="007B7C67">
        <w:rPr>
          <w:lang w:val="ru-RU"/>
        </w:rPr>
        <w:t>..</w:t>
      </w:r>
      <w:r>
        <w:t>N</w:t>
      </w:r>
      <w:r w:rsidRPr="007B7C67">
        <w:rPr>
          <w:lang w:val="ru-RU"/>
        </w:rPr>
        <w:t xml:space="preserve"> -</w:t>
      </w:r>
      <w:r w:rsidR="00420183">
        <w:rPr>
          <w:lang w:val="ru-RU"/>
        </w:rPr>
        <w:t xml:space="preserve"> </w:t>
      </w:r>
      <w:r w:rsidRPr="007B7C67">
        <w:rPr>
          <w:lang w:val="ru-RU"/>
        </w:rPr>
        <w:t>количество байтов для передачи</w:t>
      </w:r>
    </w:p>
    <w:p w14:paraId="5BB60D8E" w14:textId="681626C9" w:rsidR="007B7C67" w:rsidRPr="007B7C67" w:rsidRDefault="007B7C67" w:rsidP="007B7C67">
      <w:pPr>
        <w:pStyle w:val="Sectionheading"/>
      </w:pPr>
      <w:r>
        <w:t>Комментарии к решению</w:t>
      </w:r>
    </w:p>
    <w:p w14:paraId="3AA0FD0B" w14:textId="1729F5F8" w:rsidR="003735FC" w:rsidRPr="003735FC" w:rsidRDefault="003735FC" w:rsidP="003735FC">
      <w:pPr>
        <w:rPr>
          <w:lang w:val="ru-RU"/>
        </w:rPr>
      </w:pPr>
      <w:r>
        <w:rPr>
          <w:lang w:val="ru-RU"/>
        </w:rPr>
        <w:t>Чтоб</w:t>
      </w:r>
      <w:r w:rsidRPr="003735FC">
        <w:rPr>
          <w:lang w:val="ru-RU"/>
        </w:rPr>
        <w:t xml:space="preserve"> </w:t>
      </w:r>
      <w:r>
        <w:rPr>
          <w:lang w:val="ru-RU"/>
        </w:rPr>
        <w:t>избежать дублирования кода – я добавил 2 функции:</w:t>
      </w:r>
    </w:p>
    <w:p w14:paraId="2E5977D7" w14:textId="77777777" w:rsidR="003735FC" w:rsidRPr="007C3AAB" w:rsidRDefault="003735FC" w:rsidP="0006372B">
      <w:pPr>
        <w:pStyle w:val="Codeblock"/>
      </w:pPr>
      <w:r w:rsidRPr="007C3AAB">
        <w:t>inline void WriteBits(uint16_t&amp; n, int bits, int from, int count)</w:t>
      </w:r>
    </w:p>
    <w:p w14:paraId="39574C45" w14:textId="77777777" w:rsidR="003735FC" w:rsidRPr="007C3AAB" w:rsidRDefault="003735FC" w:rsidP="0006372B">
      <w:pPr>
        <w:pStyle w:val="Codeblock"/>
      </w:pPr>
      <w:r w:rsidRPr="007C3AAB">
        <w:t>{</w:t>
      </w:r>
    </w:p>
    <w:p w14:paraId="6515D2BF" w14:textId="77777777" w:rsidR="003735FC" w:rsidRPr="007C3AAB" w:rsidRDefault="003735FC" w:rsidP="0006372B">
      <w:pPr>
        <w:pStyle w:val="Codeblock"/>
      </w:pPr>
      <w:r w:rsidRPr="007C3AAB">
        <w:t xml:space="preserve">    auto mask = (1 &lt;&lt; count) - 1;</w:t>
      </w:r>
    </w:p>
    <w:p w14:paraId="1142E7DE" w14:textId="77777777" w:rsidR="003735FC" w:rsidRPr="007C3AAB" w:rsidRDefault="003735FC" w:rsidP="0006372B">
      <w:pPr>
        <w:pStyle w:val="Codeblock"/>
      </w:pPr>
      <w:r w:rsidRPr="007C3AAB">
        <w:t xml:space="preserve">    n |= (bits &amp; mask) &lt;&lt; from;</w:t>
      </w:r>
    </w:p>
    <w:p w14:paraId="32FA6E3D" w14:textId="42DFC20F" w:rsidR="00C43BED" w:rsidRDefault="003735FC" w:rsidP="0006372B">
      <w:pPr>
        <w:pStyle w:val="Codeblock"/>
      </w:pPr>
      <w:r w:rsidRPr="003735FC">
        <w:t>}</w:t>
      </w:r>
    </w:p>
    <w:p w14:paraId="626CB102" w14:textId="77777777" w:rsidR="00774086" w:rsidRDefault="00774086" w:rsidP="007C3AAB">
      <w:pPr>
        <w:rPr>
          <w:rFonts w:ascii="Courier New" w:hAnsi="Courier New"/>
          <w:sz w:val="24"/>
        </w:rPr>
      </w:pPr>
    </w:p>
    <w:p w14:paraId="7BF26C8F" w14:textId="77777777" w:rsidR="00774086" w:rsidRPr="00774086" w:rsidRDefault="00774086" w:rsidP="0006372B">
      <w:pPr>
        <w:pStyle w:val="Codeblock"/>
      </w:pPr>
      <w:r w:rsidRPr="00774086">
        <w:t>inline int ReadBits(uint16_t source, int from, int count)</w:t>
      </w:r>
    </w:p>
    <w:p w14:paraId="1E3B9A7E" w14:textId="77777777" w:rsidR="00774086" w:rsidRPr="00774086" w:rsidRDefault="00774086" w:rsidP="0006372B">
      <w:pPr>
        <w:pStyle w:val="Codeblock"/>
      </w:pPr>
      <w:r w:rsidRPr="00774086">
        <w:t>{</w:t>
      </w:r>
    </w:p>
    <w:p w14:paraId="6FA2A704" w14:textId="77777777" w:rsidR="00774086" w:rsidRPr="00774086" w:rsidRDefault="00774086" w:rsidP="0006372B">
      <w:pPr>
        <w:pStyle w:val="Codeblock"/>
      </w:pPr>
      <w:r w:rsidRPr="00774086">
        <w:t xml:space="preserve">    auto mask = (1 &lt;&lt; count) - 1;</w:t>
      </w:r>
    </w:p>
    <w:p w14:paraId="4DEE3D16" w14:textId="77777777" w:rsidR="00774086" w:rsidRPr="00774086" w:rsidRDefault="00774086" w:rsidP="0006372B">
      <w:pPr>
        <w:pStyle w:val="Codeblock"/>
      </w:pPr>
      <w:r w:rsidRPr="00774086">
        <w:t xml:space="preserve">    return (source &gt;&gt; from) &amp; mask;</w:t>
      </w:r>
    </w:p>
    <w:p w14:paraId="1DC34F8D" w14:textId="47AA5FEA" w:rsidR="00774086" w:rsidRPr="001F754C" w:rsidRDefault="00774086" w:rsidP="0006372B">
      <w:pPr>
        <w:pStyle w:val="Codeblock"/>
        <w:rPr>
          <w:lang w:val="ru-RU"/>
        </w:rPr>
      </w:pPr>
      <w:r w:rsidRPr="001F754C">
        <w:rPr>
          <w:lang w:val="ru-RU"/>
        </w:rPr>
        <w:t>}</w:t>
      </w:r>
    </w:p>
    <w:p w14:paraId="7D50874A" w14:textId="77777777" w:rsidR="00774086" w:rsidRPr="001F754C" w:rsidRDefault="00774086" w:rsidP="007C3AAB">
      <w:pPr>
        <w:rPr>
          <w:rFonts w:ascii="Courier New" w:hAnsi="Courier New"/>
          <w:sz w:val="24"/>
          <w:lang w:val="ru-RU"/>
        </w:rPr>
      </w:pPr>
    </w:p>
    <w:p w14:paraId="2BDDC5EC" w14:textId="68CF8C91" w:rsidR="007C3AAB" w:rsidRPr="003735FC" w:rsidRDefault="003735FC" w:rsidP="007C3AAB">
      <w:pPr>
        <w:rPr>
          <w:lang w:val="ru-RU"/>
        </w:rPr>
      </w:pPr>
      <w:r>
        <w:rPr>
          <w:lang w:val="ru-RU"/>
        </w:rPr>
        <w:t xml:space="preserve">Переменная </w:t>
      </w:r>
      <w:r w:rsidRPr="00C43BED">
        <w:rPr>
          <w:rStyle w:val="CodeinlineChar"/>
        </w:rPr>
        <w:t>mask</w:t>
      </w:r>
      <w:r w:rsidRPr="003735FC">
        <w:rPr>
          <w:lang w:val="ru-RU"/>
        </w:rPr>
        <w:t xml:space="preserve"> </w:t>
      </w:r>
      <w:r>
        <w:rPr>
          <w:lang w:val="ru-RU"/>
        </w:rPr>
        <w:t xml:space="preserve">является числом, у которого только </w:t>
      </w:r>
      <w:r>
        <w:t>count</w:t>
      </w:r>
      <w:r w:rsidRPr="003735FC">
        <w:rPr>
          <w:lang w:val="ru-RU"/>
        </w:rPr>
        <w:t xml:space="preserve"> </w:t>
      </w:r>
      <w:r>
        <w:rPr>
          <w:lang w:val="ru-RU"/>
        </w:rPr>
        <w:t>нижних бит заполнено единицами, а все остальные биты – нули.</w:t>
      </w:r>
    </w:p>
    <w:p w14:paraId="56F91A57" w14:textId="13C0EE02" w:rsidR="002031CE" w:rsidRDefault="00C43BED" w:rsidP="00C43BED">
      <w:pPr>
        <w:rPr>
          <w:lang w:val="ru-RU"/>
        </w:rPr>
      </w:pPr>
      <w:r>
        <w:rPr>
          <w:lang w:val="ru-RU"/>
        </w:rPr>
        <w:t xml:space="preserve">Тип первого агрумента </w:t>
      </w:r>
      <w:r w:rsidRPr="00C43BED">
        <w:rPr>
          <w:rStyle w:val="CodeinlineChar"/>
        </w:rPr>
        <w:t>WriteBits</w:t>
      </w:r>
      <w:r w:rsidR="00DB7640">
        <w:rPr>
          <w:lang w:val="ru-RU"/>
        </w:rPr>
        <w:t xml:space="preserve"> - </w:t>
      </w:r>
      <w:r w:rsidRPr="00C43BED">
        <w:rPr>
          <w:rStyle w:val="CodeinlineChar"/>
        </w:rPr>
        <w:t>uint16_t&amp;</w:t>
      </w:r>
      <w:r w:rsidRPr="00C43BED">
        <w:rPr>
          <w:lang w:val="ru-RU"/>
        </w:rPr>
        <w:t xml:space="preserve">, </w:t>
      </w:r>
      <w:r>
        <w:rPr>
          <w:lang w:val="ru-RU"/>
        </w:rPr>
        <w:t xml:space="preserve">где </w:t>
      </w:r>
      <w:r w:rsidRPr="00C43BED">
        <w:rPr>
          <w:rStyle w:val="CodeinlineChar"/>
        </w:rPr>
        <w:t>&amp;</w:t>
      </w:r>
      <w:r>
        <w:rPr>
          <w:lang w:val="ru-RU"/>
        </w:rPr>
        <w:t xml:space="preserve"> значит передачу по ссылке.</w:t>
      </w:r>
    </w:p>
    <w:p w14:paraId="2EE85767" w14:textId="226DDE0A" w:rsidR="00DB7640" w:rsidRDefault="00DB7640" w:rsidP="00C43BED">
      <w:pPr>
        <w:rPr>
          <w:lang w:val="ru-RU"/>
        </w:rPr>
      </w:pPr>
    </w:p>
    <w:p w14:paraId="6BEBF461" w14:textId="66F74D6B" w:rsidR="00DB7640" w:rsidRPr="00DB7640" w:rsidRDefault="00DB7640" w:rsidP="00C43BED">
      <w:pPr>
        <w:rPr>
          <w:lang w:val="ru-RU"/>
        </w:rPr>
      </w:pPr>
      <w:r>
        <w:rPr>
          <w:lang w:val="ru-RU"/>
        </w:rPr>
        <w:lastRenderedPageBreak/>
        <w:t xml:space="preserve">Так же, я добавил макро </w:t>
      </w:r>
      <w:r w:rsidRPr="00DB7640">
        <w:rPr>
          <w:rStyle w:val="CodeinlineChar"/>
        </w:rPr>
        <w:t>RE_READ_ENCODED</w:t>
      </w:r>
      <w:r>
        <w:rPr>
          <w:lang w:val="ru-RU"/>
        </w:rPr>
        <w:t xml:space="preserve"> в начало программы, чтоб можно было быстро включать</w:t>
      </w:r>
      <w:r w:rsidRPr="00DB7640">
        <w:rPr>
          <w:lang w:val="ru-RU"/>
        </w:rPr>
        <w:t>/</w:t>
      </w:r>
      <w:r>
        <w:rPr>
          <w:lang w:val="ru-RU"/>
        </w:rPr>
        <w:t>выключать необходимость перезаписи зашифрованного значения с клавиатуры.</w:t>
      </w:r>
    </w:p>
    <w:p w14:paraId="2A104ED1" w14:textId="34DAED13" w:rsidR="00774086" w:rsidRPr="00DB7640" w:rsidRDefault="00774086" w:rsidP="007B7C67">
      <w:pPr>
        <w:pStyle w:val="Sectionheading"/>
      </w:pPr>
      <w:r>
        <w:lastRenderedPageBreak/>
        <w:t>Весь</w:t>
      </w:r>
      <w:r w:rsidRPr="00DB7640">
        <w:t xml:space="preserve"> </w:t>
      </w:r>
      <w:r>
        <w:t>код</w:t>
      </w:r>
    </w:p>
    <w:p w14:paraId="23064ADE" w14:textId="77777777" w:rsidR="00774086" w:rsidRPr="00774086" w:rsidRDefault="00774086" w:rsidP="0006372B">
      <w:pPr>
        <w:pStyle w:val="Codeblock"/>
      </w:pPr>
      <w:r w:rsidRPr="00774086">
        <w:t>#include &lt;iostream&gt;</w:t>
      </w:r>
    </w:p>
    <w:p w14:paraId="4372F4E0" w14:textId="77777777" w:rsidR="00774086" w:rsidRPr="00774086" w:rsidRDefault="00774086" w:rsidP="0006372B">
      <w:pPr>
        <w:pStyle w:val="Codeblock"/>
      </w:pPr>
      <w:r w:rsidRPr="00774086">
        <w:t>#include &lt;io.h&gt;</w:t>
      </w:r>
    </w:p>
    <w:p w14:paraId="2C290121" w14:textId="77777777" w:rsidR="00774086" w:rsidRPr="00774086" w:rsidRDefault="00774086" w:rsidP="0006372B">
      <w:pPr>
        <w:pStyle w:val="Codeblock"/>
      </w:pPr>
      <w:r w:rsidRPr="00774086">
        <w:t>#include &lt;fcntl.h&gt;</w:t>
      </w:r>
    </w:p>
    <w:p w14:paraId="3C1D1AF7" w14:textId="77777777" w:rsidR="00774086" w:rsidRPr="00774086" w:rsidRDefault="00774086" w:rsidP="0006372B">
      <w:pPr>
        <w:pStyle w:val="Codeblock"/>
      </w:pPr>
    </w:p>
    <w:p w14:paraId="43A0569D" w14:textId="77777777" w:rsidR="00774086" w:rsidRPr="00774086" w:rsidRDefault="00774086" w:rsidP="0006372B">
      <w:pPr>
        <w:pStyle w:val="Codeblock"/>
      </w:pPr>
      <w:r w:rsidRPr="00774086">
        <w:t>#define RE_READ_ENCODED true</w:t>
      </w:r>
    </w:p>
    <w:p w14:paraId="7927998D" w14:textId="77777777" w:rsidR="00774086" w:rsidRPr="00774086" w:rsidRDefault="00774086" w:rsidP="0006372B">
      <w:pPr>
        <w:pStyle w:val="Codeblock"/>
      </w:pPr>
    </w:p>
    <w:p w14:paraId="7F3AB23A" w14:textId="77777777" w:rsidR="00774086" w:rsidRPr="00774086" w:rsidRDefault="00774086" w:rsidP="0006372B">
      <w:pPr>
        <w:pStyle w:val="Codeblock"/>
        <w:rPr>
          <w:lang w:val="ru-RU"/>
        </w:rPr>
      </w:pPr>
      <w:r w:rsidRPr="00774086">
        <w:rPr>
          <w:lang w:val="ru-RU"/>
        </w:rPr>
        <w:t>/// &lt;summary&gt;</w:t>
      </w:r>
    </w:p>
    <w:p w14:paraId="09D44C97" w14:textId="77777777" w:rsidR="00774086" w:rsidRPr="00774086" w:rsidRDefault="00774086" w:rsidP="0006372B">
      <w:pPr>
        <w:pStyle w:val="Codeblock"/>
        <w:rPr>
          <w:lang w:val="ru-RU"/>
        </w:rPr>
      </w:pPr>
      <w:r w:rsidRPr="00774086">
        <w:rPr>
          <w:lang w:val="ru-RU"/>
        </w:rPr>
        <w:t>/// Записывает count битов из числа bits в разряд from числа n</w:t>
      </w:r>
    </w:p>
    <w:p w14:paraId="308AF787" w14:textId="77777777" w:rsidR="00774086" w:rsidRPr="00774086" w:rsidRDefault="00774086" w:rsidP="0006372B">
      <w:pPr>
        <w:pStyle w:val="Codeblock"/>
      </w:pPr>
      <w:r w:rsidRPr="00774086">
        <w:t>/// &lt;/summary&gt;</w:t>
      </w:r>
    </w:p>
    <w:p w14:paraId="5E46B222" w14:textId="77777777" w:rsidR="00774086" w:rsidRPr="00774086" w:rsidRDefault="00774086" w:rsidP="0006372B">
      <w:pPr>
        <w:pStyle w:val="Codeblock"/>
      </w:pPr>
      <w:r w:rsidRPr="00774086">
        <w:t>inline void WriteBits(uint16_t&amp; n, int bits, int from, int count)</w:t>
      </w:r>
    </w:p>
    <w:p w14:paraId="592CB61D" w14:textId="77777777" w:rsidR="00774086" w:rsidRPr="00774086" w:rsidRDefault="00774086" w:rsidP="0006372B">
      <w:pPr>
        <w:pStyle w:val="Codeblock"/>
      </w:pPr>
      <w:r w:rsidRPr="00774086">
        <w:t>{</w:t>
      </w:r>
    </w:p>
    <w:p w14:paraId="235368BA" w14:textId="77777777" w:rsidR="00774086" w:rsidRPr="00774086" w:rsidRDefault="00774086" w:rsidP="0006372B">
      <w:pPr>
        <w:pStyle w:val="Codeblock"/>
      </w:pPr>
      <w:r w:rsidRPr="00774086">
        <w:t xml:space="preserve">    auto mask = (1 &lt;&lt; count) - 1;</w:t>
      </w:r>
    </w:p>
    <w:p w14:paraId="51E57A84" w14:textId="77777777" w:rsidR="00774086" w:rsidRPr="00774086" w:rsidRDefault="00774086" w:rsidP="0006372B">
      <w:pPr>
        <w:pStyle w:val="Codeblock"/>
      </w:pPr>
      <w:r w:rsidRPr="00774086">
        <w:t xml:space="preserve">    n |= (bits &amp; mask) &lt;&lt; from;</w:t>
      </w:r>
    </w:p>
    <w:p w14:paraId="6B99F6B6" w14:textId="77777777" w:rsidR="00774086" w:rsidRPr="00774086" w:rsidRDefault="00774086" w:rsidP="0006372B">
      <w:pPr>
        <w:pStyle w:val="Codeblock"/>
        <w:rPr>
          <w:lang w:val="ru-RU"/>
        </w:rPr>
      </w:pPr>
      <w:r w:rsidRPr="00774086">
        <w:rPr>
          <w:lang w:val="ru-RU"/>
        </w:rPr>
        <w:t>}</w:t>
      </w:r>
    </w:p>
    <w:p w14:paraId="0C9A9F61" w14:textId="77777777" w:rsidR="00774086" w:rsidRPr="00774086" w:rsidRDefault="00774086" w:rsidP="0006372B">
      <w:pPr>
        <w:pStyle w:val="Codeblock"/>
        <w:rPr>
          <w:lang w:val="ru-RU"/>
        </w:rPr>
      </w:pPr>
    </w:p>
    <w:p w14:paraId="22E0F813" w14:textId="77777777" w:rsidR="00774086" w:rsidRPr="00774086" w:rsidRDefault="00774086" w:rsidP="0006372B">
      <w:pPr>
        <w:pStyle w:val="Codeblock"/>
        <w:rPr>
          <w:lang w:val="ru-RU"/>
        </w:rPr>
      </w:pPr>
      <w:r w:rsidRPr="00774086">
        <w:rPr>
          <w:lang w:val="ru-RU"/>
        </w:rPr>
        <w:t>/// &lt;summary&gt;</w:t>
      </w:r>
    </w:p>
    <w:p w14:paraId="2B99AE58" w14:textId="77777777" w:rsidR="00774086" w:rsidRPr="00774086" w:rsidRDefault="00774086" w:rsidP="0006372B">
      <w:pPr>
        <w:pStyle w:val="Codeblock"/>
        <w:rPr>
          <w:lang w:val="ru-RU"/>
        </w:rPr>
      </w:pPr>
      <w:r w:rsidRPr="00774086">
        <w:rPr>
          <w:lang w:val="ru-RU"/>
        </w:rPr>
        <w:t>/// Вырезает и возвращается область из count бит числа source, начиная с разряда from</w:t>
      </w:r>
    </w:p>
    <w:p w14:paraId="41C23DB6" w14:textId="77777777" w:rsidR="00774086" w:rsidRPr="00774086" w:rsidRDefault="00774086" w:rsidP="0006372B">
      <w:pPr>
        <w:pStyle w:val="Codeblock"/>
      </w:pPr>
      <w:r w:rsidRPr="00774086">
        <w:t>/// &lt;/summary&gt;</w:t>
      </w:r>
    </w:p>
    <w:p w14:paraId="53C63D7E" w14:textId="77777777" w:rsidR="00774086" w:rsidRPr="00774086" w:rsidRDefault="00774086" w:rsidP="0006372B">
      <w:pPr>
        <w:pStyle w:val="Codeblock"/>
      </w:pPr>
      <w:r w:rsidRPr="00774086">
        <w:t>inline int ReadBits(uint16_t source, int from, int count)</w:t>
      </w:r>
    </w:p>
    <w:p w14:paraId="7731E476" w14:textId="77777777" w:rsidR="00774086" w:rsidRPr="00774086" w:rsidRDefault="00774086" w:rsidP="0006372B">
      <w:pPr>
        <w:pStyle w:val="Codeblock"/>
      </w:pPr>
      <w:r w:rsidRPr="00774086">
        <w:t>{</w:t>
      </w:r>
    </w:p>
    <w:p w14:paraId="50166CF7" w14:textId="77777777" w:rsidR="00774086" w:rsidRPr="00774086" w:rsidRDefault="00774086" w:rsidP="0006372B">
      <w:pPr>
        <w:pStyle w:val="Codeblock"/>
      </w:pPr>
      <w:r w:rsidRPr="00774086">
        <w:t xml:space="preserve">    auto mask = (1 &lt;&lt; count) - 1;</w:t>
      </w:r>
    </w:p>
    <w:p w14:paraId="075F215E" w14:textId="77777777" w:rsidR="00774086" w:rsidRPr="00774086" w:rsidRDefault="00774086" w:rsidP="0006372B">
      <w:pPr>
        <w:pStyle w:val="Codeblock"/>
      </w:pPr>
      <w:r w:rsidRPr="00774086">
        <w:t xml:space="preserve">    return (source &gt;&gt; from) &amp; mask;</w:t>
      </w:r>
    </w:p>
    <w:p w14:paraId="678FBA42" w14:textId="77777777" w:rsidR="00774086" w:rsidRPr="00774086" w:rsidRDefault="00774086" w:rsidP="0006372B">
      <w:pPr>
        <w:pStyle w:val="Codeblock"/>
      </w:pPr>
      <w:r w:rsidRPr="00774086">
        <w:t>}</w:t>
      </w:r>
    </w:p>
    <w:p w14:paraId="0FE96F24" w14:textId="77777777" w:rsidR="00774086" w:rsidRPr="00774086" w:rsidRDefault="00774086" w:rsidP="0006372B">
      <w:pPr>
        <w:pStyle w:val="Codeblock"/>
      </w:pPr>
    </w:p>
    <w:p w14:paraId="0959608B" w14:textId="77777777" w:rsidR="00774086" w:rsidRPr="00774086" w:rsidRDefault="00774086" w:rsidP="0006372B">
      <w:pPr>
        <w:pStyle w:val="Codeblock"/>
      </w:pPr>
      <w:r w:rsidRPr="00774086">
        <w:t>int main()</w:t>
      </w:r>
    </w:p>
    <w:p w14:paraId="44D96B45" w14:textId="77777777" w:rsidR="00774086" w:rsidRPr="00774086" w:rsidRDefault="00774086" w:rsidP="0006372B">
      <w:pPr>
        <w:pStyle w:val="Codeblock"/>
      </w:pPr>
      <w:r w:rsidRPr="00774086">
        <w:t>{</w:t>
      </w:r>
    </w:p>
    <w:p w14:paraId="63F50770" w14:textId="77777777" w:rsidR="00774086" w:rsidRPr="00774086" w:rsidRDefault="00774086" w:rsidP="0006372B">
      <w:pPr>
        <w:pStyle w:val="Codeblock"/>
      </w:pPr>
      <w:r w:rsidRPr="00774086">
        <w:t xml:space="preserve">    _setmode(_fileno(stdout), _O_U16TEXT);</w:t>
      </w:r>
    </w:p>
    <w:p w14:paraId="4A2B3791" w14:textId="77777777" w:rsidR="00774086" w:rsidRPr="00774086" w:rsidRDefault="00774086" w:rsidP="0006372B">
      <w:pPr>
        <w:pStyle w:val="Codeblock"/>
      </w:pPr>
      <w:r w:rsidRPr="00774086">
        <w:t xml:space="preserve">    _setmode(_fileno(stdin ), _O_U16TEXT);</w:t>
      </w:r>
    </w:p>
    <w:p w14:paraId="76FF9462" w14:textId="77777777" w:rsidR="00774086" w:rsidRPr="00774086" w:rsidRDefault="00774086" w:rsidP="0006372B">
      <w:pPr>
        <w:pStyle w:val="Codeblock"/>
      </w:pPr>
      <w:r w:rsidRPr="00774086">
        <w:t xml:space="preserve">    _setmode(_fileno(stderr), _O_U16TEXT);</w:t>
      </w:r>
    </w:p>
    <w:p w14:paraId="45EC6438" w14:textId="77777777" w:rsidR="00774086" w:rsidRPr="00774086" w:rsidRDefault="00774086" w:rsidP="0006372B">
      <w:pPr>
        <w:pStyle w:val="Codeblock"/>
      </w:pPr>
    </w:p>
    <w:p w14:paraId="18CD927C" w14:textId="77777777" w:rsidR="00774086" w:rsidRPr="00774086" w:rsidRDefault="00774086" w:rsidP="0006372B">
      <w:pPr>
        <w:pStyle w:val="Codeblock"/>
      </w:pPr>
      <w:r w:rsidRPr="00774086">
        <w:t xml:space="preserve">    int oper_code, command_chain, data_chain, byte_count;</w:t>
      </w:r>
    </w:p>
    <w:p w14:paraId="2179663B" w14:textId="77777777" w:rsidR="00774086" w:rsidRPr="00774086" w:rsidRDefault="00774086" w:rsidP="0006372B">
      <w:pPr>
        <w:pStyle w:val="Codeblock"/>
      </w:pPr>
      <w:r w:rsidRPr="00774086">
        <w:t xml:space="preserve">    </w:t>
      </w:r>
    </w:p>
    <w:p w14:paraId="4953AE57" w14:textId="77777777" w:rsidR="00774086" w:rsidRPr="00774086" w:rsidRDefault="00774086" w:rsidP="0006372B">
      <w:pPr>
        <w:pStyle w:val="Codeblock"/>
      </w:pPr>
      <w:r w:rsidRPr="00774086">
        <w:t xml:space="preserve">    wprintf(L"</w:t>
      </w:r>
      <w:r w:rsidRPr="00774086">
        <w:rPr>
          <w:lang w:val="ru-RU"/>
        </w:rPr>
        <w:t>Код</w:t>
      </w:r>
      <w:r w:rsidRPr="00774086">
        <w:t xml:space="preserve"> </w:t>
      </w:r>
      <w:r w:rsidRPr="00774086">
        <w:rPr>
          <w:lang w:val="ru-RU"/>
        </w:rPr>
        <w:t>операции</w:t>
      </w:r>
      <w:r w:rsidRPr="00774086">
        <w:t xml:space="preserve"> (0..31): ");</w:t>
      </w:r>
    </w:p>
    <w:p w14:paraId="2A540F55" w14:textId="77777777" w:rsidR="00774086" w:rsidRPr="00774086" w:rsidRDefault="00774086" w:rsidP="0006372B">
      <w:pPr>
        <w:pStyle w:val="Codeblock"/>
      </w:pPr>
      <w:r w:rsidRPr="00774086">
        <w:t xml:space="preserve">    wscanf_s(L"%d", &amp;oper_code);</w:t>
      </w:r>
    </w:p>
    <w:p w14:paraId="75DCED8B" w14:textId="77777777" w:rsidR="00774086" w:rsidRPr="00774086" w:rsidRDefault="00774086" w:rsidP="0006372B">
      <w:pPr>
        <w:pStyle w:val="Codeblock"/>
      </w:pPr>
    </w:p>
    <w:p w14:paraId="3791DA25" w14:textId="77777777" w:rsidR="00774086" w:rsidRPr="00774086" w:rsidRDefault="00774086" w:rsidP="0006372B">
      <w:pPr>
        <w:pStyle w:val="Codeblock"/>
        <w:rPr>
          <w:lang w:val="ru-RU"/>
        </w:rPr>
      </w:pPr>
      <w:r w:rsidRPr="00774086">
        <w:t xml:space="preserve">    </w:t>
      </w:r>
      <w:r w:rsidRPr="00774086">
        <w:rPr>
          <w:lang w:val="ru-RU"/>
        </w:rPr>
        <w:t>wprintf(L"Признак цепочки команд (0..1): ");</w:t>
      </w:r>
    </w:p>
    <w:p w14:paraId="716A7F9A" w14:textId="77777777" w:rsidR="00774086" w:rsidRPr="00774086" w:rsidRDefault="00774086" w:rsidP="0006372B">
      <w:pPr>
        <w:pStyle w:val="Codeblock"/>
      </w:pPr>
      <w:r w:rsidRPr="00774086">
        <w:rPr>
          <w:lang w:val="ru-RU"/>
        </w:rPr>
        <w:t xml:space="preserve">    </w:t>
      </w:r>
      <w:r w:rsidRPr="00774086">
        <w:t>wscanf_s(L"%d", &amp;command_chain);</w:t>
      </w:r>
    </w:p>
    <w:p w14:paraId="1DAE1FB3" w14:textId="77777777" w:rsidR="00774086" w:rsidRPr="00774086" w:rsidRDefault="00774086" w:rsidP="0006372B">
      <w:pPr>
        <w:pStyle w:val="Codeblock"/>
      </w:pPr>
      <w:r w:rsidRPr="00774086">
        <w:t xml:space="preserve">    command_chain = command_chain ? 1 : 0;</w:t>
      </w:r>
    </w:p>
    <w:p w14:paraId="3C02C71B" w14:textId="77777777" w:rsidR="00774086" w:rsidRPr="00774086" w:rsidRDefault="00774086" w:rsidP="0006372B">
      <w:pPr>
        <w:pStyle w:val="Codeblock"/>
      </w:pPr>
    </w:p>
    <w:p w14:paraId="519D2FAC" w14:textId="77777777" w:rsidR="00774086" w:rsidRPr="00774086" w:rsidRDefault="00774086" w:rsidP="0006372B">
      <w:pPr>
        <w:pStyle w:val="Codeblock"/>
      </w:pPr>
      <w:r w:rsidRPr="00774086">
        <w:t xml:space="preserve">    wprintf(L"</w:t>
      </w:r>
      <w:r w:rsidRPr="00774086">
        <w:rPr>
          <w:lang w:val="ru-RU"/>
        </w:rPr>
        <w:t>Признак</w:t>
      </w:r>
      <w:r w:rsidRPr="00774086">
        <w:t xml:space="preserve"> </w:t>
      </w:r>
      <w:r w:rsidRPr="00774086">
        <w:rPr>
          <w:lang w:val="ru-RU"/>
        </w:rPr>
        <w:t>цепочки</w:t>
      </w:r>
      <w:r w:rsidRPr="00774086">
        <w:t xml:space="preserve"> </w:t>
      </w:r>
      <w:r w:rsidRPr="00774086">
        <w:rPr>
          <w:lang w:val="ru-RU"/>
        </w:rPr>
        <w:t>данных</w:t>
      </w:r>
      <w:r w:rsidRPr="00774086">
        <w:t xml:space="preserve"> (0..1): ");</w:t>
      </w:r>
    </w:p>
    <w:p w14:paraId="163AC3A9" w14:textId="77777777" w:rsidR="00774086" w:rsidRPr="00774086" w:rsidRDefault="00774086" w:rsidP="0006372B">
      <w:pPr>
        <w:pStyle w:val="Codeblock"/>
      </w:pPr>
      <w:r w:rsidRPr="00774086">
        <w:t xml:space="preserve">    wscanf_s(L"%d", &amp;data_chain);</w:t>
      </w:r>
    </w:p>
    <w:p w14:paraId="6770ECA1" w14:textId="77777777" w:rsidR="00774086" w:rsidRPr="00774086" w:rsidRDefault="00774086" w:rsidP="0006372B">
      <w:pPr>
        <w:pStyle w:val="Codeblock"/>
        <w:rPr>
          <w:lang w:val="ru-RU"/>
        </w:rPr>
      </w:pPr>
      <w:r w:rsidRPr="00774086">
        <w:t xml:space="preserve">    </w:t>
      </w:r>
      <w:r w:rsidRPr="00774086">
        <w:rPr>
          <w:lang w:val="ru-RU"/>
        </w:rPr>
        <w:t>data_chain = data_chain ? 1 : 0;</w:t>
      </w:r>
    </w:p>
    <w:p w14:paraId="7232CC34" w14:textId="77777777" w:rsidR="00774086" w:rsidRPr="00774086" w:rsidRDefault="00774086" w:rsidP="0006372B">
      <w:pPr>
        <w:pStyle w:val="Codeblock"/>
        <w:rPr>
          <w:lang w:val="ru-RU"/>
        </w:rPr>
      </w:pPr>
    </w:p>
    <w:p w14:paraId="21D0E06D" w14:textId="77777777" w:rsidR="00774086" w:rsidRPr="00774086" w:rsidRDefault="00774086" w:rsidP="0006372B">
      <w:pPr>
        <w:pStyle w:val="Codeblock"/>
        <w:rPr>
          <w:lang w:val="ru-RU"/>
        </w:rPr>
      </w:pPr>
      <w:r w:rsidRPr="00774086">
        <w:rPr>
          <w:lang w:val="ru-RU"/>
        </w:rPr>
        <w:lastRenderedPageBreak/>
        <w:t xml:space="preserve">    wprintf(L"Количество байтов для передачи (0..511): ");</w:t>
      </w:r>
    </w:p>
    <w:p w14:paraId="653E810C" w14:textId="77777777" w:rsidR="00774086" w:rsidRPr="00774086" w:rsidRDefault="00774086" w:rsidP="0006372B">
      <w:pPr>
        <w:pStyle w:val="Codeblock"/>
      </w:pPr>
      <w:r w:rsidRPr="00774086">
        <w:rPr>
          <w:lang w:val="ru-RU"/>
        </w:rPr>
        <w:t xml:space="preserve">    </w:t>
      </w:r>
      <w:r w:rsidRPr="00774086">
        <w:t>wscanf_s(L"%d", &amp;byte_count);</w:t>
      </w:r>
    </w:p>
    <w:p w14:paraId="29E9A631" w14:textId="77777777" w:rsidR="00774086" w:rsidRPr="00774086" w:rsidRDefault="00774086" w:rsidP="0006372B">
      <w:pPr>
        <w:pStyle w:val="Codeblock"/>
      </w:pPr>
    </w:p>
    <w:p w14:paraId="039970CF" w14:textId="77777777" w:rsidR="00774086" w:rsidRPr="00774086" w:rsidRDefault="00774086" w:rsidP="0006372B">
      <w:pPr>
        <w:pStyle w:val="Codeblock"/>
      </w:pPr>
      <w:r w:rsidRPr="00774086">
        <w:t xml:space="preserve">    uint16_t encoded{};</w:t>
      </w:r>
    </w:p>
    <w:p w14:paraId="308961DC" w14:textId="77777777" w:rsidR="00774086" w:rsidRPr="00774086" w:rsidRDefault="00774086" w:rsidP="0006372B">
      <w:pPr>
        <w:pStyle w:val="Codeblock"/>
      </w:pPr>
      <w:r w:rsidRPr="00774086">
        <w:t xml:space="preserve">    WriteBits(encoded, byte_count,       0, 9);</w:t>
      </w:r>
    </w:p>
    <w:p w14:paraId="217BF24A" w14:textId="77777777" w:rsidR="00774086" w:rsidRPr="00774086" w:rsidRDefault="00774086" w:rsidP="0006372B">
      <w:pPr>
        <w:pStyle w:val="Codeblock"/>
      </w:pPr>
      <w:r w:rsidRPr="00774086">
        <w:t xml:space="preserve">    WriteBits(encoded, data_chain,       9, 1);</w:t>
      </w:r>
    </w:p>
    <w:p w14:paraId="2B0AD1A8" w14:textId="77777777" w:rsidR="00774086" w:rsidRPr="00774086" w:rsidRDefault="00774086" w:rsidP="0006372B">
      <w:pPr>
        <w:pStyle w:val="Codeblock"/>
      </w:pPr>
      <w:r w:rsidRPr="00774086">
        <w:t xml:space="preserve">    WriteBits(encoded, command_chain,   10, 1);</w:t>
      </w:r>
    </w:p>
    <w:p w14:paraId="5919EC87" w14:textId="77777777" w:rsidR="00774086" w:rsidRPr="00774086" w:rsidRDefault="00774086" w:rsidP="0006372B">
      <w:pPr>
        <w:pStyle w:val="Codeblock"/>
      </w:pPr>
      <w:r w:rsidRPr="00774086">
        <w:t xml:space="preserve">    WriteBits(encoded, oper_code,       11, 5);</w:t>
      </w:r>
    </w:p>
    <w:p w14:paraId="5293D05B" w14:textId="77777777" w:rsidR="00774086" w:rsidRPr="00774086" w:rsidRDefault="00774086" w:rsidP="0006372B">
      <w:pPr>
        <w:pStyle w:val="Codeblock"/>
      </w:pPr>
      <w:r w:rsidRPr="00774086">
        <w:t xml:space="preserve">    wprintf(L"</w:t>
      </w:r>
      <w:r w:rsidRPr="00774086">
        <w:rPr>
          <w:lang w:val="ru-RU"/>
        </w:rPr>
        <w:t>В</w:t>
      </w:r>
      <w:r w:rsidRPr="00774086">
        <w:t xml:space="preserve"> </w:t>
      </w:r>
      <w:r w:rsidRPr="00774086">
        <w:rPr>
          <w:lang w:val="ru-RU"/>
        </w:rPr>
        <w:t>зашифрованном</w:t>
      </w:r>
      <w:r w:rsidRPr="00774086">
        <w:t xml:space="preserve"> </w:t>
      </w:r>
      <w:r w:rsidRPr="00774086">
        <w:rPr>
          <w:lang w:val="ru-RU"/>
        </w:rPr>
        <w:t>виде</w:t>
      </w:r>
      <w:r w:rsidRPr="00774086">
        <w:t>: 0x%X\n", encoded);</w:t>
      </w:r>
    </w:p>
    <w:p w14:paraId="0BAD20AF" w14:textId="77777777" w:rsidR="00774086" w:rsidRPr="00774086" w:rsidRDefault="00774086" w:rsidP="0006372B">
      <w:pPr>
        <w:pStyle w:val="Codeblock"/>
      </w:pPr>
    </w:p>
    <w:p w14:paraId="0BCB8317" w14:textId="77777777" w:rsidR="00774086" w:rsidRPr="00774086" w:rsidRDefault="00774086" w:rsidP="0006372B">
      <w:pPr>
        <w:pStyle w:val="Codeblock"/>
        <w:rPr>
          <w:lang w:val="ru-RU"/>
        </w:rPr>
      </w:pPr>
      <w:r w:rsidRPr="00774086">
        <w:t xml:space="preserve">    </w:t>
      </w:r>
      <w:r w:rsidRPr="00774086">
        <w:rPr>
          <w:lang w:val="ru-RU"/>
        </w:rPr>
        <w:t>if (RE_READ_ENCODED)</w:t>
      </w:r>
    </w:p>
    <w:p w14:paraId="1970AE99" w14:textId="77777777" w:rsidR="00774086" w:rsidRPr="00774086" w:rsidRDefault="00774086" w:rsidP="0006372B">
      <w:pPr>
        <w:pStyle w:val="Codeblock"/>
        <w:rPr>
          <w:lang w:val="ru-RU"/>
        </w:rPr>
      </w:pPr>
      <w:r w:rsidRPr="00774086">
        <w:rPr>
          <w:lang w:val="ru-RU"/>
        </w:rPr>
        <w:t xml:space="preserve">    {</w:t>
      </w:r>
    </w:p>
    <w:p w14:paraId="12E6E1A0" w14:textId="77777777" w:rsidR="00774086" w:rsidRPr="00774086" w:rsidRDefault="00774086" w:rsidP="0006372B">
      <w:pPr>
        <w:pStyle w:val="Codeblock"/>
        <w:rPr>
          <w:lang w:val="ru-RU"/>
        </w:rPr>
      </w:pPr>
      <w:r w:rsidRPr="00774086">
        <w:rPr>
          <w:lang w:val="ru-RU"/>
        </w:rPr>
        <w:t xml:space="preserve">        wprintf(L"Введите зашифрованное состояние в 16СС: ");</w:t>
      </w:r>
    </w:p>
    <w:p w14:paraId="3E6A79E3" w14:textId="77777777" w:rsidR="00774086" w:rsidRPr="00774086" w:rsidRDefault="00774086" w:rsidP="0006372B">
      <w:pPr>
        <w:pStyle w:val="Codeblock"/>
      </w:pPr>
      <w:r w:rsidRPr="00774086">
        <w:rPr>
          <w:lang w:val="ru-RU"/>
        </w:rPr>
        <w:t xml:space="preserve">        </w:t>
      </w:r>
      <w:r w:rsidRPr="00774086">
        <w:t>int temp_encoded;</w:t>
      </w:r>
    </w:p>
    <w:p w14:paraId="15D2CD3D" w14:textId="77777777" w:rsidR="00774086" w:rsidRPr="00774086" w:rsidRDefault="00774086" w:rsidP="0006372B">
      <w:pPr>
        <w:pStyle w:val="Codeblock"/>
      </w:pPr>
      <w:r w:rsidRPr="00774086">
        <w:t xml:space="preserve">        wscanf_s(L"%x", &amp;temp_encoded);</w:t>
      </w:r>
    </w:p>
    <w:p w14:paraId="5318537B" w14:textId="77777777" w:rsidR="00774086" w:rsidRPr="00774086" w:rsidRDefault="00774086" w:rsidP="0006372B">
      <w:pPr>
        <w:pStyle w:val="Codeblock"/>
      </w:pPr>
      <w:r w:rsidRPr="00774086">
        <w:t xml:space="preserve">        encoded = temp_encoded;</w:t>
      </w:r>
    </w:p>
    <w:p w14:paraId="674789F8" w14:textId="77777777" w:rsidR="00774086" w:rsidRPr="00774086" w:rsidRDefault="00774086" w:rsidP="0006372B">
      <w:pPr>
        <w:pStyle w:val="Codeblock"/>
      </w:pPr>
      <w:r w:rsidRPr="00774086">
        <w:t xml:space="preserve">    }</w:t>
      </w:r>
    </w:p>
    <w:p w14:paraId="3E84EBB3" w14:textId="77777777" w:rsidR="00774086" w:rsidRPr="00774086" w:rsidRDefault="00774086" w:rsidP="0006372B">
      <w:pPr>
        <w:pStyle w:val="Codeblock"/>
      </w:pPr>
    </w:p>
    <w:p w14:paraId="0C530E7E" w14:textId="77777777" w:rsidR="00774086" w:rsidRPr="00774086" w:rsidRDefault="00774086" w:rsidP="0006372B">
      <w:pPr>
        <w:pStyle w:val="Codeblock"/>
      </w:pPr>
      <w:r w:rsidRPr="00774086">
        <w:t xml:space="preserve">    wprintf(L"</w:t>
      </w:r>
      <w:r w:rsidRPr="00774086">
        <w:rPr>
          <w:lang w:val="ru-RU"/>
        </w:rPr>
        <w:t>Код</w:t>
      </w:r>
      <w:r w:rsidRPr="00774086">
        <w:t xml:space="preserve"> </w:t>
      </w:r>
      <w:r w:rsidRPr="00774086">
        <w:rPr>
          <w:lang w:val="ru-RU"/>
        </w:rPr>
        <w:t>операции</w:t>
      </w:r>
      <w:r w:rsidRPr="00774086">
        <w:t>: %d\n",                      ReadBits(encoded, 11, 5));</w:t>
      </w:r>
    </w:p>
    <w:p w14:paraId="695FB0CB" w14:textId="77777777" w:rsidR="00774086" w:rsidRPr="00774086" w:rsidRDefault="00774086" w:rsidP="0006372B">
      <w:pPr>
        <w:pStyle w:val="Codeblock"/>
      </w:pPr>
      <w:r w:rsidRPr="00774086">
        <w:t xml:space="preserve">    wprintf(L"</w:t>
      </w:r>
      <w:r w:rsidRPr="00774086">
        <w:rPr>
          <w:lang w:val="ru-RU"/>
        </w:rPr>
        <w:t>Признак</w:t>
      </w:r>
      <w:r w:rsidRPr="00774086">
        <w:t xml:space="preserve"> </w:t>
      </w:r>
      <w:r w:rsidRPr="00774086">
        <w:rPr>
          <w:lang w:val="ru-RU"/>
        </w:rPr>
        <w:t>цепочки</w:t>
      </w:r>
      <w:r w:rsidRPr="00774086">
        <w:t xml:space="preserve"> </w:t>
      </w:r>
      <w:r w:rsidRPr="00774086">
        <w:rPr>
          <w:lang w:val="ru-RU"/>
        </w:rPr>
        <w:t>команд</w:t>
      </w:r>
      <w:r w:rsidRPr="00774086">
        <w:t>: %d\n",            ReadBits(encoded, 10, 1));</w:t>
      </w:r>
    </w:p>
    <w:p w14:paraId="170E3E5B" w14:textId="77777777" w:rsidR="00774086" w:rsidRPr="00774086" w:rsidRDefault="00774086" w:rsidP="0006372B">
      <w:pPr>
        <w:pStyle w:val="Codeblock"/>
      </w:pPr>
      <w:r w:rsidRPr="00774086">
        <w:t xml:space="preserve">    wprintf(L"</w:t>
      </w:r>
      <w:r w:rsidRPr="00774086">
        <w:rPr>
          <w:lang w:val="ru-RU"/>
        </w:rPr>
        <w:t>Признак</w:t>
      </w:r>
      <w:r w:rsidRPr="00774086">
        <w:t xml:space="preserve"> </w:t>
      </w:r>
      <w:r w:rsidRPr="00774086">
        <w:rPr>
          <w:lang w:val="ru-RU"/>
        </w:rPr>
        <w:t>цепочки</w:t>
      </w:r>
      <w:r w:rsidRPr="00774086">
        <w:t xml:space="preserve"> </w:t>
      </w:r>
      <w:r w:rsidRPr="00774086">
        <w:rPr>
          <w:lang w:val="ru-RU"/>
        </w:rPr>
        <w:t>данных</w:t>
      </w:r>
      <w:r w:rsidRPr="00774086">
        <w:t>: %d\n",            ReadBits(encoded,  9, 1));</w:t>
      </w:r>
    </w:p>
    <w:p w14:paraId="187ADE09" w14:textId="77777777" w:rsidR="00774086" w:rsidRPr="00774086" w:rsidRDefault="00774086" w:rsidP="0006372B">
      <w:pPr>
        <w:pStyle w:val="Codeblock"/>
        <w:rPr>
          <w:lang w:val="ru-RU"/>
        </w:rPr>
      </w:pPr>
      <w:r w:rsidRPr="00774086">
        <w:t xml:space="preserve">    </w:t>
      </w:r>
      <w:r w:rsidRPr="00774086">
        <w:rPr>
          <w:lang w:val="ru-RU"/>
        </w:rPr>
        <w:t>wprintf(L"Количество байтов для передачи: %d\n",    ReadBits(encoded,  0, 9));</w:t>
      </w:r>
    </w:p>
    <w:p w14:paraId="3CA4C2DB" w14:textId="77777777" w:rsidR="00774086" w:rsidRPr="00774086" w:rsidRDefault="00774086" w:rsidP="0006372B">
      <w:pPr>
        <w:pStyle w:val="Codeblock"/>
        <w:rPr>
          <w:lang w:val="ru-RU"/>
        </w:rPr>
      </w:pPr>
    </w:p>
    <w:p w14:paraId="3F35CC10" w14:textId="4169D5C0" w:rsidR="00CD6940" w:rsidRDefault="00774086" w:rsidP="0006372B">
      <w:pPr>
        <w:pStyle w:val="Codeblock"/>
        <w:rPr>
          <w:lang w:val="ru-RU"/>
        </w:rPr>
      </w:pPr>
      <w:r w:rsidRPr="00774086">
        <w:rPr>
          <w:lang w:val="ru-RU"/>
        </w:rPr>
        <w:t>}</w:t>
      </w:r>
    </w:p>
    <w:p w14:paraId="143A0F21" w14:textId="12631971" w:rsidR="00CD6940" w:rsidRDefault="00CD6940" w:rsidP="00CD6940">
      <w:pPr>
        <w:rPr>
          <w:lang w:val="ru-RU"/>
        </w:rPr>
      </w:pPr>
    </w:p>
    <w:p w14:paraId="7ED3BD38" w14:textId="4A4F1EB5" w:rsidR="00CD6940" w:rsidRDefault="00CD6940" w:rsidP="00CD6940">
      <w:pPr>
        <w:pStyle w:val="Documentheading"/>
      </w:pPr>
      <w:r>
        <w:lastRenderedPageBreak/>
        <w:t>ЛР 5: Условный оператор</w:t>
      </w:r>
    </w:p>
    <w:p w14:paraId="5859D5ED" w14:textId="17688BC9" w:rsidR="002031CE" w:rsidRDefault="002031CE" w:rsidP="002031CE">
      <w:pPr>
        <w:pStyle w:val="Sectionheading"/>
      </w:pPr>
      <w:r>
        <w:t>Задание</w:t>
      </w:r>
    </w:p>
    <w:p w14:paraId="0A54D9E9" w14:textId="74386C39" w:rsidR="00374C59" w:rsidRDefault="002031CE" w:rsidP="002031CE">
      <w:r>
        <w:rPr>
          <w:noProof/>
        </w:rPr>
        <w:drawing>
          <wp:inline distT="0" distB="0" distL="0" distR="0" wp14:anchorId="16B88FA4" wp14:editId="527E6328">
            <wp:extent cx="2333625" cy="23336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E34AC3" w14:textId="7707C55C" w:rsidR="002031CE" w:rsidRDefault="002031CE" w:rsidP="002031CE">
      <w:pPr>
        <w:pStyle w:val="Sectionheading"/>
      </w:pPr>
      <w:r>
        <w:t>Комментарии к решению</w:t>
      </w:r>
    </w:p>
    <w:p w14:paraId="75F76AEC" w14:textId="6C784A3E" w:rsidR="00CD5515" w:rsidRPr="00CD5515" w:rsidRDefault="00CD5515" w:rsidP="00DA3C82">
      <w:pPr>
        <w:rPr>
          <w:lang w:val="ru-RU"/>
        </w:rPr>
      </w:pPr>
      <w:r>
        <w:rPr>
          <w:lang w:val="ru-RU"/>
        </w:rPr>
        <w:t xml:space="preserve">Сначала я проверяю попадает в круг с радиусом 1 и центром в </w:t>
      </w:r>
      <w:r w:rsidRPr="00CD5515">
        <w:rPr>
          <w:lang w:val="ru-RU"/>
        </w:rPr>
        <w:t xml:space="preserve">(0; 0), </w:t>
      </w:r>
      <w:r>
        <w:rPr>
          <w:lang w:val="ru-RU"/>
        </w:rPr>
        <w:t xml:space="preserve">затем – не_принадлежность к </w:t>
      </w:r>
      <w:r>
        <w:t>III</w:t>
      </w:r>
      <w:r w:rsidRPr="00CD5515">
        <w:rPr>
          <w:lang w:val="ru-RU"/>
        </w:rPr>
        <w:t xml:space="preserve"> </w:t>
      </w:r>
      <w:r>
        <w:rPr>
          <w:lang w:val="ru-RU"/>
        </w:rPr>
        <w:t>четверти.</w:t>
      </w:r>
    </w:p>
    <w:p w14:paraId="05FE23FE" w14:textId="77777777" w:rsidR="00CD5515" w:rsidRDefault="00CD5515" w:rsidP="00DA3C82">
      <w:pPr>
        <w:rPr>
          <w:lang w:val="ru-RU"/>
        </w:rPr>
      </w:pPr>
    </w:p>
    <w:p w14:paraId="7D5236A6" w14:textId="70C3CBA9" w:rsidR="00DA3C82" w:rsidRDefault="00DA3C82" w:rsidP="00DA3C82">
      <w:pPr>
        <w:rPr>
          <w:lang w:val="ru-RU"/>
        </w:rPr>
      </w:pPr>
      <w:r>
        <w:rPr>
          <w:lang w:val="ru-RU"/>
        </w:rPr>
        <w:t>Вообще</w:t>
      </w:r>
      <w:r w:rsidR="00CD5515">
        <w:rPr>
          <w:lang w:val="ru-RU"/>
        </w:rPr>
        <w:t>, ещё</w:t>
      </w:r>
      <w:r>
        <w:rPr>
          <w:lang w:val="ru-RU"/>
        </w:rPr>
        <w:t xml:space="preserve"> можно было бы написать</w:t>
      </w:r>
      <w:r w:rsidR="00CD5515">
        <w:rPr>
          <w:lang w:val="ru-RU"/>
        </w:rPr>
        <w:t xml:space="preserve"> так</w:t>
      </w:r>
      <w:r>
        <w:rPr>
          <w:lang w:val="ru-RU"/>
        </w:rPr>
        <w:t>:</w:t>
      </w:r>
    </w:p>
    <w:p w14:paraId="729D7B08" w14:textId="6FA5108A" w:rsidR="00DA3C82" w:rsidRPr="001F754C" w:rsidRDefault="00DA3C82" w:rsidP="0006372B">
      <w:pPr>
        <w:pStyle w:val="Codeblock"/>
        <w:rPr>
          <w:lang w:val="ru-RU"/>
        </w:rPr>
      </w:pPr>
      <w:r>
        <w:t>auto</w:t>
      </w:r>
      <w:r w:rsidRPr="00DA3C82">
        <w:rPr>
          <w:lang w:val="ru-RU"/>
        </w:rPr>
        <w:t xml:space="preserve"> </w:t>
      </w:r>
      <w:r>
        <w:t>res</w:t>
      </w:r>
      <w:r w:rsidRPr="00DA3C82">
        <w:rPr>
          <w:lang w:val="ru-RU"/>
        </w:rPr>
        <w:t>_</w:t>
      </w:r>
      <w:r>
        <w:t>descr</w:t>
      </w:r>
      <w:r w:rsidRPr="00DA3C82">
        <w:rPr>
          <w:lang w:val="ru-RU"/>
        </w:rPr>
        <w:t xml:space="preserve"> = </w:t>
      </w:r>
      <w:r>
        <w:rPr>
          <w:lang w:val="ru-RU"/>
        </w:rPr>
        <w:t xml:space="preserve">условие </w:t>
      </w:r>
      <w:r w:rsidRPr="00DA3C82">
        <w:rPr>
          <w:lang w:val="ru-RU"/>
        </w:rPr>
        <w:t>? "</w:t>
      </w:r>
      <w:r>
        <w:rPr>
          <w:lang w:val="ru-RU"/>
        </w:rPr>
        <w:t>попадает</w:t>
      </w:r>
      <w:r w:rsidRPr="00DA3C82">
        <w:rPr>
          <w:lang w:val="ru-RU"/>
        </w:rPr>
        <w:t>"</w:t>
      </w:r>
      <w:r w:rsidRPr="001F754C">
        <w:rPr>
          <w:lang w:val="ru-RU"/>
        </w:rPr>
        <w:t xml:space="preserve"> : "</w:t>
      </w:r>
      <w:r>
        <w:rPr>
          <w:lang w:val="ru-RU"/>
        </w:rPr>
        <w:t>НЕ попадает</w:t>
      </w:r>
      <w:r w:rsidRPr="001F754C">
        <w:rPr>
          <w:lang w:val="ru-RU"/>
        </w:rPr>
        <w:t>";</w:t>
      </w:r>
    </w:p>
    <w:p w14:paraId="2A787B1D" w14:textId="08DFBEC2" w:rsidR="00DA3C82" w:rsidRPr="00DA3C82" w:rsidRDefault="00CD5515" w:rsidP="00DA3C82">
      <w:pPr>
        <w:rPr>
          <w:lang w:val="ru-RU"/>
        </w:rPr>
      </w:pPr>
      <w:r>
        <w:rPr>
          <w:lang w:val="ru-RU"/>
        </w:rPr>
        <w:t>И при выводе использовать эту строку, ч</w:t>
      </w:r>
      <w:r w:rsidR="00DA3C82">
        <w:rPr>
          <w:lang w:val="ru-RU"/>
        </w:rPr>
        <w:t>тоб минимизировать дубли кода.</w:t>
      </w:r>
    </w:p>
    <w:p w14:paraId="1B90CEAB" w14:textId="7AAAB57D" w:rsidR="002031CE" w:rsidRPr="001F754C" w:rsidRDefault="002031CE" w:rsidP="002031CE">
      <w:pPr>
        <w:pStyle w:val="Sectionheading"/>
        <w:rPr>
          <w:lang w:val="en-US"/>
        </w:rPr>
      </w:pPr>
      <w:r>
        <w:lastRenderedPageBreak/>
        <w:t>Весь</w:t>
      </w:r>
      <w:r w:rsidRPr="001F754C">
        <w:rPr>
          <w:lang w:val="en-US"/>
        </w:rPr>
        <w:t xml:space="preserve"> </w:t>
      </w:r>
      <w:r>
        <w:t>код</w:t>
      </w:r>
    </w:p>
    <w:p w14:paraId="5C569E82" w14:textId="77777777" w:rsidR="00DA3C82" w:rsidRDefault="00DA3C82" w:rsidP="0006372B">
      <w:pPr>
        <w:pStyle w:val="Codeblock"/>
      </w:pPr>
      <w:r>
        <w:t>#include &lt;iostream&gt;</w:t>
      </w:r>
    </w:p>
    <w:p w14:paraId="020BBFA4" w14:textId="77777777" w:rsidR="00DA3C82" w:rsidRDefault="00DA3C82" w:rsidP="0006372B">
      <w:pPr>
        <w:pStyle w:val="Codeblock"/>
      </w:pPr>
      <w:r>
        <w:t>#include &lt;io.h&gt;</w:t>
      </w:r>
    </w:p>
    <w:p w14:paraId="17C3A4F6" w14:textId="77777777" w:rsidR="00DA3C82" w:rsidRDefault="00DA3C82" w:rsidP="0006372B">
      <w:pPr>
        <w:pStyle w:val="Codeblock"/>
      </w:pPr>
      <w:r>
        <w:t>#include &lt;fcntl.h&gt;</w:t>
      </w:r>
    </w:p>
    <w:p w14:paraId="479C358E" w14:textId="77777777" w:rsidR="00DA3C82" w:rsidRDefault="00DA3C82" w:rsidP="0006372B">
      <w:pPr>
        <w:pStyle w:val="Codeblock"/>
      </w:pPr>
    </w:p>
    <w:p w14:paraId="4EBF5E4E" w14:textId="77777777" w:rsidR="00DA3C82" w:rsidRDefault="00DA3C82" w:rsidP="0006372B">
      <w:pPr>
        <w:pStyle w:val="Codeblock"/>
      </w:pPr>
      <w:r>
        <w:t>int main()</w:t>
      </w:r>
    </w:p>
    <w:p w14:paraId="1E91A863" w14:textId="77777777" w:rsidR="00DA3C82" w:rsidRDefault="00DA3C82" w:rsidP="0006372B">
      <w:pPr>
        <w:pStyle w:val="Codeblock"/>
      </w:pPr>
      <w:r>
        <w:t>{</w:t>
      </w:r>
    </w:p>
    <w:p w14:paraId="54F58D78" w14:textId="77777777" w:rsidR="00DA3C82" w:rsidRDefault="00DA3C82" w:rsidP="0006372B">
      <w:pPr>
        <w:pStyle w:val="Codeblock"/>
      </w:pPr>
      <w:r>
        <w:t xml:space="preserve">    _setmode(_fileno(stdout), _O_U16TEXT);</w:t>
      </w:r>
    </w:p>
    <w:p w14:paraId="6B411493" w14:textId="77777777" w:rsidR="00DA3C82" w:rsidRDefault="00DA3C82" w:rsidP="0006372B">
      <w:pPr>
        <w:pStyle w:val="Codeblock"/>
      </w:pPr>
      <w:r>
        <w:t xml:space="preserve">    _setmode(_fileno(stdin ), _O_U16TEXT);</w:t>
      </w:r>
    </w:p>
    <w:p w14:paraId="3ABF3F64" w14:textId="77777777" w:rsidR="00DA3C82" w:rsidRDefault="00DA3C82" w:rsidP="0006372B">
      <w:pPr>
        <w:pStyle w:val="Codeblock"/>
      </w:pPr>
      <w:r>
        <w:t xml:space="preserve">    _setmode(_fileno(stderr), _O_U16TEXT);</w:t>
      </w:r>
    </w:p>
    <w:p w14:paraId="55EFC00F" w14:textId="77777777" w:rsidR="00DA3C82" w:rsidRDefault="00DA3C82" w:rsidP="0006372B">
      <w:pPr>
        <w:pStyle w:val="Codeblock"/>
      </w:pPr>
      <w:r>
        <w:t xml:space="preserve">    </w:t>
      </w:r>
    </w:p>
    <w:p w14:paraId="69A7EC65" w14:textId="77777777" w:rsidR="00DA3C82" w:rsidRPr="00DA3C82" w:rsidRDefault="00DA3C82" w:rsidP="0006372B">
      <w:pPr>
        <w:pStyle w:val="Codeblock"/>
        <w:rPr>
          <w:lang w:val="ru-RU"/>
        </w:rPr>
      </w:pPr>
      <w:r>
        <w:t xml:space="preserve">    wprintf</w:t>
      </w:r>
      <w:r w:rsidRPr="00DA3C82">
        <w:rPr>
          <w:lang w:val="ru-RU"/>
        </w:rPr>
        <w:t>(</w:t>
      </w:r>
      <w:r>
        <w:t>L</w:t>
      </w:r>
      <w:r w:rsidRPr="00DA3C82">
        <w:rPr>
          <w:lang w:val="ru-RU"/>
        </w:rPr>
        <w:t>"Введите [</w:t>
      </w:r>
      <w:r>
        <w:t>x</w:t>
      </w:r>
      <w:r w:rsidRPr="00DA3C82">
        <w:rPr>
          <w:lang w:val="ru-RU"/>
        </w:rPr>
        <w:t>] и [</w:t>
      </w:r>
      <w:r>
        <w:t>y</w:t>
      </w:r>
      <w:r w:rsidRPr="00DA3C82">
        <w:rPr>
          <w:lang w:val="ru-RU"/>
        </w:rPr>
        <w:t>] через пробел: ");</w:t>
      </w:r>
    </w:p>
    <w:p w14:paraId="6A24BC93" w14:textId="77777777" w:rsidR="00DA3C82" w:rsidRDefault="00DA3C82" w:rsidP="0006372B">
      <w:pPr>
        <w:pStyle w:val="Codeblock"/>
      </w:pPr>
      <w:r w:rsidRPr="00DA3C82">
        <w:rPr>
          <w:lang w:val="ru-RU"/>
        </w:rPr>
        <w:t xml:space="preserve">    </w:t>
      </w:r>
      <w:r>
        <w:t>double x, y;</w:t>
      </w:r>
    </w:p>
    <w:p w14:paraId="1E634419" w14:textId="77777777" w:rsidR="00DA3C82" w:rsidRDefault="00DA3C82" w:rsidP="0006372B">
      <w:pPr>
        <w:pStyle w:val="Codeblock"/>
      </w:pPr>
      <w:r>
        <w:t xml:space="preserve">    wscanf_s(L"%lf %lf", &amp;x, &amp;y);</w:t>
      </w:r>
    </w:p>
    <w:p w14:paraId="61382DC0" w14:textId="77777777" w:rsidR="00DA3C82" w:rsidRDefault="00DA3C82" w:rsidP="0006372B">
      <w:pPr>
        <w:pStyle w:val="Codeblock"/>
      </w:pPr>
      <w:r>
        <w:t xml:space="preserve">    </w:t>
      </w:r>
    </w:p>
    <w:p w14:paraId="43400135" w14:textId="77777777" w:rsidR="00DA3C82" w:rsidRDefault="00DA3C82" w:rsidP="0006372B">
      <w:pPr>
        <w:pStyle w:val="Codeblock"/>
      </w:pPr>
      <w:r>
        <w:t xml:space="preserve">    if (x * x + y * y &lt; 1 * 1 &amp;&amp; (x &gt; 0 || y &gt; 0))</w:t>
      </w:r>
    </w:p>
    <w:p w14:paraId="097B1BA9" w14:textId="77777777" w:rsidR="00DA3C82" w:rsidRDefault="00DA3C82" w:rsidP="0006372B">
      <w:pPr>
        <w:pStyle w:val="Codeblock"/>
      </w:pPr>
      <w:r>
        <w:t xml:space="preserve">        wprintf(L"Точка (x=%lf; y=%lf) попадает в область", x, y); else</w:t>
      </w:r>
    </w:p>
    <w:p w14:paraId="52E0C7DC" w14:textId="77777777" w:rsidR="00DA3C82" w:rsidRPr="00DA3C82" w:rsidRDefault="00DA3C82" w:rsidP="0006372B">
      <w:pPr>
        <w:pStyle w:val="Codeblock"/>
        <w:rPr>
          <w:lang w:val="ru-RU"/>
        </w:rPr>
      </w:pPr>
      <w:r>
        <w:t xml:space="preserve">        wprintf</w:t>
      </w:r>
      <w:r w:rsidRPr="00DA3C82">
        <w:rPr>
          <w:lang w:val="ru-RU"/>
        </w:rPr>
        <w:t>(</w:t>
      </w:r>
      <w:r>
        <w:t>L</w:t>
      </w:r>
      <w:r w:rsidRPr="00DA3C82">
        <w:rPr>
          <w:lang w:val="ru-RU"/>
        </w:rPr>
        <w:t>"Точка (</w:t>
      </w:r>
      <w:r>
        <w:t>x</w:t>
      </w:r>
      <w:r w:rsidRPr="00DA3C82">
        <w:rPr>
          <w:lang w:val="ru-RU"/>
        </w:rPr>
        <w:t>=%</w:t>
      </w:r>
      <w:r>
        <w:t>lf</w:t>
      </w:r>
      <w:r w:rsidRPr="00DA3C82">
        <w:rPr>
          <w:lang w:val="ru-RU"/>
        </w:rPr>
        <w:t xml:space="preserve">; </w:t>
      </w:r>
      <w:r>
        <w:t>y</w:t>
      </w:r>
      <w:r w:rsidRPr="00DA3C82">
        <w:rPr>
          <w:lang w:val="ru-RU"/>
        </w:rPr>
        <w:t>=%</w:t>
      </w:r>
      <w:r>
        <w:t>lf</w:t>
      </w:r>
      <w:r w:rsidRPr="00DA3C82">
        <w:rPr>
          <w:lang w:val="ru-RU"/>
        </w:rPr>
        <w:t xml:space="preserve">) НЕ попадает в область", </w:t>
      </w:r>
      <w:r>
        <w:t>x</w:t>
      </w:r>
      <w:r w:rsidRPr="00DA3C82">
        <w:rPr>
          <w:lang w:val="ru-RU"/>
        </w:rPr>
        <w:t xml:space="preserve">, </w:t>
      </w:r>
      <w:r>
        <w:t>y</w:t>
      </w:r>
      <w:r w:rsidRPr="00DA3C82">
        <w:rPr>
          <w:lang w:val="ru-RU"/>
        </w:rPr>
        <w:t>);</w:t>
      </w:r>
    </w:p>
    <w:p w14:paraId="146015DF" w14:textId="77777777" w:rsidR="00DA3C82" w:rsidRPr="00DA3C82" w:rsidRDefault="00DA3C82" w:rsidP="0006372B">
      <w:pPr>
        <w:pStyle w:val="Codeblock"/>
        <w:rPr>
          <w:lang w:val="ru-RU"/>
        </w:rPr>
      </w:pPr>
      <w:r w:rsidRPr="00DA3C82">
        <w:rPr>
          <w:lang w:val="ru-RU"/>
        </w:rPr>
        <w:t xml:space="preserve">    </w:t>
      </w:r>
    </w:p>
    <w:p w14:paraId="02016FA7" w14:textId="0AA5C164" w:rsidR="002031CE" w:rsidRDefault="00DA3C82" w:rsidP="0006372B">
      <w:pPr>
        <w:pStyle w:val="Codeblock"/>
      </w:pPr>
      <w:r>
        <w:t>}</w:t>
      </w:r>
    </w:p>
    <w:p w14:paraId="2C16516B" w14:textId="77777777" w:rsidR="00CD5515" w:rsidRDefault="00CD5515" w:rsidP="00CD5515">
      <w:pPr>
        <w:pStyle w:val="Documentheading"/>
      </w:pPr>
      <w:r>
        <w:lastRenderedPageBreak/>
        <w:t xml:space="preserve">ЛР 6: </w:t>
      </w:r>
      <w:r w:rsidRPr="00CD5515">
        <w:t>Операторы цикла</w:t>
      </w:r>
    </w:p>
    <w:p w14:paraId="6F3E2FA3" w14:textId="77777777" w:rsidR="00CD5515" w:rsidRDefault="00CD5515" w:rsidP="00CD5515">
      <w:pPr>
        <w:pStyle w:val="Sectionheading"/>
      </w:pPr>
      <w:r>
        <w:t>Задание</w:t>
      </w:r>
    </w:p>
    <w:p w14:paraId="0E19B07B" w14:textId="0A940B6B" w:rsidR="00374C59" w:rsidRPr="00CD5515" w:rsidRDefault="00374C59" w:rsidP="00CD5515">
      <w:pPr>
        <w:rPr>
          <w:lang w:val="ru-RU"/>
        </w:rPr>
      </w:pPr>
      <w:r>
        <w:rPr>
          <w:noProof/>
        </w:rPr>
        <w:drawing>
          <wp:inline distT="0" distB="0" distL="0" distR="0" wp14:anchorId="77EDA3F9" wp14:editId="33DDAE0B">
            <wp:extent cx="2476500" cy="5238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AB77B8" w14:textId="77777777" w:rsidR="00CD5515" w:rsidRDefault="00CD5515" w:rsidP="00CD5515">
      <w:pPr>
        <w:pStyle w:val="Sectionheading"/>
      </w:pPr>
      <w:r>
        <w:t>Комментарии к коду</w:t>
      </w:r>
    </w:p>
    <w:p w14:paraId="6589473C" w14:textId="77777777" w:rsidR="00D34CBB" w:rsidRDefault="00D34CBB" w:rsidP="00CD5515">
      <w:pPr>
        <w:rPr>
          <w:lang w:val="ru-RU"/>
        </w:rPr>
      </w:pPr>
      <w:r>
        <w:rPr>
          <w:lang w:val="ru-RU"/>
        </w:rPr>
        <w:t xml:space="preserve">Для вычисления суммы первых 10 элементов я использовал цикл </w:t>
      </w:r>
      <w:r>
        <w:t>for</w:t>
      </w:r>
      <w:r>
        <w:rPr>
          <w:lang w:val="ru-RU"/>
        </w:rPr>
        <w:t>.</w:t>
      </w:r>
    </w:p>
    <w:p w14:paraId="681CA31C" w14:textId="5903FD56" w:rsidR="00CD5515" w:rsidRDefault="00D34CBB" w:rsidP="00E92387">
      <w:r>
        <w:t xml:space="preserve">Для вычисления суммы элементов </w:t>
      </w:r>
      <w:r w:rsidRPr="00E92387">
        <w:rPr>
          <w:rStyle w:val="CodeinlineChar"/>
        </w:rPr>
        <w:t>&gt;e</w:t>
      </w:r>
      <w:r w:rsidRPr="00D34CBB">
        <w:t xml:space="preserve"> </w:t>
      </w:r>
      <w:r>
        <w:t xml:space="preserve">так же можно было использовать цикл </w:t>
      </w:r>
      <w:r w:rsidRPr="00E92387">
        <w:rPr>
          <w:rStyle w:val="CodeinlineChar"/>
        </w:rPr>
        <w:t>for</w:t>
      </w:r>
      <w:r w:rsidRPr="00D34CBB">
        <w:t xml:space="preserve">, </w:t>
      </w:r>
      <w:r>
        <w:t>вот так:</w:t>
      </w:r>
    </w:p>
    <w:p w14:paraId="091A9F7E" w14:textId="7AFD8981" w:rsidR="00D34CBB" w:rsidRPr="00D34CBB" w:rsidRDefault="00D34CBB" w:rsidP="00D34CBB">
      <w:pPr>
        <w:pStyle w:val="Codeblock"/>
      </w:pPr>
      <w:r w:rsidRPr="00D34CBB">
        <w:t>for (double last_item, int i = 0; abs(last_item = item_at(i)) &gt; e; ++i)</w:t>
      </w:r>
    </w:p>
    <w:p w14:paraId="12D50DFD" w14:textId="7F36597B" w:rsidR="00D34CBB" w:rsidRDefault="00D34CBB" w:rsidP="00D34CBB">
      <w:pPr>
        <w:rPr>
          <w:lang w:val="ru-RU"/>
        </w:rPr>
      </w:pPr>
      <w:r>
        <w:rPr>
          <w:lang w:val="ru-RU"/>
        </w:rPr>
        <w:t xml:space="preserve">Это, кроме всего прочего, немного эффективнее, потому что </w:t>
      </w:r>
      <w:r w:rsidRPr="00D34CBB">
        <w:rPr>
          <w:rStyle w:val="CodeinlineChar"/>
        </w:rPr>
        <w:t>++i</w:t>
      </w:r>
      <w:r w:rsidRPr="00D34CBB">
        <w:rPr>
          <w:lang w:val="ru-RU"/>
        </w:rPr>
        <w:t xml:space="preserve"> </w:t>
      </w:r>
      <w:r>
        <w:rPr>
          <w:lang w:val="ru-RU"/>
        </w:rPr>
        <w:t xml:space="preserve">считается после тела цикла. Но так выглядит более громоздко, поэтому я использовал цикл </w:t>
      </w:r>
      <w:r w:rsidRPr="00D34CBB">
        <w:rPr>
          <w:rStyle w:val="CodeinlineChar"/>
        </w:rPr>
        <w:t xml:space="preserve">while </w:t>
      </w:r>
      <w:r w:rsidRPr="00D34CBB">
        <w:rPr>
          <w:lang w:val="ru-RU"/>
        </w:rPr>
        <w:t>и</w:t>
      </w:r>
      <w:r>
        <w:rPr>
          <w:lang w:val="ru-RU"/>
        </w:rPr>
        <w:t xml:space="preserve"> расписал всё подробнее.</w:t>
      </w:r>
    </w:p>
    <w:p w14:paraId="6313B101" w14:textId="6253DBE9" w:rsidR="00D34CBB" w:rsidRPr="00E92387" w:rsidRDefault="00D34CBB" w:rsidP="00E92387">
      <w:pPr>
        <w:rPr>
          <w:lang w:val="ru-RU"/>
        </w:rPr>
      </w:pPr>
      <w:r>
        <w:rPr>
          <w:lang w:val="ru-RU"/>
        </w:rPr>
        <w:t>Так же, я добавил дополни</w:t>
      </w:r>
      <w:r w:rsidR="00E92387">
        <w:rPr>
          <w:lang w:val="ru-RU"/>
        </w:rPr>
        <w:t xml:space="preserve">тельные вложенные блоки кода </w:t>
      </w:r>
      <w:r w:rsidR="00E92387" w:rsidRPr="00E92387">
        <w:rPr>
          <w:rStyle w:val="CodeinlineChar"/>
        </w:rPr>
        <w:t>{ }</w:t>
      </w:r>
      <w:r w:rsidR="00E92387" w:rsidRPr="00E92387">
        <w:rPr>
          <w:lang w:val="ru-RU"/>
        </w:rPr>
        <w:t>, чтоб отде</w:t>
      </w:r>
      <w:r w:rsidR="00E92387">
        <w:rPr>
          <w:lang w:val="ru-RU"/>
        </w:rPr>
        <w:t xml:space="preserve">лить области видимости переменных. Таким образом я могу объявить 2 разные переменные </w:t>
      </w:r>
      <w:r w:rsidR="00E92387" w:rsidRPr="00E92387">
        <w:rPr>
          <w:rStyle w:val="CodeinlineChar"/>
        </w:rPr>
        <w:t>sum</w:t>
      </w:r>
      <w:r w:rsidR="00E92387" w:rsidRPr="00E92387">
        <w:rPr>
          <w:lang w:val="ru-RU"/>
        </w:rPr>
        <w:t xml:space="preserve"> </w:t>
      </w:r>
      <w:r w:rsidR="00E92387">
        <w:rPr>
          <w:lang w:val="ru-RU"/>
        </w:rPr>
        <w:t>в одной подпрограмме</w:t>
      </w:r>
    </w:p>
    <w:p w14:paraId="5E9A0F79" w14:textId="77777777" w:rsidR="00374C59" w:rsidRPr="00E92387" w:rsidRDefault="00374C59" w:rsidP="00374C59">
      <w:pPr>
        <w:pStyle w:val="Sectionheading"/>
        <w:rPr>
          <w:lang w:val="en-US"/>
        </w:rPr>
      </w:pPr>
      <w:r>
        <w:lastRenderedPageBreak/>
        <w:t>Весь</w:t>
      </w:r>
      <w:r w:rsidRPr="00E92387">
        <w:rPr>
          <w:lang w:val="en-US"/>
        </w:rPr>
        <w:t xml:space="preserve"> </w:t>
      </w:r>
      <w:r>
        <w:t>код</w:t>
      </w:r>
    </w:p>
    <w:p w14:paraId="1EE0957D" w14:textId="77777777" w:rsidR="00E92387" w:rsidRPr="00E92387" w:rsidRDefault="00E92387" w:rsidP="00005FAB">
      <w:pPr>
        <w:pStyle w:val="Codeblock"/>
      </w:pPr>
      <w:r w:rsidRPr="00E92387">
        <w:t>#include &lt;iostream&gt;</w:t>
      </w:r>
    </w:p>
    <w:p w14:paraId="28D3943C" w14:textId="77777777" w:rsidR="00E92387" w:rsidRPr="00E92387" w:rsidRDefault="00E92387" w:rsidP="00005FAB">
      <w:pPr>
        <w:pStyle w:val="Codeblock"/>
      </w:pPr>
      <w:r w:rsidRPr="00E92387">
        <w:t>#include &lt;io.h&gt;</w:t>
      </w:r>
    </w:p>
    <w:p w14:paraId="57EA81A2" w14:textId="77777777" w:rsidR="00E92387" w:rsidRPr="00E92387" w:rsidRDefault="00E92387" w:rsidP="00005FAB">
      <w:pPr>
        <w:pStyle w:val="Codeblock"/>
      </w:pPr>
      <w:r w:rsidRPr="00E92387">
        <w:t>#include &lt;fcntl.h&gt;</w:t>
      </w:r>
    </w:p>
    <w:p w14:paraId="5A7C1AC3" w14:textId="77777777" w:rsidR="00E92387" w:rsidRPr="00E92387" w:rsidRDefault="00E92387" w:rsidP="00005FAB">
      <w:pPr>
        <w:pStyle w:val="Codeblock"/>
      </w:pPr>
    </w:p>
    <w:p w14:paraId="661B8ECB" w14:textId="77777777" w:rsidR="00E92387" w:rsidRPr="00E92387" w:rsidRDefault="00E92387" w:rsidP="00005FAB">
      <w:pPr>
        <w:pStyle w:val="Codeblock"/>
      </w:pPr>
      <w:r w:rsidRPr="00E92387">
        <w:t>const double e = 0.000001;</w:t>
      </w:r>
    </w:p>
    <w:p w14:paraId="4A41E76C" w14:textId="77777777" w:rsidR="00E92387" w:rsidRPr="00E92387" w:rsidRDefault="00E92387" w:rsidP="00005FAB">
      <w:pPr>
        <w:pStyle w:val="Codeblock"/>
      </w:pPr>
    </w:p>
    <w:p w14:paraId="5D5806BB" w14:textId="77777777" w:rsidR="00E92387" w:rsidRPr="00E92387" w:rsidRDefault="00E92387" w:rsidP="00005FAB">
      <w:pPr>
        <w:pStyle w:val="Codeblock"/>
      </w:pPr>
      <w:r w:rsidRPr="00E92387">
        <w:t>/// &lt;summary&gt;</w:t>
      </w:r>
    </w:p>
    <w:p w14:paraId="15070E60" w14:textId="77777777" w:rsidR="00E92387" w:rsidRPr="00E92387" w:rsidRDefault="00E92387" w:rsidP="00005FAB">
      <w:pPr>
        <w:pStyle w:val="Codeblock"/>
      </w:pPr>
      <w:r w:rsidRPr="00E92387">
        <w:t>/// Вычисляет элемент ряда в номер n (считая с 0)</w:t>
      </w:r>
    </w:p>
    <w:p w14:paraId="4ABF3591" w14:textId="77777777" w:rsidR="00E92387" w:rsidRPr="00E92387" w:rsidRDefault="00E92387" w:rsidP="00005FAB">
      <w:pPr>
        <w:pStyle w:val="Codeblock"/>
      </w:pPr>
      <w:r w:rsidRPr="00E92387">
        <w:t>/// &lt;/summary&gt;</w:t>
      </w:r>
    </w:p>
    <w:p w14:paraId="2476DA76" w14:textId="77777777" w:rsidR="00E92387" w:rsidRPr="00E92387" w:rsidRDefault="00E92387" w:rsidP="00005FAB">
      <w:pPr>
        <w:pStyle w:val="Codeblock"/>
      </w:pPr>
      <w:r w:rsidRPr="00E92387">
        <w:t>double item_at(int n)</w:t>
      </w:r>
    </w:p>
    <w:p w14:paraId="7EA7B216" w14:textId="77777777" w:rsidR="00E92387" w:rsidRPr="00E92387" w:rsidRDefault="00E92387" w:rsidP="00005FAB">
      <w:pPr>
        <w:pStyle w:val="Codeblock"/>
      </w:pPr>
      <w:r w:rsidRPr="00E92387">
        <w:t>{</w:t>
      </w:r>
    </w:p>
    <w:p w14:paraId="0267F24D" w14:textId="77777777" w:rsidR="00E92387" w:rsidRPr="00E92387" w:rsidRDefault="00E92387" w:rsidP="00005FAB">
      <w:pPr>
        <w:pStyle w:val="Codeblock"/>
      </w:pPr>
      <w:r w:rsidRPr="00E92387">
        <w:t xml:space="preserve">    return</w:t>
      </w:r>
    </w:p>
    <w:p w14:paraId="68C734A2" w14:textId="77777777" w:rsidR="00E92387" w:rsidRPr="00E92387" w:rsidRDefault="00E92387" w:rsidP="00005FAB">
      <w:pPr>
        <w:pStyle w:val="Codeblock"/>
      </w:pPr>
      <w:r w:rsidRPr="00E92387">
        <w:t xml:space="preserve">        ((n % 2) ? -1 : 1) *</w:t>
      </w:r>
    </w:p>
    <w:p w14:paraId="3D3B21B1" w14:textId="77777777" w:rsidR="00E92387" w:rsidRPr="00E92387" w:rsidRDefault="00E92387" w:rsidP="00005FAB">
      <w:pPr>
        <w:pStyle w:val="Codeblock"/>
      </w:pPr>
      <w:r w:rsidRPr="00E92387">
        <w:t xml:space="preserve">        ((double)n + 1) /</w:t>
      </w:r>
    </w:p>
    <w:p w14:paraId="208850EE" w14:textId="77777777" w:rsidR="00E92387" w:rsidRPr="00E92387" w:rsidRDefault="00E92387" w:rsidP="00005FAB">
      <w:pPr>
        <w:pStyle w:val="Codeblock"/>
      </w:pPr>
      <w:r w:rsidRPr="00E92387">
        <w:t xml:space="preserve">        pow(2, n - 1);</w:t>
      </w:r>
    </w:p>
    <w:p w14:paraId="289574D5" w14:textId="77777777" w:rsidR="00E92387" w:rsidRPr="00E92387" w:rsidRDefault="00E92387" w:rsidP="00005FAB">
      <w:pPr>
        <w:pStyle w:val="Codeblock"/>
      </w:pPr>
      <w:r w:rsidRPr="00E92387">
        <w:t>}</w:t>
      </w:r>
    </w:p>
    <w:p w14:paraId="08AFD5F7" w14:textId="77777777" w:rsidR="00E92387" w:rsidRPr="00E92387" w:rsidRDefault="00E92387" w:rsidP="00005FAB">
      <w:pPr>
        <w:pStyle w:val="Codeblock"/>
      </w:pPr>
    </w:p>
    <w:p w14:paraId="5CB01C40" w14:textId="77777777" w:rsidR="00E92387" w:rsidRPr="00E92387" w:rsidRDefault="00E92387" w:rsidP="00005FAB">
      <w:pPr>
        <w:pStyle w:val="Codeblock"/>
      </w:pPr>
      <w:r w:rsidRPr="00E92387">
        <w:t>int main()</w:t>
      </w:r>
    </w:p>
    <w:p w14:paraId="6B38B3F1" w14:textId="77777777" w:rsidR="00E92387" w:rsidRPr="00E92387" w:rsidRDefault="00E92387" w:rsidP="00005FAB">
      <w:pPr>
        <w:pStyle w:val="Codeblock"/>
      </w:pPr>
      <w:r w:rsidRPr="00E92387">
        <w:t>{</w:t>
      </w:r>
    </w:p>
    <w:p w14:paraId="795C0594" w14:textId="77777777" w:rsidR="00E92387" w:rsidRPr="00E92387" w:rsidRDefault="00E92387" w:rsidP="00005FAB">
      <w:pPr>
        <w:pStyle w:val="Codeblock"/>
      </w:pPr>
      <w:r w:rsidRPr="00E92387">
        <w:t xml:space="preserve">    _setmode(_fileno(stdout), _O_U16TEXT);</w:t>
      </w:r>
    </w:p>
    <w:p w14:paraId="5A4F07A9" w14:textId="77777777" w:rsidR="00E92387" w:rsidRPr="00E92387" w:rsidRDefault="00E92387" w:rsidP="00005FAB">
      <w:pPr>
        <w:pStyle w:val="Codeblock"/>
      </w:pPr>
      <w:r w:rsidRPr="00E92387">
        <w:t xml:space="preserve">    _setmode(_fileno(stdin ), _O_U16TEXT);</w:t>
      </w:r>
    </w:p>
    <w:p w14:paraId="24E5B2D7" w14:textId="77777777" w:rsidR="00E92387" w:rsidRPr="00E92387" w:rsidRDefault="00E92387" w:rsidP="00005FAB">
      <w:pPr>
        <w:pStyle w:val="Codeblock"/>
      </w:pPr>
      <w:r w:rsidRPr="00E92387">
        <w:t xml:space="preserve">    _setmode(_fileno(stderr), _O_U16TEXT);</w:t>
      </w:r>
    </w:p>
    <w:p w14:paraId="1B0AB0C8" w14:textId="77777777" w:rsidR="00E92387" w:rsidRPr="00E92387" w:rsidRDefault="00E92387" w:rsidP="00005FAB">
      <w:pPr>
        <w:pStyle w:val="Codeblock"/>
      </w:pPr>
    </w:p>
    <w:p w14:paraId="042CB7DC" w14:textId="77777777" w:rsidR="00E92387" w:rsidRPr="00E92387" w:rsidRDefault="00E92387" w:rsidP="00005FAB">
      <w:pPr>
        <w:pStyle w:val="Codeblock"/>
      </w:pPr>
      <w:r w:rsidRPr="00E92387">
        <w:t xml:space="preserve">    {</w:t>
      </w:r>
    </w:p>
    <w:p w14:paraId="4296262C" w14:textId="77777777" w:rsidR="00E92387" w:rsidRPr="00E92387" w:rsidRDefault="00E92387" w:rsidP="00005FAB">
      <w:pPr>
        <w:pStyle w:val="Codeblock"/>
      </w:pPr>
      <w:r w:rsidRPr="00E92387">
        <w:t xml:space="preserve">        auto sum = 0.0;</w:t>
      </w:r>
    </w:p>
    <w:p w14:paraId="1543491E" w14:textId="77777777" w:rsidR="00E92387" w:rsidRPr="00E92387" w:rsidRDefault="00E92387" w:rsidP="00005FAB">
      <w:pPr>
        <w:pStyle w:val="Codeblock"/>
      </w:pPr>
      <w:r w:rsidRPr="00E92387">
        <w:t xml:space="preserve">        for (auto i = 0; i &lt; 10; ++i)</w:t>
      </w:r>
    </w:p>
    <w:p w14:paraId="5158C349" w14:textId="77777777" w:rsidR="00E92387" w:rsidRPr="00E92387" w:rsidRDefault="00E92387" w:rsidP="00005FAB">
      <w:pPr>
        <w:pStyle w:val="Codeblock"/>
      </w:pPr>
      <w:r w:rsidRPr="00E92387">
        <w:t xml:space="preserve">            sum += item_at(i);</w:t>
      </w:r>
    </w:p>
    <w:p w14:paraId="5548BAFC" w14:textId="77777777" w:rsidR="00E92387" w:rsidRPr="00E92387" w:rsidRDefault="00E92387" w:rsidP="00005FAB">
      <w:pPr>
        <w:pStyle w:val="Codeblock"/>
      </w:pPr>
      <w:r w:rsidRPr="00E92387">
        <w:t xml:space="preserve">        wprintf(L"Сумма первых 10 элементов равна %lf\n", sum);</w:t>
      </w:r>
    </w:p>
    <w:p w14:paraId="623A2BDD" w14:textId="77777777" w:rsidR="00E92387" w:rsidRPr="00E92387" w:rsidRDefault="00E92387" w:rsidP="00005FAB">
      <w:pPr>
        <w:pStyle w:val="Codeblock"/>
      </w:pPr>
      <w:r w:rsidRPr="00E92387">
        <w:t xml:space="preserve">    }</w:t>
      </w:r>
    </w:p>
    <w:p w14:paraId="6CB1A0B6" w14:textId="77777777" w:rsidR="00E92387" w:rsidRPr="00E92387" w:rsidRDefault="00E92387" w:rsidP="00005FAB">
      <w:pPr>
        <w:pStyle w:val="Codeblock"/>
      </w:pPr>
    </w:p>
    <w:p w14:paraId="756F67BD" w14:textId="77777777" w:rsidR="00E92387" w:rsidRPr="00E92387" w:rsidRDefault="00E92387" w:rsidP="00005FAB">
      <w:pPr>
        <w:pStyle w:val="Codeblock"/>
      </w:pPr>
      <w:r w:rsidRPr="00E92387">
        <w:t xml:space="preserve">    {</w:t>
      </w:r>
    </w:p>
    <w:p w14:paraId="4DEBC727" w14:textId="77777777" w:rsidR="00E92387" w:rsidRPr="00E92387" w:rsidRDefault="00E92387" w:rsidP="00005FAB">
      <w:pPr>
        <w:pStyle w:val="Codeblock"/>
      </w:pPr>
      <w:r w:rsidRPr="00E92387">
        <w:t xml:space="preserve">        auto sum = 0.0;</w:t>
      </w:r>
    </w:p>
    <w:p w14:paraId="694408FE" w14:textId="77777777" w:rsidR="00E92387" w:rsidRPr="00E92387" w:rsidRDefault="00E92387" w:rsidP="00005FAB">
      <w:pPr>
        <w:pStyle w:val="Codeblock"/>
      </w:pPr>
      <w:r w:rsidRPr="00E92387">
        <w:t xml:space="preserve">        double last_item;</w:t>
      </w:r>
    </w:p>
    <w:p w14:paraId="7219F2B4" w14:textId="77777777" w:rsidR="00E92387" w:rsidRPr="00E92387" w:rsidRDefault="00E92387" w:rsidP="00005FAB">
      <w:pPr>
        <w:pStyle w:val="Codeblock"/>
      </w:pPr>
      <w:r w:rsidRPr="00E92387">
        <w:t xml:space="preserve">        auto i = 0;</w:t>
      </w:r>
    </w:p>
    <w:p w14:paraId="6880DBF3" w14:textId="77777777" w:rsidR="00E92387" w:rsidRPr="00E92387" w:rsidRDefault="00E92387" w:rsidP="00005FAB">
      <w:pPr>
        <w:pStyle w:val="Codeblock"/>
      </w:pPr>
      <w:r w:rsidRPr="00E92387">
        <w:t xml:space="preserve">        while (abs(last_item = item_at(i++)) &gt; e)</w:t>
      </w:r>
    </w:p>
    <w:p w14:paraId="3282DD28" w14:textId="77777777" w:rsidR="00E92387" w:rsidRPr="00E92387" w:rsidRDefault="00E92387" w:rsidP="00005FAB">
      <w:pPr>
        <w:pStyle w:val="Codeblock"/>
      </w:pPr>
      <w:r w:rsidRPr="00E92387">
        <w:t xml:space="preserve">            sum += last_item;</w:t>
      </w:r>
    </w:p>
    <w:p w14:paraId="616B263D" w14:textId="77777777" w:rsidR="00E92387" w:rsidRPr="00E92387" w:rsidRDefault="00E92387" w:rsidP="00005FAB">
      <w:pPr>
        <w:pStyle w:val="Codeblock"/>
      </w:pPr>
      <w:r w:rsidRPr="00E92387">
        <w:t xml:space="preserve">        wprintf(L"Сумма первых %d элементов, каждый из которых &gt;%e, равна %lf\n", i, e, sum);</w:t>
      </w:r>
    </w:p>
    <w:p w14:paraId="66A6E2C6" w14:textId="77777777" w:rsidR="00E92387" w:rsidRPr="00E92387" w:rsidRDefault="00E92387" w:rsidP="00005FAB">
      <w:pPr>
        <w:pStyle w:val="Codeblock"/>
      </w:pPr>
      <w:r w:rsidRPr="00E92387">
        <w:t xml:space="preserve">    }</w:t>
      </w:r>
    </w:p>
    <w:p w14:paraId="2B56C65C" w14:textId="77777777" w:rsidR="00E92387" w:rsidRPr="00E92387" w:rsidRDefault="00E92387" w:rsidP="00005FAB">
      <w:pPr>
        <w:pStyle w:val="Codeblock"/>
      </w:pPr>
    </w:p>
    <w:p w14:paraId="3242FB99" w14:textId="77777777" w:rsidR="00005FAB" w:rsidRDefault="00E92387" w:rsidP="00005FAB">
      <w:pPr>
        <w:pStyle w:val="Codeblock"/>
      </w:pPr>
      <w:r w:rsidRPr="00E92387">
        <w:t>}</w:t>
      </w:r>
    </w:p>
    <w:p w14:paraId="33510A74" w14:textId="635E4326" w:rsidR="00CD5515" w:rsidRDefault="00CD5515" w:rsidP="00E92387">
      <w:pPr>
        <w:pStyle w:val="Documentheading"/>
      </w:pPr>
      <w:r>
        <w:lastRenderedPageBreak/>
        <w:t xml:space="preserve">ЛР 7: </w:t>
      </w:r>
      <w:r w:rsidRPr="00CD5515">
        <w:t>Операторы цикла</w:t>
      </w:r>
    </w:p>
    <w:p w14:paraId="470AD942" w14:textId="77777777" w:rsidR="00CD5515" w:rsidRDefault="00CD5515" w:rsidP="00CD5515">
      <w:pPr>
        <w:pStyle w:val="Sectionheading"/>
      </w:pPr>
      <w:r>
        <w:t>Задание</w:t>
      </w:r>
    </w:p>
    <w:p w14:paraId="063DA002" w14:textId="4C48FFD0" w:rsidR="00CD5515" w:rsidRPr="00CD5515" w:rsidRDefault="00E92387" w:rsidP="00CD5515">
      <w:pPr>
        <w:rPr>
          <w:lang w:val="ru-RU"/>
        </w:rPr>
      </w:pPr>
      <w:r>
        <w:rPr>
          <w:noProof/>
        </w:rPr>
        <w:drawing>
          <wp:inline distT="0" distB="0" distL="0" distR="0" wp14:anchorId="3D40975F" wp14:editId="5025359D">
            <wp:extent cx="5943600" cy="10388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3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3016D7" w14:textId="77777777" w:rsidR="00CD5515" w:rsidRDefault="00CD5515" w:rsidP="00CD5515">
      <w:pPr>
        <w:pStyle w:val="Sectionheading"/>
      </w:pPr>
      <w:r>
        <w:t>Комментарии к коду</w:t>
      </w:r>
    </w:p>
    <w:p w14:paraId="20E8ECBB" w14:textId="77777777" w:rsidR="00CD5515" w:rsidRPr="00CD5515" w:rsidRDefault="00CD5515" w:rsidP="00CD5515">
      <w:pPr>
        <w:rPr>
          <w:lang w:val="ru-RU"/>
        </w:rPr>
      </w:pPr>
    </w:p>
    <w:p w14:paraId="22CE855F" w14:textId="6B777DD8" w:rsidR="00CD5515" w:rsidRDefault="00CD5515" w:rsidP="00CD5515">
      <w:pPr>
        <w:pStyle w:val="Sectionheading"/>
      </w:pPr>
      <w:r>
        <w:t>Весь код</w:t>
      </w:r>
    </w:p>
    <w:p w14:paraId="6223AD5F" w14:textId="77777777" w:rsidR="00DB7640" w:rsidRDefault="00DB7640" w:rsidP="00DB7640">
      <w:pPr>
        <w:pStyle w:val="Codeblock"/>
      </w:pPr>
    </w:p>
    <w:p w14:paraId="79951230" w14:textId="67513CDD" w:rsidR="00CD5515" w:rsidRDefault="00CD5515" w:rsidP="00CD5515">
      <w:pPr>
        <w:pStyle w:val="Documentheading"/>
      </w:pPr>
      <w:r>
        <w:lastRenderedPageBreak/>
        <w:t xml:space="preserve">ЛР 8: </w:t>
      </w:r>
      <w:r w:rsidR="00374C59">
        <w:t>Работа с массивами</w:t>
      </w:r>
    </w:p>
    <w:p w14:paraId="66E7C7A0" w14:textId="77777777" w:rsidR="00CD5515" w:rsidRDefault="00CD5515" w:rsidP="00CD5515">
      <w:pPr>
        <w:pStyle w:val="Sectionheading"/>
      </w:pPr>
      <w:r>
        <w:t>Задание</w:t>
      </w:r>
    </w:p>
    <w:tbl>
      <w:tblPr>
        <w:tblW w:w="5000" w:type="pct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6"/>
        <w:gridCol w:w="1691"/>
        <w:gridCol w:w="1248"/>
        <w:gridCol w:w="4809"/>
      </w:tblGrid>
      <w:tr w:rsidR="00FB53F4" w:rsidRPr="00FB53F4" w14:paraId="1124F462" w14:textId="77777777" w:rsidTr="00FB53F4">
        <w:trPr>
          <w:trHeight w:val="885"/>
          <w:tblCellSpacing w:w="15" w:type="dxa"/>
          <w:jc w:val="center"/>
        </w:trPr>
        <w:tc>
          <w:tcPr>
            <w:tcW w:w="83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298EA6" w14:textId="1A5296A4" w:rsidR="00FB53F4" w:rsidRPr="00FB53F4" w:rsidRDefault="00FB53F4" w:rsidP="00FB53F4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7"/>
                <w:szCs w:val="27"/>
                <w:lang w:val="ru-RU"/>
              </w:rPr>
              <w:t xml:space="preserve">№ </w:t>
            </w:r>
            <w:r w:rsidRPr="00FB53F4">
              <w:rPr>
                <w:rFonts w:eastAsia="Times New Roman" w:cs="Times New Roman"/>
                <w:b/>
                <w:bCs/>
                <w:color w:val="000000"/>
                <w:sz w:val="27"/>
                <w:szCs w:val="27"/>
              </w:rPr>
              <w:t>варианта</w:t>
            </w:r>
          </w:p>
        </w:tc>
        <w:tc>
          <w:tcPr>
            <w:tcW w:w="8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52328D" w14:textId="77777777" w:rsidR="00FB53F4" w:rsidRPr="00FB53F4" w:rsidRDefault="00FB53F4" w:rsidP="00FB53F4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FB53F4">
              <w:rPr>
                <w:rFonts w:eastAsia="Times New Roman" w:cs="Times New Roman"/>
                <w:b/>
                <w:bCs/>
                <w:color w:val="000000"/>
                <w:sz w:val="27"/>
                <w:szCs w:val="27"/>
              </w:rPr>
              <w:t>Размерность</w:t>
            </w:r>
            <w:r w:rsidRPr="00FB53F4">
              <w:rPr>
                <w:rFonts w:eastAsia="Times New Roman" w:cs="Times New Roman"/>
                <w:b/>
                <w:bCs/>
                <w:color w:val="000000"/>
                <w:sz w:val="27"/>
                <w:szCs w:val="27"/>
              </w:rPr>
              <w:br/>
              <w:t>массива</w:t>
            </w:r>
          </w:p>
        </w:tc>
        <w:tc>
          <w:tcPr>
            <w:tcW w:w="65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6A0032" w14:textId="77777777" w:rsidR="00FB53F4" w:rsidRPr="00FB53F4" w:rsidRDefault="00FB53F4" w:rsidP="00FB53F4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FB53F4">
              <w:rPr>
                <w:rFonts w:eastAsia="Times New Roman" w:cs="Times New Roman"/>
                <w:b/>
                <w:bCs/>
                <w:color w:val="000000"/>
                <w:sz w:val="27"/>
                <w:szCs w:val="27"/>
              </w:rPr>
              <w:t>Диапазон</w:t>
            </w:r>
            <w:r w:rsidRPr="00FB53F4">
              <w:rPr>
                <w:rFonts w:eastAsia="Times New Roman" w:cs="Times New Roman"/>
                <w:b/>
                <w:bCs/>
                <w:color w:val="000000"/>
                <w:sz w:val="27"/>
                <w:szCs w:val="27"/>
              </w:rPr>
              <w:br/>
              <w:t>значений</w:t>
            </w:r>
          </w:p>
        </w:tc>
        <w:tc>
          <w:tcPr>
            <w:tcW w:w="2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C96681C" w14:textId="77777777" w:rsidR="00FB53F4" w:rsidRPr="00FB53F4" w:rsidRDefault="00FB53F4" w:rsidP="00FB53F4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FB53F4">
              <w:rPr>
                <w:rFonts w:eastAsia="Times New Roman" w:cs="Times New Roman"/>
                <w:b/>
                <w:bCs/>
                <w:color w:val="000000"/>
                <w:sz w:val="27"/>
                <w:szCs w:val="27"/>
              </w:rPr>
              <w:t>Что нужно сделать</w:t>
            </w:r>
          </w:p>
        </w:tc>
      </w:tr>
      <w:tr w:rsidR="00FB53F4" w:rsidRPr="00FB53F4" w14:paraId="51C1575D" w14:textId="77777777" w:rsidTr="00FB53F4">
        <w:trPr>
          <w:tblCellSpacing w:w="15" w:type="dxa"/>
          <w:jc w:val="center"/>
        </w:trPr>
        <w:tc>
          <w:tcPr>
            <w:tcW w:w="83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C010E4" w14:textId="77777777" w:rsidR="00FB53F4" w:rsidRPr="00FB53F4" w:rsidRDefault="00FB53F4" w:rsidP="00FB53F4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FB53F4">
              <w:rPr>
                <w:rFonts w:eastAsia="Times New Roman" w:cs="Times New Roman"/>
                <w:b/>
                <w:bCs/>
                <w:color w:val="000000"/>
                <w:sz w:val="27"/>
                <w:szCs w:val="27"/>
              </w:rPr>
              <w:t>9</w:t>
            </w:r>
          </w:p>
        </w:tc>
        <w:tc>
          <w:tcPr>
            <w:tcW w:w="8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54EAFF" w14:textId="77777777" w:rsidR="00FB53F4" w:rsidRPr="00FB53F4" w:rsidRDefault="00FB53F4" w:rsidP="00FB53F4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FB53F4">
              <w:rPr>
                <w:rFonts w:eastAsia="Times New Roman" w:cs="Times New Roman"/>
                <w:color w:val="000000"/>
                <w:sz w:val="27"/>
                <w:szCs w:val="27"/>
              </w:rPr>
              <w:t>200</w:t>
            </w:r>
          </w:p>
        </w:tc>
        <w:tc>
          <w:tcPr>
            <w:tcW w:w="65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C80F40" w14:textId="77777777" w:rsidR="00FB53F4" w:rsidRPr="00FB53F4" w:rsidRDefault="00FB53F4" w:rsidP="00FB53F4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FB53F4">
              <w:rPr>
                <w:rFonts w:eastAsia="Times New Roman" w:cs="Times New Roman"/>
                <w:color w:val="000000"/>
                <w:sz w:val="27"/>
                <w:szCs w:val="27"/>
              </w:rPr>
              <w:t>0 - 100</w:t>
            </w:r>
          </w:p>
        </w:tc>
        <w:tc>
          <w:tcPr>
            <w:tcW w:w="2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FE098D" w14:textId="77777777" w:rsidR="00FB53F4" w:rsidRPr="00FB53F4" w:rsidRDefault="00FB53F4" w:rsidP="00FB53F4">
            <w:pPr>
              <w:spacing w:before="0" w:after="0"/>
              <w:rPr>
                <w:rFonts w:eastAsia="Times New Roman" w:cs="Times New Roman"/>
                <w:color w:val="000000"/>
                <w:sz w:val="27"/>
                <w:szCs w:val="27"/>
                <w:lang w:val="ru-RU"/>
              </w:rPr>
            </w:pPr>
            <w:r w:rsidRPr="00FB53F4">
              <w:rPr>
                <w:rFonts w:eastAsia="Times New Roman" w:cs="Times New Roman"/>
                <w:color w:val="000000"/>
                <w:sz w:val="27"/>
                <w:szCs w:val="27"/>
                <w:lang w:val="ru-RU"/>
              </w:rPr>
              <w:t>Найти непрерывный участок из 10 элементов, сумма которых максимальна</w:t>
            </w:r>
          </w:p>
        </w:tc>
      </w:tr>
    </w:tbl>
    <w:p w14:paraId="56B00304" w14:textId="77777777" w:rsidR="00CD5515" w:rsidRDefault="00CD5515" w:rsidP="00CD5515">
      <w:pPr>
        <w:pStyle w:val="Sectionheading"/>
      </w:pPr>
      <w:r>
        <w:t>Комментарии к коду</w:t>
      </w:r>
    </w:p>
    <w:p w14:paraId="39709023" w14:textId="77777777" w:rsidR="00CD5515" w:rsidRPr="00CD5515" w:rsidRDefault="00CD5515" w:rsidP="00CD5515">
      <w:pPr>
        <w:rPr>
          <w:lang w:val="ru-RU"/>
        </w:rPr>
      </w:pPr>
    </w:p>
    <w:p w14:paraId="2E5666D5" w14:textId="77777777" w:rsidR="00CD5515" w:rsidRDefault="00CD5515" w:rsidP="00CD5515">
      <w:pPr>
        <w:pStyle w:val="Sectionheading"/>
      </w:pPr>
      <w:r>
        <w:t>Весь код</w:t>
      </w:r>
    </w:p>
    <w:p w14:paraId="67DF5345" w14:textId="65243A75" w:rsidR="00CD5515" w:rsidRDefault="00CD5515" w:rsidP="0006372B">
      <w:pPr>
        <w:pStyle w:val="Codeblock"/>
        <w:rPr>
          <w:lang w:val="ru-RU"/>
        </w:rPr>
      </w:pPr>
    </w:p>
    <w:p w14:paraId="6A7C7164" w14:textId="7924C811" w:rsidR="00CD5515" w:rsidRDefault="00CD5515" w:rsidP="00CD5515">
      <w:pPr>
        <w:pStyle w:val="Documentheading"/>
      </w:pPr>
      <w:r>
        <w:lastRenderedPageBreak/>
        <w:t xml:space="preserve">ЛР 9: </w:t>
      </w:r>
      <w:r w:rsidR="00374C59">
        <w:t>Работа с матрицами</w:t>
      </w:r>
    </w:p>
    <w:p w14:paraId="4316F9CC" w14:textId="77777777" w:rsidR="00CD5515" w:rsidRDefault="00CD5515" w:rsidP="00CD5515">
      <w:pPr>
        <w:pStyle w:val="Sectionheading"/>
      </w:pPr>
      <w:r>
        <w:t>Задание</w:t>
      </w:r>
    </w:p>
    <w:tbl>
      <w:tblPr>
        <w:tblW w:w="945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7"/>
        <w:gridCol w:w="5457"/>
        <w:gridCol w:w="2383"/>
      </w:tblGrid>
      <w:tr w:rsidR="00FB53F4" w:rsidRPr="00FB53F4" w14:paraId="2B8FE55F" w14:textId="77777777" w:rsidTr="00FB53F4">
        <w:trPr>
          <w:trHeight w:val="329"/>
          <w:tblCellSpacing w:w="15" w:type="dxa"/>
          <w:jc w:val="center"/>
        </w:trPr>
        <w:tc>
          <w:tcPr>
            <w:tcW w:w="1572" w:type="dxa"/>
            <w:vAlign w:val="center"/>
            <w:hideMark/>
          </w:tcPr>
          <w:p w14:paraId="14FB8067" w14:textId="6B1E10B6" w:rsidR="00FB53F4" w:rsidRPr="00FB53F4" w:rsidRDefault="00FB53F4" w:rsidP="00FB53F4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7"/>
                <w:szCs w:val="27"/>
                <w:lang w:val="ru-RU"/>
              </w:rPr>
              <w:t xml:space="preserve">№ </w:t>
            </w:r>
            <w:r w:rsidRPr="00FB53F4">
              <w:rPr>
                <w:rFonts w:eastAsia="Times New Roman" w:cs="Times New Roman"/>
                <w:b/>
                <w:bCs/>
                <w:color w:val="000000"/>
                <w:sz w:val="27"/>
                <w:szCs w:val="27"/>
              </w:rPr>
              <w:t>варианта</w:t>
            </w:r>
          </w:p>
        </w:tc>
        <w:tc>
          <w:tcPr>
            <w:tcW w:w="5427" w:type="dxa"/>
            <w:vAlign w:val="center"/>
            <w:hideMark/>
          </w:tcPr>
          <w:p w14:paraId="0F79B22F" w14:textId="77777777" w:rsidR="00FB53F4" w:rsidRPr="00FB53F4" w:rsidRDefault="00FB53F4" w:rsidP="00FB53F4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FB53F4">
              <w:rPr>
                <w:rFonts w:eastAsia="Times New Roman" w:cs="Times New Roman"/>
                <w:b/>
                <w:bCs/>
                <w:color w:val="000000"/>
                <w:sz w:val="27"/>
                <w:szCs w:val="27"/>
              </w:rPr>
              <w:t>Содержание задания</w:t>
            </w:r>
          </w:p>
        </w:tc>
        <w:tc>
          <w:tcPr>
            <w:tcW w:w="2338" w:type="dxa"/>
            <w:vAlign w:val="center"/>
            <w:hideMark/>
          </w:tcPr>
          <w:p w14:paraId="4AB5627B" w14:textId="77777777" w:rsidR="00FB53F4" w:rsidRPr="00FB53F4" w:rsidRDefault="00FB53F4" w:rsidP="00FB53F4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FB53F4">
              <w:rPr>
                <w:rFonts w:eastAsia="Times New Roman" w:cs="Times New Roman"/>
                <w:b/>
                <w:bCs/>
                <w:color w:val="000000"/>
                <w:sz w:val="27"/>
                <w:szCs w:val="27"/>
              </w:rPr>
              <w:t>Иллюстрация</w:t>
            </w:r>
          </w:p>
        </w:tc>
      </w:tr>
      <w:tr w:rsidR="00FB53F4" w:rsidRPr="00FB53F4" w14:paraId="3490201E" w14:textId="77777777" w:rsidTr="00FB53F4">
        <w:trPr>
          <w:trHeight w:val="2297"/>
          <w:tblCellSpacing w:w="15" w:type="dxa"/>
          <w:jc w:val="center"/>
        </w:trPr>
        <w:tc>
          <w:tcPr>
            <w:tcW w:w="1572" w:type="dxa"/>
            <w:hideMark/>
          </w:tcPr>
          <w:p w14:paraId="4A5F3B70" w14:textId="77777777" w:rsidR="00FB53F4" w:rsidRPr="00FB53F4" w:rsidRDefault="00FB53F4" w:rsidP="00FB53F4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FB53F4">
              <w:rPr>
                <w:rFonts w:eastAsia="Times New Roman" w:cs="Times New Roman"/>
                <w:b/>
                <w:bCs/>
                <w:color w:val="000000"/>
                <w:sz w:val="27"/>
                <w:szCs w:val="27"/>
              </w:rPr>
              <w:t>9</w:t>
            </w:r>
          </w:p>
        </w:tc>
        <w:tc>
          <w:tcPr>
            <w:tcW w:w="5427" w:type="dxa"/>
            <w:hideMark/>
          </w:tcPr>
          <w:p w14:paraId="42780DEE" w14:textId="77777777" w:rsidR="00FB53F4" w:rsidRPr="00FB53F4" w:rsidRDefault="00FB53F4" w:rsidP="00FB53F4">
            <w:pPr>
              <w:spacing w:before="0" w:after="0"/>
              <w:rPr>
                <w:rFonts w:eastAsia="Times New Roman" w:cs="Times New Roman"/>
                <w:color w:val="000000"/>
                <w:sz w:val="27"/>
                <w:szCs w:val="27"/>
                <w:lang w:val="ru-RU"/>
              </w:rPr>
            </w:pPr>
            <w:r w:rsidRPr="00FB53F4">
              <w:rPr>
                <w:rFonts w:eastAsia="Times New Roman" w:cs="Times New Roman"/>
                <w:color w:val="000000"/>
                <w:sz w:val="27"/>
                <w:szCs w:val="27"/>
                <w:lang w:val="ru-RU"/>
              </w:rPr>
              <w:t>Заполнить матрицу ЛП, от левого нижнего угла по диагонали: влево - вверх.</w:t>
            </w:r>
          </w:p>
        </w:tc>
        <w:tc>
          <w:tcPr>
            <w:tcW w:w="2338" w:type="dxa"/>
            <w:vAlign w:val="center"/>
            <w:hideMark/>
          </w:tcPr>
          <w:p w14:paraId="12BB3FED" w14:textId="2AC1DA2C" w:rsidR="00FB53F4" w:rsidRPr="00FB53F4" w:rsidRDefault="00FB53F4" w:rsidP="00FB53F4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FB53F4">
              <w:rPr>
                <w:rFonts w:eastAsia="Times New Roman" w:cs="Times New Roman"/>
                <w:noProof/>
                <w:color w:val="000000"/>
                <w:sz w:val="27"/>
                <w:szCs w:val="27"/>
              </w:rPr>
              <w:drawing>
                <wp:inline distT="0" distB="0" distL="0" distR="0" wp14:anchorId="76256E0B" wp14:editId="2D78285F">
                  <wp:extent cx="1390650" cy="139065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0650" cy="1390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3A9939D" w14:textId="77777777" w:rsidR="00CD5515" w:rsidRDefault="00CD5515" w:rsidP="00CD5515">
      <w:pPr>
        <w:pStyle w:val="Sectionheading"/>
      </w:pPr>
      <w:r>
        <w:t>Комментарии к коду</w:t>
      </w:r>
    </w:p>
    <w:p w14:paraId="2B90E0AD" w14:textId="77777777" w:rsidR="00CD5515" w:rsidRPr="00CD5515" w:rsidRDefault="00CD5515" w:rsidP="00CD5515">
      <w:pPr>
        <w:rPr>
          <w:lang w:val="ru-RU"/>
        </w:rPr>
      </w:pPr>
    </w:p>
    <w:p w14:paraId="7008233D" w14:textId="77777777" w:rsidR="00CD5515" w:rsidRDefault="00CD5515" w:rsidP="00CD5515">
      <w:pPr>
        <w:pStyle w:val="Sectionheading"/>
      </w:pPr>
      <w:r>
        <w:t>Весь код</w:t>
      </w:r>
    </w:p>
    <w:p w14:paraId="39E3929D" w14:textId="77777777" w:rsidR="00CD5515" w:rsidRPr="00CD5515" w:rsidRDefault="00CD5515" w:rsidP="0006372B">
      <w:pPr>
        <w:pStyle w:val="Codeblock"/>
        <w:rPr>
          <w:lang w:val="ru-RU"/>
        </w:rPr>
      </w:pPr>
    </w:p>
    <w:sectPr w:rsidR="00CD5515" w:rsidRPr="00CD55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95614"/>
    <w:multiLevelType w:val="hybridMultilevel"/>
    <w:tmpl w:val="EF80B076"/>
    <w:lvl w:ilvl="0" w:tplc="2A1AAE20">
      <w:start w:val="1"/>
      <w:numFmt w:val="decimal"/>
      <w:lvlText w:val="%1. "/>
      <w:lvlJc w:val="left"/>
      <w:pPr>
        <w:ind w:left="17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522636"/>
    <w:multiLevelType w:val="hybridMultilevel"/>
    <w:tmpl w:val="46D860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5D6963"/>
    <w:multiLevelType w:val="hybridMultilevel"/>
    <w:tmpl w:val="89C6F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B9E"/>
    <w:rsid w:val="00005FAB"/>
    <w:rsid w:val="0006372B"/>
    <w:rsid w:val="00125796"/>
    <w:rsid w:val="001F3CA2"/>
    <w:rsid w:val="001F754C"/>
    <w:rsid w:val="002031CE"/>
    <w:rsid w:val="00336716"/>
    <w:rsid w:val="003735FC"/>
    <w:rsid w:val="00374C59"/>
    <w:rsid w:val="003A01AC"/>
    <w:rsid w:val="00420183"/>
    <w:rsid w:val="0054064C"/>
    <w:rsid w:val="006226FA"/>
    <w:rsid w:val="00684B9E"/>
    <w:rsid w:val="006C6F07"/>
    <w:rsid w:val="007007A8"/>
    <w:rsid w:val="0076604B"/>
    <w:rsid w:val="00774086"/>
    <w:rsid w:val="007B7C67"/>
    <w:rsid w:val="007C3AAB"/>
    <w:rsid w:val="00805444"/>
    <w:rsid w:val="00A52021"/>
    <w:rsid w:val="00C43BED"/>
    <w:rsid w:val="00CD5515"/>
    <w:rsid w:val="00CD6940"/>
    <w:rsid w:val="00D34CBB"/>
    <w:rsid w:val="00DA3C82"/>
    <w:rsid w:val="00DB7640"/>
    <w:rsid w:val="00E026D5"/>
    <w:rsid w:val="00E92387"/>
    <w:rsid w:val="00EE7050"/>
    <w:rsid w:val="00F00B86"/>
    <w:rsid w:val="00F06448"/>
    <w:rsid w:val="00F27D53"/>
    <w:rsid w:val="00F531AF"/>
    <w:rsid w:val="00FB5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31565"/>
  <w15:chartTrackingRefBased/>
  <w15:docId w15:val="{63CA8368-EE32-4038-A2DF-17A98DF1A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Theme="minorHAnsi" w:hAnsi="Liberation Serif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3CA2"/>
    <w:pPr>
      <w:spacing w:before="120" w:after="120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ocumentheading">
    <w:name w:val="Document heading"/>
    <w:basedOn w:val="Normal"/>
    <w:autoRedefine/>
    <w:qFormat/>
    <w:rsid w:val="00CD6940"/>
    <w:pPr>
      <w:pageBreakBefore/>
      <w:spacing w:line="480" w:lineRule="auto"/>
      <w:jc w:val="center"/>
      <w:outlineLvl w:val="0"/>
    </w:pPr>
    <w:rPr>
      <w:b/>
      <w:lang w:val="ru-RU"/>
    </w:rPr>
  </w:style>
  <w:style w:type="paragraph" w:customStyle="1" w:styleId="Codeblock">
    <w:name w:val="Code block"/>
    <w:basedOn w:val="Normal"/>
    <w:autoRedefine/>
    <w:qFormat/>
    <w:rsid w:val="0006372B"/>
    <w:pPr>
      <w:keepNext/>
      <w:shd w:val="clear" w:color="auto" w:fill="D9D9D9" w:themeFill="background1" w:themeFillShade="D9"/>
      <w:spacing w:before="240" w:after="240"/>
      <w:contextualSpacing/>
    </w:pPr>
    <w:rPr>
      <w:rFonts w:ascii="Courier New" w:hAnsi="Courier New"/>
      <w:noProof/>
      <w:sz w:val="24"/>
    </w:rPr>
  </w:style>
  <w:style w:type="paragraph" w:customStyle="1" w:styleId="Codeinline">
    <w:name w:val="Code inline"/>
    <w:basedOn w:val="Normal"/>
    <w:link w:val="CodeinlineChar"/>
    <w:autoRedefine/>
    <w:qFormat/>
    <w:rsid w:val="00E92387"/>
    <w:rPr>
      <w:rFonts w:ascii="Courier New" w:hAnsi="Courier New"/>
      <w:noProof/>
      <w:sz w:val="24"/>
      <w:lang w:val="ru-RU"/>
    </w:rPr>
  </w:style>
  <w:style w:type="paragraph" w:styleId="ListParagraph">
    <w:name w:val="List Paragraph"/>
    <w:basedOn w:val="Normal"/>
    <w:uiPriority w:val="34"/>
    <w:qFormat/>
    <w:rsid w:val="007B7C67"/>
    <w:pPr>
      <w:ind w:left="720"/>
      <w:contextualSpacing/>
    </w:pPr>
  </w:style>
  <w:style w:type="character" w:customStyle="1" w:styleId="CodeinlineChar">
    <w:name w:val="Code inline Char"/>
    <w:basedOn w:val="DefaultParagraphFont"/>
    <w:link w:val="Codeinline"/>
    <w:rsid w:val="00E92387"/>
    <w:rPr>
      <w:rFonts w:ascii="Courier New" w:hAnsi="Courier New"/>
      <w:noProof/>
      <w:lang w:val="ru-RU"/>
    </w:rPr>
  </w:style>
  <w:style w:type="paragraph" w:customStyle="1" w:styleId="Sectionheading">
    <w:name w:val="Section heading"/>
    <w:basedOn w:val="Documentheading"/>
    <w:autoRedefine/>
    <w:qFormat/>
    <w:rsid w:val="002031CE"/>
    <w:pPr>
      <w:keepNext/>
      <w:pageBreakBefore w:val="0"/>
      <w:spacing w:before="240" w:line="240" w:lineRule="auto"/>
      <w:outlineLvl w:val="1"/>
    </w:pPr>
    <w:rPr>
      <w:color w:val="000000"/>
      <w:sz w:val="24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936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8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56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1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6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23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3" Type="http://schemas.openxmlformats.org/officeDocument/2006/relationships/styles" Target="styles.xml"/><Relationship Id="rId7" Type="http://schemas.openxmlformats.org/officeDocument/2006/relationships/image" Target="media/image2.gi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unMachine\Documents\Custom%20Office%20Templates\&#1061;&#1055;&#1048;%20(&#1087;&#1088;&#1086;&#1075;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7C0ECB5E-0126-4EFC-A76C-C6A3E26FD6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ХПИ (прог).dotx</Template>
  <TotalTime>352</TotalTime>
  <Pages>13</Pages>
  <Words>1051</Words>
  <Characters>5991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SunMachine</dc:creator>
  <cp:keywords/>
  <dc:description/>
  <cp:lastModifiedBy>Sun Serega</cp:lastModifiedBy>
  <cp:revision>9</cp:revision>
  <dcterms:created xsi:type="dcterms:W3CDTF">2020-11-27T17:47:00Z</dcterms:created>
  <dcterms:modified xsi:type="dcterms:W3CDTF">2020-11-28T15:56:00Z</dcterms:modified>
</cp:coreProperties>
</file>