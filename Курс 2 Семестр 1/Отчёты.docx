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5E0BE" w14:textId="2AB7C40B" w:rsidR="006226FA" w:rsidRPr="000B786B" w:rsidRDefault="001F754C" w:rsidP="00134762">
      <w:pPr>
        <w:pStyle w:val="Documentheading"/>
      </w:pPr>
      <w:r w:rsidRPr="000B786B">
        <w:t>Предисловие</w:t>
      </w:r>
    </w:p>
    <w:p w14:paraId="5CA91B1F" w14:textId="2C2FB5DE" w:rsidR="00EE7050" w:rsidRPr="000B786B" w:rsidRDefault="00F06448" w:rsidP="007C3AAB">
      <w:pPr>
        <w:pStyle w:val="Documentheading"/>
      </w:pPr>
      <w:r w:rsidRPr="000B786B">
        <w:lastRenderedPageBreak/>
        <w:t>ЛР</w:t>
      </w:r>
      <w:r w:rsidR="00134762" w:rsidRPr="000B786B">
        <w:t>1</w:t>
      </w:r>
      <w:r w:rsidRPr="000B786B">
        <w:t xml:space="preserve">: </w:t>
      </w:r>
      <w:r w:rsidR="00134762" w:rsidRPr="000B786B">
        <w:t>Классы</w:t>
      </w:r>
    </w:p>
    <w:p w14:paraId="27CC8DC1" w14:textId="21EFEEF0" w:rsidR="00134762" w:rsidRPr="000B786B" w:rsidRDefault="007B7C67" w:rsidP="00134762">
      <w:pPr>
        <w:pStyle w:val="Sectionheading"/>
      </w:pPr>
      <w:r w:rsidRPr="000B786B">
        <w:t>Задание</w:t>
      </w:r>
    </w:p>
    <w:p w14:paraId="6D670000" w14:textId="77777777" w:rsidR="00134762" w:rsidRPr="000B786B" w:rsidRDefault="00134762" w:rsidP="00134762">
      <w:pPr>
        <w:shd w:val="clear" w:color="auto" w:fill="D9D9D9"/>
        <w:spacing w:after="0"/>
        <w:ind w:left="709"/>
        <w:rPr>
          <w:b/>
          <w:sz w:val="20"/>
          <w:szCs w:val="20"/>
          <w:lang w:val="ru-RU"/>
        </w:rPr>
      </w:pPr>
      <w:r w:rsidRPr="000B786B">
        <w:rPr>
          <w:b/>
          <w:sz w:val="20"/>
          <w:szCs w:val="20"/>
          <w:lang w:val="ru-RU"/>
        </w:rPr>
        <w:t>ЛАБОРАТОРНАЯ РАБОТА №</w:t>
      </w:r>
      <w:r w:rsidRPr="000B786B">
        <w:rPr>
          <w:b/>
          <w:color w:val="FF0000"/>
          <w:sz w:val="20"/>
          <w:szCs w:val="20"/>
          <w:lang w:val="ru-RU"/>
        </w:rPr>
        <w:t xml:space="preserve">1А    </w:t>
      </w:r>
      <w:r w:rsidRPr="000B786B">
        <w:rPr>
          <w:b/>
          <w:sz w:val="20"/>
          <w:szCs w:val="20"/>
          <w:lang w:val="ru-RU"/>
        </w:rPr>
        <w:t xml:space="preserve"> </w:t>
      </w:r>
    </w:p>
    <w:p w14:paraId="2377E681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b/>
          <w:sz w:val="24"/>
          <w:lang w:val="ru-RU"/>
        </w:rPr>
        <w:tab/>
        <w:t xml:space="preserve"> </w:t>
      </w:r>
      <w:r w:rsidRPr="000B786B">
        <w:rPr>
          <w:sz w:val="24"/>
          <w:lang w:val="ru-RU"/>
        </w:rPr>
        <w:t xml:space="preserve">Создать </w:t>
      </w:r>
      <w:r w:rsidRPr="000B786B">
        <w:rPr>
          <w:b/>
          <w:sz w:val="24"/>
          <w:lang w:val="ru-RU"/>
        </w:rPr>
        <w:t>класс Point</w:t>
      </w:r>
      <w:r w:rsidRPr="000B786B">
        <w:rPr>
          <w:sz w:val="24"/>
          <w:lang w:val="ru-RU"/>
        </w:rPr>
        <w:t xml:space="preserve"> (2 переменные х и у). Реализовать функции класса:</w:t>
      </w:r>
    </w:p>
    <w:p w14:paraId="49D2A8EC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sz w:val="24"/>
          <w:lang w:val="ru-RU"/>
        </w:rPr>
        <w:tab/>
        <w:t>– Конструктор по умолчанию;</w:t>
      </w:r>
    </w:p>
    <w:p w14:paraId="31A73935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sz w:val="24"/>
          <w:lang w:val="ru-RU"/>
        </w:rPr>
        <w:t xml:space="preserve">           – Конструктор с параметром;</w:t>
      </w:r>
    </w:p>
    <w:p w14:paraId="774A6710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sz w:val="24"/>
          <w:lang w:val="ru-RU"/>
        </w:rPr>
        <w:t xml:space="preserve">           – Конструктор копирования;</w:t>
      </w:r>
    </w:p>
    <w:p w14:paraId="7C60D595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sz w:val="24"/>
          <w:lang w:val="ru-RU"/>
        </w:rPr>
        <w:tab/>
        <w:t>– функция инициализации переменных х и у (</w:t>
      </w:r>
      <w:proofErr w:type="spellStart"/>
      <w:proofErr w:type="gramStart"/>
      <w:r w:rsidRPr="000B786B">
        <w:rPr>
          <w:sz w:val="24"/>
          <w:lang w:val="ru-RU"/>
        </w:rPr>
        <w:t>set</w:t>
      </w:r>
      <w:proofErr w:type="spellEnd"/>
      <w:r w:rsidRPr="000B786B">
        <w:rPr>
          <w:sz w:val="24"/>
          <w:lang w:val="ru-RU"/>
        </w:rPr>
        <w:t>(</w:t>
      </w:r>
      <w:proofErr w:type="gramEnd"/>
      <w:r w:rsidRPr="000B786B">
        <w:rPr>
          <w:sz w:val="24"/>
          <w:lang w:val="ru-RU"/>
        </w:rPr>
        <w:t>));</w:t>
      </w:r>
    </w:p>
    <w:p w14:paraId="29EEB03D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sz w:val="24"/>
          <w:lang w:val="ru-RU"/>
        </w:rPr>
        <w:tab/>
        <w:t>– функция, которая возвращает сумму и произведение переменных (передача параметров через ссылки);</w:t>
      </w:r>
    </w:p>
    <w:p w14:paraId="44EBD86B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sz w:val="24"/>
          <w:lang w:val="ru-RU"/>
        </w:rPr>
        <w:tab/>
        <w:t>– вывод результатов.</w:t>
      </w:r>
    </w:p>
    <w:p w14:paraId="26DA6CEB" w14:textId="77777777" w:rsidR="00134762" w:rsidRPr="000B786B" w:rsidRDefault="00134762" w:rsidP="00134762">
      <w:pPr>
        <w:shd w:val="clear" w:color="auto" w:fill="D9D9D9"/>
        <w:spacing w:after="0"/>
        <w:ind w:left="709"/>
        <w:rPr>
          <w:b/>
          <w:sz w:val="20"/>
          <w:szCs w:val="20"/>
          <w:lang w:val="ru-RU"/>
        </w:rPr>
      </w:pPr>
      <w:r w:rsidRPr="000B786B">
        <w:rPr>
          <w:b/>
          <w:sz w:val="20"/>
          <w:szCs w:val="20"/>
          <w:lang w:val="ru-RU"/>
        </w:rPr>
        <w:t>ЛАБОРАТОРНАЯ РАБОТА №</w:t>
      </w:r>
      <w:r w:rsidRPr="000B786B">
        <w:rPr>
          <w:b/>
          <w:color w:val="FF0000"/>
          <w:sz w:val="20"/>
          <w:szCs w:val="20"/>
          <w:lang w:val="ru-RU"/>
        </w:rPr>
        <w:t>1Б</w:t>
      </w:r>
    </w:p>
    <w:p w14:paraId="24914A5D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b/>
          <w:sz w:val="20"/>
          <w:szCs w:val="20"/>
          <w:lang w:val="ru-RU"/>
        </w:rPr>
        <w:tab/>
        <w:t xml:space="preserve"> </w:t>
      </w:r>
      <w:r w:rsidRPr="000B786B">
        <w:rPr>
          <w:sz w:val="24"/>
          <w:lang w:val="ru-RU"/>
        </w:rPr>
        <w:t xml:space="preserve">Создать </w:t>
      </w:r>
      <w:r w:rsidRPr="000B786B">
        <w:rPr>
          <w:b/>
          <w:sz w:val="24"/>
          <w:lang w:val="ru-RU"/>
        </w:rPr>
        <w:t>класс</w:t>
      </w:r>
      <w:r w:rsidRPr="000B786B">
        <w:rPr>
          <w:sz w:val="24"/>
          <w:lang w:val="ru-RU"/>
        </w:rPr>
        <w:t xml:space="preserve"> </w:t>
      </w:r>
      <w:proofErr w:type="spellStart"/>
      <w:r w:rsidRPr="000B786B">
        <w:rPr>
          <w:b/>
          <w:sz w:val="24"/>
          <w:lang w:val="ru-RU"/>
        </w:rPr>
        <w:t>Figure</w:t>
      </w:r>
      <w:proofErr w:type="spellEnd"/>
      <w:r w:rsidRPr="000B786B">
        <w:rPr>
          <w:sz w:val="24"/>
          <w:lang w:val="ru-RU"/>
        </w:rPr>
        <w:t xml:space="preserve"> для вычисления площади фигур (круга и треугольника). В </w:t>
      </w:r>
      <w:r w:rsidRPr="000B786B">
        <w:rPr>
          <w:b/>
          <w:sz w:val="24"/>
          <w:lang w:val="ru-RU"/>
        </w:rPr>
        <w:t>конструкторе</w:t>
      </w:r>
      <w:r w:rsidRPr="000B786B">
        <w:rPr>
          <w:sz w:val="24"/>
          <w:lang w:val="ru-RU"/>
        </w:rPr>
        <w:t xml:space="preserve"> использовать </w:t>
      </w:r>
      <w:r w:rsidRPr="000B786B">
        <w:rPr>
          <w:sz w:val="24"/>
          <w:u w:val="single"/>
          <w:lang w:val="ru-RU"/>
        </w:rPr>
        <w:t>аргумент по умолчанию</w:t>
      </w:r>
      <w:r w:rsidRPr="000B786B">
        <w:rPr>
          <w:sz w:val="24"/>
          <w:lang w:val="ru-RU"/>
        </w:rPr>
        <w:t>.</w:t>
      </w:r>
    </w:p>
    <w:p w14:paraId="74DEA733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b/>
          <w:sz w:val="20"/>
          <w:szCs w:val="20"/>
          <w:lang w:val="ru-RU"/>
        </w:rPr>
        <w:t>ЛАБОРАТОРНАЯ РАБОТА №</w:t>
      </w:r>
      <w:r w:rsidRPr="000B786B">
        <w:rPr>
          <w:b/>
          <w:color w:val="FF0000"/>
          <w:sz w:val="20"/>
          <w:szCs w:val="20"/>
          <w:lang w:val="ru-RU"/>
        </w:rPr>
        <w:t>1В</w:t>
      </w:r>
      <w:r w:rsidRPr="000B786B">
        <w:rPr>
          <w:sz w:val="24"/>
          <w:lang w:val="ru-RU"/>
        </w:rPr>
        <w:t xml:space="preserve"> </w:t>
      </w:r>
    </w:p>
    <w:p w14:paraId="1CC1526E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Создать </w:t>
      </w:r>
      <w:r w:rsidRPr="000B786B">
        <w:rPr>
          <w:b/>
          <w:sz w:val="24"/>
          <w:lang w:val="ru-RU"/>
        </w:rPr>
        <w:t>класс</w:t>
      </w:r>
      <w:r w:rsidRPr="000B786B">
        <w:rPr>
          <w:sz w:val="24"/>
          <w:lang w:val="ru-RU"/>
        </w:rPr>
        <w:t xml:space="preserve"> </w:t>
      </w:r>
      <w:proofErr w:type="spellStart"/>
      <w:r w:rsidRPr="000B786B">
        <w:rPr>
          <w:b/>
          <w:sz w:val="24"/>
          <w:lang w:val="ru-RU"/>
        </w:rPr>
        <w:t>Complex</w:t>
      </w:r>
      <w:proofErr w:type="spellEnd"/>
      <w:r w:rsidRPr="000B786B">
        <w:rPr>
          <w:sz w:val="24"/>
          <w:lang w:val="ru-RU"/>
        </w:rPr>
        <w:t xml:space="preserve">, представляющий комплексное число (вещественная (r) и мнимая (m) </w:t>
      </w:r>
      <w:r w:rsidRPr="000B786B">
        <w:rPr>
          <w:sz w:val="24"/>
          <w:lang w:val="ru-RU"/>
        </w:rPr>
        <w:tab/>
      </w:r>
      <w:proofErr w:type="gramStart"/>
      <w:r w:rsidRPr="000B786B">
        <w:rPr>
          <w:sz w:val="24"/>
          <w:lang w:val="ru-RU"/>
        </w:rPr>
        <w:t>часть  r</w:t>
      </w:r>
      <w:proofErr w:type="gramEnd"/>
      <w:r w:rsidRPr="000B786B">
        <w:rPr>
          <w:sz w:val="24"/>
          <w:lang w:val="ru-RU"/>
        </w:rPr>
        <w:t xml:space="preserve"> + </w:t>
      </w:r>
      <w:proofErr w:type="spellStart"/>
      <w:r w:rsidRPr="000B786B">
        <w:rPr>
          <w:sz w:val="24"/>
          <w:lang w:val="ru-RU"/>
        </w:rPr>
        <w:t>mі</w:t>
      </w:r>
      <w:proofErr w:type="spellEnd"/>
      <w:r w:rsidRPr="000B786B">
        <w:rPr>
          <w:sz w:val="24"/>
          <w:lang w:val="ru-RU"/>
        </w:rPr>
        <w:t xml:space="preserve"> = 5 + 4і). Реализовать </w:t>
      </w:r>
      <w:r w:rsidRPr="000B786B">
        <w:rPr>
          <w:sz w:val="24"/>
          <w:u w:val="single"/>
          <w:lang w:val="ru-RU"/>
        </w:rPr>
        <w:t>функции</w:t>
      </w:r>
      <w:r w:rsidRPr="000B786B">
        <w:rPr>
          <w:sz w:val="24"/>
          <w:lang w:val="ru-RU"/>
        </w:rPr>
        <w:t xml:space="preserve"> класса:</w:t>
      </w:r>
    </w:p>
    <w:p w14:paraId="3F840606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sz w:val="24"/>
          <w:lang w:val="ru-RU"/>
        </w:rPr>
        <w:tab/>
        <w:t>– инициализации r и m;</w:t>
      </w:r>
    </w:p>
    <w:p w14:paraId="46E7F9A2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sz w:val="24"/>
          <w:lang w:val="ru-RU"/>
        </w:rPr>
        <w:tab/>
        <w:t>– добавления к r и m целых чисел;</w:t>
      </w:r>
    </w:p>
    <w:p w14:paraId="4C609371" w14:textId="77777777" w:rsidR="00134762" w:rsidRPr="000B786B" w:rsidRDefault="00134762" w:rsidP="00134762">
      <w:pPr>
        <w:shd w:val="clear" w:color="auto" w:fill="D9D9D9"/>
        <w:spacing w:after="0"/>
        <w:ind w:left="709"/>
        <w:rPr>
          <w:spacing w:val="-8"/>
          <w:sz w:val="24"/>
          <w:lang w:val="ru-RU"/>
        </w:rPr>
      </w:pPr>
      <w:r w:rsidRPr="000B786B">
        <w:rPr>
          <w:sz w:val="24"/>
          <w:lang w:val="ru-RU"/>
        </w:rPr>
        <w:tab/>
        <w:t xml:space="preserve">– </w:t>
      </w:r>
      <w:r w:rsidRPr="000B786B">
        <w:rPr>
          <w:spacing w:val="-8"/>
          <w:sz w:val="24"/>
          <w:lang w:val="ru-RU"/>
        </w:rPr>
        <w:t>сложить два комплексных числа (второе комплексное число передать как аргумент функции);</w:t>
      </w:r>
    </w:p>
    <w:p w14:paraId="30053CDB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sz w:val="24"/>
          <w:lang w:val="ru-RU"/>
        </w:rPr>
        <w:tab/>
        <w:t>– вывод комплексного числа.</w:t>
      </w:r>
    </w:p>
    <w:p w14:paraId="53FC5920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b/>
          <w:sz w:val="20"/>
          <w:szCs w:val="20"/>
          <w:lang w:val="ru-RU"/>
        </w:rPr>
        <w:t>ЛАБОРАТОРНАЯ РАБОТА №</w:t>
      </w:r>
      <w:r w:rsidRPr="000B786B">
        <w:rPr>
          <w:b/>
          <w:color w:val="FF0000"/>
          <w:sz w:val="20"/>
          <w:szCs w:val="20"/>
          <w:lang w:val="ru-RU"/>
        </w:rPr>
        <w:t>1Г</w:t>
      </w:r>
      <w:r w:rsidRPr="000B786B">
        <w:rPr>
          <w:color w:val="FF0000"/>
          <w:sz w:val="24"/>
          <w:lang w:val="ru-RU"/>
        </w:rPr>
        <w:t xml:space="preserve"> </w:t>
      </w:r>
    </w:p>
    <w:p w14:paraId="12F409FA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b/>
          <w:sz w:val="24"/>
          <w:lang w:val="ru-RU"/>
        </w:rPr>
        <w:t xml:space="preserve"> </w:t>
      </w:r>
      <w:r w:rsidRPr="000B786B">
        <w:rPr>
          <w:sz w:val="24"/>
          <w:lang w:val="ru-RU"/>
        </w:rPr>
        <w:t xml:space="preserve">Разработать классы DOG и MASTER    </w:t>
      </w:r>
    </w:p>
    <w:p w14:paraId="372F7E22" w14:textId="77777777" w:rsidR="00134762" w:rsidRPr="000B786B" w:rsidRDefault="00134762" w:rsidP="00134762">
      <w:pPr>
        <w:numPr>
          <w:ilvl w:val="0"/>
          <w:numId w:val="7"/>
        </w:numPr>
        <w:shd w:val="clear" w:color="auto" w:fill="D9D9D9"/>
        <w:spacing w:before="0" w:after="0"/>
        <w:ind w:left="709" w:firstLine="207"/>
        <w:rPr>
          <w:sz w:val="24"/>
          <w:lang w:val="ru-RU"/>
        </w:rPr>
      </w:pPr>
      <w:r w:rsidRPr="000B786B">
        <w:rPr>
          <w:sz w:val="24"/>
          <w:lang w:val="ru-RU"/>
        </w:rPr>
        <w:t xml:space="preserve">DOG (Кличка, вес, возраст). MASTER (ФИО; ID клуба – </w:t>
      </w:r>
      <w:r w:rsidRPr="000B786B">
        <w:rPr>
          <w:b/>
          <w:sz w:val="24"/>
          <w:lang w:val="ru-RU"/>
        </w:rPr>
        <w:t>константа</w:t>
      </w:r>
      <w:r w:rsidRPr="000B786B">
        <w:rPr>
          <w:sz w:val="24"/>
          <w:lang w:val="ru-RU"/>
        </w:rPr>
        <w:t xml:space="preserve">; Собаки – </w:t>
      </w:r>
      <w:r w:rsidRPr="000B786B">
        <w:rPr>
          <w:b/>
          <w:sz w:val="24"/>
          <w:lang w:val="ru-RU"/>
        </w:rPr>
        <w:t xml:space="preserve">возможно </w:t>
      </w:r>
      <w:proofErr w:type="gramStart"/>
      <w:r w:rsidRPr="000B786B">
        <w:rPr>
          <w:b/>
          <w:sz w:val="24"/>
          <w:lang w:val="ru-RU"/>
        </w:rPr>
        <w:t>несколько</w:t>
      </w:r>
      <w:r w:rsidRPr="000B786B">
        <w:rPr>
          <w:sz w:val="24"/>
          <w:lang w:val="ru-RU"/>
        </w:rPr>
        <w:t>!;</w:t>
      </w:r>
      <w:proofErr w:type="gramEnd"/>
      <w:r w:rsidRPr="000B786B">
        <w:rPr>
          <w:sz w:val="24"/>
          <w:lang w:val="ru-RU"/>
        </w:rPr>
        <w:t xml:space="preserve">  </w:t>
      </w:r>
      <w:proofErr w:type="spellStart"/>
      <w:r w:rsidRPr="000B786B">
        <w:rPr>
          <w:sz w:val="24"/>
          <w:lang w:val="ru-RU"/>
        </w:rPr>
        <w:t>count</w:t>
      </w:r>
      <w:proofErr w:type="spellEnd"/>
      <w:r w:rsidRPr="000B786B">
        <w:rPr>
          <w:sz w:val="24"/>
          <w:lang w:val="ru-RU"/>
        </w:rPr>
        <w:t xml:space="preserve"> – </w:t>
      </w:r>
      <w:r w:rsidRPr="000B786B">
        <w:rPr>
          <w:b/>
          <w:sz w:val="24"/>
          <w:lang w:val="ru-RU"/>
        </w:rPr>
        <w:t>статический</w:t>
      </w:r>
      <w:r w:rsidRPr="000B786B">
        <w:rPr>
          <w:sz w:val="24"/>
          <w:lang w:val="ru-RU"/>
        </w:rPr>
        <w:t xml:space="preserve"> счетчик создаваемых членов клуба).</w:t>
      </w:r>
    </w:p>
    <w:p w14:paraId="3406AEAD" w14:textId="77777777" w:rsidR="00134762" w:rsidRPr="000B786B" w:rsidRDefault="00134762" w:rsidP="00134762">
      <w:pPr>
        <w:shd w:val="clear" w:color="auto" w:fill="D9D9D9"/>
        <w:spacing w:after="0"/>
        <w:ind w:left="709"/>
        <w:rPr>
          <w:sz w:val="24"/>
          <w:lang w:val="ru-RU"/>
        </w:rPr>
      </w:pPr>
      <w:r w:rsidRPr="000B786B">
        <w:rPr>
          <w:sz w:val="24"/>
          <w:lang w:val="ru-RU"/>
        </w:rPr>
        <w:tab/>
        <w:t>Также реализовать следующие пункты.</w:t>
      </w:r>
    </w:p>
    <w:p w14:paraId="7F67F1E5" w14:textId="77777777" w:rsidR="00134762" w:rsidRPr="000B786B" w:rsidRDefault="00134762" w:rsidP="00134762">
      <w:pPr>
        <w:numPr>
          <w:ilvl w:val="0"/>
          <w:numId w:val="7"/>
        </w:numPr>
        <w:shd w:val="clear" w:color="auto" w:fill="D9D9D9"/>
        <w:spacing w:before="0" w:after="0"/>
        <w:ind w:left="709" w:firstLine="207"/>
        <w:rPr>
          <w:sz w:val="24"/>
          <w:lang w:val="ru-RU"/>
        </w:rPr>
      </w:pPr>
      <w:r w:rsidRPr="000B786B">
        <w:rPr>
          <w:sz w:val="24"/>
          <w:lang w:val="ru-RU"/>
        </w:rPr>
        <w:t>Наличие множества конструкторов для инициализации объектов класса.</w:t>
      </w:r>
      <w:r w:rsidRPr="000B786B">
        <w:rPr>
          <w:sz w:val="24"/>
          <w:lang w:val="ru-RU"/>
        </w:rPr>
        <w:tab/>
      </w:r>
    </w:p>
    <w:p w14:paraId="51B7D03B" w14:textId="77777777" w:rsidR="00134762" w:rsidRPr="000B786B" w:rsidRDefault="00134762" w:rsidP="00134762">
      <w:pPr>
        <w:numPr>
          <w:ilvl w:val="0"/>
          <w:numId w:val="7"/>
        </w:numPr>
        <w:shd w:val="clear" w:color="auto" w:fill="D9D9D9"/>
        <w:spacing w:before="0" w:after="0"/>
        <w:ind w:left="709" w:firstLine="207"/>
        <w:rPr>
          <w:sz w:val="24"/>
          <w:lang w:val="ru-RU"/>
        </w:rPr>
      </w:pPr>
      <w:r w:rsidRPr="000B786B">
        <w:rPr>
          <w:sz w:val="24"/>
          <w:lang w:val="ru-RU"/>
        </w:rPr>
        <w:t xml:space="preserve">Реализовать инкапсуляцию (методы </w:t>
      </w:r>
      <w:proofErr w:type="spellStart"/>
      <w:r w:rsidRPr="000B786B">
        <w:rPr>
          <w:sz w:val="24"/>
          <w:lang w:val="ru-RU"/>
        </w:rPr>
        <w:t>set</w:t>
      </w:r>
      <w:proofErr w:type="spellEnd"/>
      <w:r w:rsidRPr="000B786B">
        <w:rPr>
          <w:sz w:val="24"/>
          <w:lang w:val="ru-RU"/>
        </w:rPr>
        <w:t>/</w:t>
      </w:r>
      <w:proofErr w:type="spellStart"/>
      <w:r w:rsidRPr="000B786B">
        <w:rPr>
          <w:sz w:val="24"/>
          <w:lang w:val="ru-RU"/>
        </w:rPr>
        <w:t>get</w:t>
      </w:r>
      <w:proofErr w:type="spellEnd"/>
      <w:r w:rsidRPr="000B786B">
        <w:rPr>
          <w:sz w:val="24"/>
          <w:lang w:val="ru-RU"/>
        </w:rPr>
        <w:t>) для изменения сведений о собаках и их владельцах.</w:t>
      </w:r>
    </w:p>
    <w:p w14:paraId="13BC52F5" w14:textId="77777777" w:rsidR="00134762" w:rsidRPr="000B786B" w:rsidRDefault="00134762" w:rsidP="00134762">
      <w:pPr>
        <w:shd w:val="clear" w:color="auto" w:fill="D9D9D9"/>
        <w:spacing w:after="0"/>
        <w:ind w:left="709"/>
        <w:rPr>
          <w:b/>
          <w:sz w:val="20"/>
          <w:szCs w:val="20"/>
          <w:lang w:val="ru-RU"/>
        </w:rPr>
      </w:pPr>
    </w:p>
    <w:p w14:paraId="22C6BAA8" w14:textId="0CAE3DE4" w:rsidR="00134762" w:rsidRPr="000B786B" w:rsidRDefault="00134762" w:rsidP="00134762">
      <w:pPr>
        <w:shd w:val="clear" w:color="auto" w:fill="D9D9D9"/>
        <w:spacing w:after="0"/>
        <w:ind w:left="709"/>
        <w:rPr>
          <w:b/>
          <w:sz w:val="20"/>
          <w:szCs w:val="20"/>
          <w:lang w:val="ru-RU"/>
        </w:rPr>
      </w:pPr>
      <w:r w:rsidRPr="000B786B">
        <w:rPr>
          <w:b/>
          <w:sz w:val="20"/>
          <w:szCs w:val="20"/>
          <w:lang w:val="ru-RU"/>
        </w:rPr>
        <w:t xml:space="preserve">Для тестирования программы создать двух владельцев собак. У первого – две собаки, у второго – одна. Для каждого </w:t>
      </w:r>
      <w:proofErr w:type="gramStart"/>
      <w:r w:rsidRPr="000B786B">
        <w:rPr>
          <w:b/>
          <w:sz w:val="20"/>
          <w:szCs w:val="20"/>
          <w:lang w:val="ru-RU"/>
        </w:rPr>
        <w:t xml:space="preserve">вывести  </w:t>
      </w:r>
      <w:r w:rsidRPr="000B786B">
        <w:rPr>
          <w:sz w:val="24"/>
          <w:lang w:val="ru-RU"/>
        </w:rPr>
        <w:t>ФИО</w:t>
      </w:r>
      <w:proofErr w:type="gramEnd"/>
      <w:r w:rsidRPr="000B786B">
        <w:rPr>
          <w:sz w:val="24"/>
          <w:lang w:val="ru-RU"/>
        </w:rPr>
        <w:t>, ID клуба и информацию по всем собакам. А также – количество членов клуба.</w:t>
      </w:r>
      <w:r w:rsidRPr="000B786B">
        <w:rPr>
          <w:b/>
          <w:sz w:val="20"/>
          <w:szCs w:val="20"/>
          <w:lang w:val="ru-RU"/>
        </w:rPr>
        <w:tab/>
        <w:t>В интерфейсе обеспечить возможность добавление новых собак и владельцев.</w:t>
      </w:r>
    </w:p>
    <w:p w14:paraId="5BB60D8E" w14:textId="02AF867A" w:rsidR="007B7C67" w:rsidRPr="000B786B" w:rsidRDefault="007B7C67" w:rsidP="007B7C67">
      <w:pPr>
        <w:pStyle w:val="Sectionheading"/>
      </w:pPr>
      <w:r w:rsidRPr="000B786B">
        <w:lastRenderedPageBreak/>
        <w:t>Комментарии к решению</w:t>
      </w:r>
    </w:p>
    <w:p w14:paraId="08C505B6" w14:textId="56F5E8F6" w:rsidR="00134762" w:rsidRPr="000B786B" w:rsidRDefault="00134762" w:rsidP="00134762">
      <w:pPr>
        <w:rPr>
          <w:lang w:val="ru-RU"/>
        </w:rPr>
      </w:pPr>
      <w:r w:rsidRPr="000B786B">
        <w:rPr>
          <w:lang w:val="ru-RU"/>
        </w:rPr>
        <w:t xml:space="preserve">Все задания я сложил в один файл, при этом разделяя его на регионы </w:t>
      </w:r>
      <w:r w:rsidRPr="000B786B">
        <w:rPr>
          <w:rStyle w:val="CodeinlineChar"/>
          <w:noProof w:val="0"/>
        </w:rPr>
        <w:t>A</w:t>
      </w:r>
      <w:r w:rsidRPr="000B786B">
        <w:rPr>
          <w:lang w:val="ru-RU"/>
        </w:rPr>
        <w:t xml:space="preserve">, </w:t>
      </w:r>
      <w:r w:rsidRPr="000B786B">
        <w:rPr>
          <w:rStyle w:val="CodeinlineChar"/>
          <w:noProof w:val="0"/>
        </w:rPr>
        <w:t>B</w:t>
      </w:r>
      <w:r w:rsidRPr="000B786B">
        <w:rPr>
          <w:lang w:val="ru-RU"/>
        </w:rPr>
        <w:t xml:space="preserve">, </w:t>
      </w:r>
      <w:r w:rsidRPr="000B786B">
        <w:rPr>
          <w:rStyle w:val="CodeinlineChar"/>
          <w:noProof w:val="0"/>
        </w:rPr>
        <w:t>C</w:t>
      </w:r>
      <w:r w:rsidRPr="000B786B">
        <w:rPr>
          <w:lang w:val="ru-RU"/>
        </w:rPr>
        <w:t xml:space="preserve"> и </w:t>
      </w:r>
      <w:r w:rsidRPr="000B786B">
        <w:rPr>
          <w:rStyle w:val="CodeinlineChar"/>
          <w:noProof w:val="0"/>
        </w:rPr>
        <w:t>D</w:t>
      </w:r>
      <w:r w:rsidRPr="000B786B">
        <w:rPr>
          <w:lang w:val="ru-RU"/>
        </w:rPr>
        <w:t>. Каждый из регионов имеет одноимённую функцию без параметров и возвращаемого значения, выполняющую тестировании соответствующего варианта.</w:t>
      </w:r>
    </w:p>
    <w:p w14:paraId="32F6FD1C" w14:textId="0F5A8715" w:rsidR="00134762" w:rsidRPr="000B786B" w:rsidRDefault="00B75C30" w:rsidP="00B75C30">
      <w:pPr>
        <w:rPr>
          <w:lang w:val="ru-RU"/>
        </w:rPr>
      </w:pPr>
      <w:r w:rsidRPr="000B786B">
        <w:rPr>
          <w:lang w:val="ru-RU"/>
        </w:rPr>
        <w:t xml:space="preserve">В варианте </w:t>
      </w:r>
      <w:r w:rsidRPr="000B786B">
        <w:rPr>
          <w:rStyle w:val="CodeinlineChar"/>
          <w:noProof w:val="0"/>
        </w:rPr>
        <w:t>A</w:t>
      </w:r>
      <w:r w:rsidRPr="000B786B">
        <w:rPr>
          <w:lang w:val="ru-RU"/>
        </w:rPr>
        <w:t xml:space="preserve"> я разделил тестирование на две части:</w:t>
      </w:r>
    </w:p>
    <w:p w14:paraId="7C8571B7" w14:textId="53A5AA18" w:rsidR="00B75C30" w:rsidRPr="000B786B" w:rsidRDefault="00B75C30" w:rsidP="00B75C30">
      <w:pPr>
        <w:pStyle w:val="ListParagraph"/>
        <w:numPr>
          <w:ilvl w:val="0"/>
          <w:numId w:val="8"/>
        </w:numPr>
        <w:rPr>
          <w:lang w:val="ru-RU"/>
        </w:rPr>
      </w:pPr>
      <w:r w:rsidRPr="000B786B">
        <w:rPr>
          <w:lang w:val="ru-RU"/>
        </w:rPr>
        <w:t>Тестирование конструкторов (конструктор по умолчанию, конструктор с параметрами и копирующий конструктор);</w:t>
      </w:r>
    </w:p>
    <w:p w14:paraId="157B3250" w14:textId="6F75D066" w:rsidR="00B75C30" w:rsidRPr="000B786B" w:rsidRDefault="00B75C30" w:rsidP="00B75C30">
      <w:pPr>
        <w:pStyle w:val="ListParagraph"/>
        <w:numPr>
          <w:ilvl w:val="0"/>
          <w:numId w:val="8"/>
        </w:numPr>
        <w:rPr>
          <w:lang w:val="ru-RU"/>
        </w:rPr>
      </w:pPr>
      <w:r w:rsidRPr="000B786B">
        <w:rPr>
          <w:lang w:val="ru-RU"/>
        </w:rPr>
        <w:t xml:space="preserve">Тестирование функции </w:t>
      </w:r>
      <w:proofErr w:type="spellStart"/>
      <w:r w:rsidRPr="000B786B">
        <w:rPr>
          <w:rStyle w:val="CodeinlineChar"/>
          <w:noProof w:val="0"/>
        </w:rPr>
        <w:t>sum_mlt</w:t>
      </w:r>
      <w:proofErr w:type="spellEnd"/>
      <w:r w:rsidRPr="000B786B">
        <w:rPr>
          <w:lang w:val="ru-RU"/>
        </w:rPr>
        <w:t>, которая находит сумму и произведение элементов точки.</w:t>
      </w:r>
    </w:p>
    <w:p w14:paraId="7308D723" w14:textId="77777777" w:rsidR="008B1D97" w:rsidRPr="00EF01FF" w:rsidRDefault="008B1D97" w:rsidP="008B1D97">
      <w:pPr>
        <w:pStyle w:val="Codeblock"/>
        <w:rPr>
          <w:noProof w:val="0"/>
        </w:rPr>
      </w:pPr>
      <w:r w:rsidRPr="00EF01FF">
        <w:rPr>
          <w:noProof w:val="0"/>
        </w:rPr>
        <w:t xml:space="preserve">void </w:t>
      </w:r>
      <w:proofErr w:type="gramStart"/>
      <w:r w:rsidRPr="00EF01FF">
        <w:rPr>
          <w:noProof w:val="0"/>
        </w:rPr>
        <w:t>A(</w:t>
      </w:r>
      <w:proofErr w:type="gramEnd"/>
      <w:r w:rsidRPr="00EF01FF">
        <w:rPr>
          <w:noProof w:val="0"/>
        </w:rPr>
        <w:t>) {</w:t>
      </w:r>
    </w:p>
    <w:p w14:paraId="35325B91" w14:textId="77777777" w:rsidR="008B1D97" w:rsidRPr="00EF01FF" w:rsidRDefault="008B1D97" w:rsidP="008B1D97">
      <w:pPr>
        <w:pStyle w:val="Codeblock"/>
        <w:rPr>
          <w:noProof w:val="0"/>
        </w:rPr>
      </w:pPr>
    </w:p>
    <w:p w14:paraId="67EF9B45" w14:textId="77777777" w:rsidR="008B1D97" w:rsidRPr="00EF01FF" w:rsidRDefault="008B1D97" w:rsidP="008B1D97">
      <w:pPr>
        <w:pStyle w:val="Codeblock"/>
        <w:rPr>
          <w:noProof w:val="0"/>
        </w:rPr>
      </w:pP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"Enter point </w:t>
      </w:r>
      <w:proofErr w:type="spellStart"/>
      <w:r w:rsidRPr="00EF01FF">
        <w:rPr>
          <w:noProof w:val="0"/>
        </w:rPr>
        <w:t>coords</w:t>
      </w:r>
      <w:proofErr w:type="spellEnd"/>
      <w:r w:rsidRPr="00EF01FF">
        <w:rPr>
          <w:noProof w:val="0"/>
        </w:rPr>
        <w:t>: ";</w:t>
      </w:r>
    </w:p>
    <w:p w14:paraId="6E249ED9" w14:textId="77777777" w:rsidR="008B1D97" w:rsidRPr="009B249E" w:rsidRDefault="008B1D97" w:rsidP="008B1D97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9B249E">
        <w:rPr>
          <w:noProof w:val="0"/>
        </w:rPr>
        <w:t>double x, y;</w:t>
      </w:r>
    </w:p>
    <w:p w14:paraId="0DEEE38B" w14:textId="77777777" w:rsidR="008B1D97" w:rsidRPr="00EF01FF" w:rsidRDefault="008B1D97" w:rsidP="008B1D97">
      <w:pPr>
        <w:pStyle w:val="Codeblock"/>
        <w:rPr>
          <w:noProof w:val="0"/>
        </w:rPr>
      </w:pPr>
      <w:r w:rsidRPr="009B249E">
        <w:rPr>
          <w:noProof w:val="0"/>
        </w:rPr>
        <w:tab/>
      </w:r>
      <w:proofErr w:type="spellStart"/>
      <w:r w:rsidRPr="00EF01FF">
        <w:rPr>
          <w:noProof w:val="0"/>
        </w:rPr>
        <w:t>cin</w:t>
      </w:r>
      <w:proofErr w:type="spellEnd"/>
      <w:r w:rsidRPr="00EF01FF">
        <w:rPr>
          <w:noProof w:val="0"/>
        </w:rPr>
        <w:t xml:space="preserve"> &gt;&gt; x &gt;&gt; y;</w:t>
      </w:r>
    </w:p>
    <w:p w14:paraId="2BC468D0" w14:textId="77777777" w:rsidR="008B1D97" w:rsidRPr="00EF01FF" w:rsidRDefault="008B1D97" w:rsidP="008B1D97">
      <w:pPr>
        <w:pStyle w:val="Codeblock"/>
        <w:rPr>
          <w:noProof w:val="0"/>
        </w:rPr>
      </w:pPr>
      <w:r w:rsidRPr="00EF01FF">
        <w:rPr>
          <w:noProof w:val="0"/>
        </w:rPr>
        <w:tab/>
        <w:t xml:space="preserve">Point </w:t>
      </w:r>
      <w:proofErr w:type="gramStart"/>
      <w:r w:rsidRPr="00EF01FF">
        <w:rPr>
          <w:noProof w:val="0"/>
        </w:rPr>
        <w:t xml:space="preserve">p{ </w:t>
      </w:r>
      <w:proofErr w:type="spellStart"/>
      <w:r w:rsidRPr="00EF01FF">
        <w:rPr>
          <w:noProof w:val="0"/>
        </w:rPr>
        <w:t>x</w:t>
      </w:r>
      <w:proofErr w:type="gramEnd"/>
      <w:r w:rsidRPr="00EF01FF">
        <w:rPr>
          <w:noProof w:val="0"/>
        </w:rPr>
        <w:t>,y</w:t>
      </w:r>
      <w:proofErr w:type="spellEnd"/>
      <w:r w:rsidRPr="00EF01FF">
        <w:rPr>
          <w:noProof w:val="0"/>
        </w:rPr>
        <w:t xml:space="preserve"> };</w:t>
      </w:r>
    </w:p>
    <w:p w14:paraId="28F5B640" w14:textId="77777777" w:rsidR="008B1D97" w:rsidRPr="00EF01FF" w:rsidRDefault="008B1D97" w:rsidP="008B1D97">
      <w:pPr>
        <w:pStyle w:val="Codeblock"/>
        <w:rPr>
          <w:noProof w:val="0"/>
        </w:rPr>
      </w:pP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"empty=" &lt;&lt; </w:t>
      </w:r>
      <w:proofErr w:type="gramStart"/>
      <w:r w:rsidRPr="00EF01FF">
        <w:rPr>
          <w:noProof w:val="0"/>
        </w:rPr>
        <w:t>Point{</w:t>
      </w:r>
      <w:proofErr w:type="gramEnd"/>
      <w:r w:rsidRPr="00EF01FF">
        <w:rPr>
          <w:noProof w:val="0"/>
        </w:rPr>
        <w:t>} &lt;&lt; ' '</w:t>
      </w:r>
    </w:p>
    <w:p w14:paraId="755D820C" w14:textId="77777777" w:rsidR="008B1D97" w:rsidRPr="00EF01FF" w:rsidRDefault="008B1D97" w:rsidP="008B1D97">
      <w:pPr>
        <w:pStyle w:val="Codeblock"/>
        <w:rPr>
          <w:noProof w:val="0"/>
        </w:rPr>
      </w:pPr>
      <w:r w:rsidRPr="00EF01FF">
        <w:rPr>
          <w:noProof w:val="0"/>
        </w:rPr>
        <w:tab/>
        <w:t xml:space="preserve">     &lt;&lt; "original=" &lt;&lt; p &lt;&lt; ' '</w:t>
      </w:r>
    </w:p>
    <w:p w14:paraId="0C58F065" w14:textId="1F530D88" w:rsidR="008B1D97" w:rsidRPr="00EF01FF" w:rsidRDefault="008B1D97" w:rsidP="008B1D97">
      <w:pPr>
        <w:pStyle w:val="Codeblock"/>
        <w:rPr>
          <w:noProof w:val="0"/>
        </w:rPr>
      </w:pPr>
      <w:r w:rsidRPr="00EF01FF">
        <w:rPr>
          <w:noProof w:val="0"/>
        </w:rPr>
        <w:tab/>
        <w:t xml:space="preserve">     &lt;&lt; "copy=" &lt;&lt; </w:t>
      </w:r>
      <w:proofErr w:type="gramStart"/>
      <w:r w:rsidRPr="00EF01FF">
        <w:rPr>
          <w:noProof w:val="0"/>
        </w:rPr>
        <w:t>Point{ p</w:t>
      </w:r>
      <w:proofErr w:type="gramEnd"/>
      <w:r w:rsidRPr="00EF01FF">
        <w:rPr>
          <w:noProof w:val="0"/>
        </w:rPr>
        <w:t xml:space="preserve"> } &lt;&lt; </w:t>
      </w:r>
      <w:proofErr w:type="spellStart"/>
      <w:r w:rsidRPr="00EF01FF">
        <w:rPr>
          <w:noProof w:val="0"/>
        </w:rPr>
        <w:t>endl</w:t>
      </w:r>
      <w:proofErr w:type="spellEnd"/>
      <w:r w:rsidRPr="00EF01FF">
        <w:rPr>
          <w:noProof w:val="0"/>
        </w:rPr>
        <w:t>;</w:t>
      </w:r>
    </w:p>
    <w:p w14:paraId="7EE17BC4" w14:textId="77777777" w:rsidR="008B1D97" w:rsidRPr="00EF01FF" w:rsidRDefault="008B1D97" w:rsidP="008B1D97">
      <w:pPr>
        <w:pStyle w:val="Codeblock"/>
        <w:rPr>
          <w:noProof w:val="0"/>
        </w:rPr>
      </w:pPr>
      <w:r w:rsidRPr="00EF01FF">
        <w:rPr>
          <w:noProof w:val="0"/>
        </w:rPr>
        <w:tab/>
      </w:r>
    </w:p>
    <w:p w14:paraId="4B0AFF59" w14:textId="2913F67D" w:rsidR="008B1D97" w:rsidRPr="00EF01FF" w:rsidRDefault="008B1D97" w:rsidP="008B1D97">
      <w:pPr>
        <w:pStyle w:val="Codeblock"/>
        <w:rPr>
          <w:noProof w:val="0"/>
        </w:rPr>
      </w:pPr>
      <w:r w:rsidRPr="00EF01FF">
        <w:rPr>
          <w:noProof w:val="0"/>
        </w:rPr>
        <w:tab/>
        <w:t xml:space="preserve">double sum, </w:t>
      </w:r>
      <w:proofErr w:type="spellStart"/>
      <w:r w:rsidRPr="00EF01FF">
        <w:rPr>
          <w:noProof w:val="0"/>
        </w:rPr>
        <w:t>mlt</w:t>
      </w:r>
      <w:proofErr w:type="spellEnd"/>
      <w:r w:rsidRPr="00EF01FF">
        <w:rPr>
          <w:noProof w:val="0"/>
        </w:rPr>
        <w:t>;</w:t>
      </w:r>
    </w:p>
    <w:p w14:paraId="7FF2DD0F" w14:textId="77777777" w:rsidR="008B1D97" w:rsidRPr="00EF01FF" w:rsidRDefault="008B1D97" w:rsidP="008B1D97">
      <w:pPr>
        <w:pStyle w:val="Codeblock"/>
        <w:rPr>
          <w:noProof w:val="0"/>
        </w:rPr>
      </w:pP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p.sum_</w:t>
      </w:r>
      <w:proofErr w:type="gramStart"/>
      <w:r w:rsidRPr="00EF01FF">
        <w:rPr>
          <w:noProof w:val="0"/>
        </w:rPr>
        <w:t>mlt</w:t>
      </w:r>
      <w:proofErr w:type="spellEnd"/>
      <w:r w:rsidRPr="00EF01FF">
        <w:rPr>
          <w:noProof w:val="0"/>
        </w:rPr>
        <w:t>(</w:t>
      </w:r>
      <w:proofErr w:type="gramEnd"/>
      <w:r w:rsidRPr="00EF01FF">
        <w:rPr>
          <w:noProof w:val="0"/>
        </w:rPr>
        <w:t xml:space="preserve">sum, </w:t>
      </w:r>
      <w:proofErr w:type="spellStart"/>
      <w:r w:rsidRPr="00EF01FF">
        <w:rPr>
          <w:noProof w:val="0"/>
        </w:rPr>
        <w:t>mlt</w:t>
      </w:r>
      <w:proofErr w:type="spellEnd"/>
      <w:r w:rsidRPr="00EF01FF">
        <w:rPr>
          <w:noProof w:val="0"/>
        </w:rPr>
        <w:t>);</w:t>
      </w:r>
    </w:p>
    <w:p w14:paraId="23177F96" w14:textId="77777777" w:rsidR="008B1D97" w:rsidRPr="00EF01FF" w:rsidRDefault="008B1D97" w:rsidP="008B1D97">
      <w:pPr>
        <w:pStyle w:val="Codeblock"/>
        <w:rPr>
          <w:noProof w:val="0"/>
        </w:rPr>
      </w:pP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"sum=" &lt;&lt; sum &lt;&lt; " </w:t>
      </w:r>
      <w:proofErr w:type="spellStart"/>
      <w:r w:rsidRPr="00EF01FF">
        <w:rPr>
          <w:noProof w:val="0"/>
        </w:rPr>
        <w:t>mlt</w:t>
      </w:r>
      <w:proofErr w:type="spellEnd"/>
      <w:r w:rsidRPr="00EF01FF">
        <w:rPr>
          <w:noProof w:val="0"/>
        </w:rPr>
        <w:t xml:space="preserve">=" &lt;&lt; </w:t>
      </w:r>
      <w:proofErr w:type="spellStart"/>
      <w:r w:rsidRPr="00EF01FF">
        <w:rPr>
          <w:noProof w:val="0"/>
        </w:rPr>
        <w:t>mlt</w:t>
      </w:r>
      <w:proofErr w:type="spellEnd"/>
      <w:r w:rsidRPr="00EF01FF">
        <w:rPr>
          <w:noProof w:val="0"/>
        </w:rPr>
        <w:t xml:space="preserve"> &lt;&lt; </w:t>
      </w:r>
      <w:proofErr w:type="spellStart"/>
      <w:r w:rsidRPr="00EF01FF">
        <w:rPr>
          <w:noProof w:val="0"/>
        </w:rPr>
        <w:t>endl</w:t>
      </w:r>
      <w:proofErr w:type="spellEnd"/>
      <w:r w:rsidRPr="00EF01FF">
        <w:rPr>
          <w:noProof w:val="0"/>
        </w:rPr>
        <w:t>;</w:t>
      </w:r>
    </w:p>
    <w:p w14:paraId="57867023" w14:textId="77777777" w:rsidR="008B1D97" w:rsidRPr="00EF01FF" w:rsidRDefault="008B1D97" w:rsidP="008B1D97">
      <w:pPr>
        <w:pStyle w:val="Codeblock"/>
        <w:rPr>
          <w:noProof w:val="0"/>
        </w:rPr>
      </w:pPr>
    </w:p>
    <w:p w14:paraId="15C8BC90" w14:textId="5B88D5F7" w:rsidR="008B1D97" w:rsidRPr="000B786B" w:rsidRDefault="008B1D97" w:rsidP="008B1D97">
      <w:pPr>
        <w:pStyle w:val="Codeblock"/>
        <w:rPr>
          <w:noProof w:val="0"/>
          <w:lang w:val="ru-RU"/>
        </w:rPr>
      </w:pPr>
      <w:r w:rsidRPr="000B786B">
        <w:rPr>
          <w:noProof w:val="0"/>
          <w:lang w:val="ru-RU"/>
        </w:rPr>
        <w:t>}</w:t>
      </w:r>
    </w:p>
    <w:p w14:paraId="64F046B0" w14:textId="7DD48DFF" w:rsidR="00B75C30" w:rsidRPr="000B786B" w:rsidRDefault="00B75C30" w:rsidP="00B75C30">
      <w:pPr>
        <w:rPr>
          <w:lang w:val="ru-RU"/>
        </w:rPr>
      </w:pPr>
      <w:r w:rsidRPr="000B786B">
        <w:rPr>
          <w:lang w:val="ru-RU"/>
        </w:rPr>
        <w:t xml:space="preserve">В варианта </w:t>
      </w:r>
      <w:r w:rsidRPr="000B786B">
        <w:rPr>
          <w:rStyle w:val="CodeinlineChar"/>
          <w:noProof w:val="0"/>
        </w:rPr>
        <w:t>B</w:t>
      </w:r>
      <w:r w:rsidRPr="000B786B">
        <w:rPr>
          <w:lang w:val="ru-RU"/>
        </w:rPr>
        <w:t xml:space="preserve"> мне было сказано использовать аргумент по умолчанию, чтоб считать площадь круг или треугольник. Я </w:t>
      </w:r>
      <w:r w:rsidR="008B1D97" w:rsidRPr="000B786B">
        <w:rPr>
          <w:lang w:val="ru-RU"/>
        </w:rPr>
        <w:t xml:space="preserve">сделал треугольник – фигурой с двумя параметрами: Основанием и высотой. При этом значение по умолчанию для высоты – </w:t>
      </w:r>
      <w:r w:rsidR="008B1D97" w:rsidRPr="000B786B">
        <w:rPr>
          <w:rStyle w:val="CodeinlineChar"/>
          <w:noProof w:val="0"/>
        </w:rPr>
        <w:t>NAN</w:t>
      </w:r>
      <w:r w:rsidR="008B1D97" w:rsidRPr="000B786B">
        <w:rPr>
          <w:lang w:val="ru-RU"/>
        </w:rPr>
        <w:t>, что значит, что основание воспринимается как диаметр круга.</w:t>
      </w:r>
    </w:p>
    <w:p w14:paraId="5E5859F5" w14:textId="231F31E9" w:rsidR="00026FB3" w:rsidRPr="000B786B" w:rsidRDefault="00026FB3" w:rsidP="00B75C30">
      <w:pPr>
        <w:rPr>
          <w:lang w:val="ru-RU"/>
        </w:rPr>
      </w:pPr>
      <w:r w:rsidRPr="000B786B">
        <w:rPr>
          <w:lang w:val="ru-RU"/>
        </w:rPr>
        <w:t>При этом в тестировании вводятся общие значения основания и высоты, но основание используется два раза, для круга и для треугольника:</w:t>
      </w:r>
    </w:p>
    <w:p w14:paraId="00EF67F6" w14:textId="77777777" w:rsidR="00026FB3" w:rsidRPr="00EF01FF" w:rsidRDefault="00026FB3" w:rsidP="00026FB3">
      <w:pPr>
        <w:pStyle w:val="Codeblock"/>
        <w:rPr>
          <w:noProof w:val="0"/>
        </w:rPr>
      </w:pPr>
      <w:r w:rsidRPr="00EF01FF">
        <w:rPr>
          <w:noProof w:val="0"/>
        </w:rPr>
        <w:lastRenderedPageBreak/>
        <w:t xml:space="preserve">void </w:t>
      </w:r>
      <w:proofErr w:type="gramStart"/>
      <w:r w:rsidRPr="00EF01FF">
        <w:rPr>
          <w:noProof w:val="0"/>
        </w:rPr>
        <w:t>B(</w:t>
      </w:r>
      <w:proofErr w:type="gramEnd"/>
      <w:r w:rsidRPr="00EF01FF">
        <w:rPr>
          <w:noProof w:val="0"/>
        </w:rPr>
        <w:t>) {</w:t>
      </w:r>
    </w:p>
    <w:p w14:paraId="7B74055B" w14:textId="77777777" w:rsidR="00026FB3" w:rsidRPr="00EF01FF" w:rsidRDefault="00026FB3" w:rsidP="00026FB3">
      <w:pPr>
        <w:pStyle w:val="Codeblock"/>
        <w:rPr>
          <w:noProof w:val="0"/>
        </w:rPr>
      </w:pPr>
    </w:p>
    <w:p w14:paraId="2CFE6EB8" w14:textId="77777777" w:rsidR="00026FB3" w:rsidRPr="00EF01FF" w:rsidRDefault="00026FB3" w:rsidP="00026FB3">
      <w:pPr>
        <w:pStyle w:val="Codeblock"/>
        <w:rPr>
          <w:noProof w:val="0"/>
        </w:rPr>
      </w:pP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"Enter </w:t>
      </w:r>
      <w:proofErr w:type="spellStart"/>
      <w:proofErr w:type="gramStart"/>
      <w:r w:rsidRPr="00EF01FF">
        <w:rPr>
          <w:noProof w:val="0"/>
        </w:rPr>
        <w:t>w,h</w:t>
      </w:r>
      <w:proofErr w:type="spellEnd"/>
      <w:proofErr w:type="gramEnd"/>
      <w:r w:rsidRPr="00EF01FF">
        <w:rPr>
          <w:noProof w:val="0"/>
        </w:rPr>
        <w:t>: ";</w:t>
      </w:r>
    </w:p>
    <w:p w14:paraId="37EA5532" w14:textId="77777777" w:rsidR="00026FB3" w:rsidRPr="009B249E" w:rsidRDefault="00026FB3" w:rsidP="00026FB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9B249E">
        <w:rPr>
          <w:noProof w:val="0"/>
        </w:rPr>
        <w:t>double w, h;</w:t>
      </w:r>
    </w:p>
    <w:p w14:paraId="33D33C87" w14:textId="77777777" w:rsidR="00026FB3" w:rsidRPr="00EF01FF" w:rsidRDefault="00026FB3" w:rsidP="00026FB3">
      <w:pPr>
        <w:pStyle w:val="Codeblock"/>
        <w:rPr>
          <w:noProof w:val="0"/>
        </w:rPr>
      </w:pPr>
      <w:r w:rsidRPr="009B249E">
        <w:rPr>
          <w:noProof w:val="0"/>
        </w:rPr>
        <w:tab/>
      </w:r>
      <w:proofErr w:type="spellStart"/>
      <w:r w:rsidRPr="00EF01FF">
        <w:rPr>
          <w:noProof w:val="0"/>
        </w:rPr>
        <w:t>cin</w:t>
      </w:r>
      <w:proofErr w:type="spellEnd"/>
      <w:r w:rsidRPr="00EF01FF">
        <w:rPr>
          <w:noProof w:val="0"/>
        </w:rPr>
        <w:t xml:space="preserve"> &gt;&gt; w &gt;&gt; h;</w:t>
      </w:r>
    </w:p>
    <w:p w14:paraId="49C5C6F5" w14:textId="77777777" w:rsidR="00026FB3" w:rsidRPr="00EF01FF" w:rsidRDefault="00026FB3" w:rsidP="00026FB3">
      <w:pPr>
        <w:pStyle w:val="Codeblock"/>
        <w:rPr>
          <w:noProof w:val="0"/>
        </w:rPr>
      </w:pPr>
    </w:p>
    <w:p w14:paraId="436E7C85" w14:textId="77777777" w:rsidR="00026FB3" w:rsidRPr="00EF01FF" w:rsidRDefault="00026FB3" w:rsidP="00026FB3">
      <w:pPr>
        <w:pStyle w:val="Codeblock"/>
        <w:rPr>
          <w:noProof w:val="0"/>
        </w:rPr>
      </w:pP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"Area of the circle with diameter " &lt;&lt; w &lt;&lt; " = " &lt;&lt; </w:t>
      </w:r>
      <w:proofErr w:type="gramStart"/>
      <w:r w:rsidRPr="00EF01FF">
        <w:rPr>
          <w:noProof w:val="0"/>
        </w:rPr>
        <w:t>Figure{ w</w:t>
      </w:r>
      <w:proofErr w:type="gramEnd"/>
      <w:r w:rsidRPr="00EF01FF">
        <w:rPr>
          <w:noProof w:val="0"/>
        </w:rPr>
        <w:t xml:space="preserve"> }() &lt;&lt; </w:t>
      </w:r>
      <w:proofErr w:type="spellStart"/>
      <w:r w:rsidRPr="00EF01FF">
        <w:rPr>
          <w:noProof w:val="0"/>
        </w:rPr>
        <w:t>endl</w:t>
      </w:r>
      <w:proofErr w:type="spellEnd"/>
      <w:r w:rsidRPr="00EF01FF">
        <w:rPr>
          <w:noProof w:val="0"/>
        </w:rPr>
        <w:t>;</w:t>
      </w:r>
    </w:p>
    <w:p w14:paraId="00ABDA27" w14:textId="77777777" w:rsidR="00026FB3" w:rsidRPr="00EF01FF" w:rsidRDefault="00026FB3" w:rsidP="00026FB3">
      <w:pPr>
        <w:pStyle w:val="Codeblock"/>
        <w:rPr>
          <w:noProof w:val="0"/>
        </w:rPr>
      </w:pP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"Area of the triangle with base " &lt;&lt; w &lt;&lt; " and height " &lt;&lt; h &lt;&lt; " = " &lt;&lt; </w:t>
      </w:r>
      <w:proofErr w:type="gramStart"/>
      <w:r w:rsidRPr="00EF01FF">
        <w:rPr>
          <w:noProof w:val="0"/>
        </w:rPr>
        <w:t>Figure{ w</w:t>
      </w:r>
      <w:proofErr w:type="gramEnd"/>
      <w:r w:rsidRPr="00EF01FF">
        <w:rPr>
          <w:noProof w:val="0"/>
        </w:rPr>
        <w:t xml:space="preserve">, h }() &lt;&lt; </w:t>
      </w:r>
      <w:proofErr w:type="spellStart"/>
      <w:r w:rsidRPr="00EF01FF">
        <w:rPr>
          <w:noProof w:val="0"/>
        </w:rPr>
        <w:t>endl</w:t>
      </w:r>
      <w:proofErr w:type="spellEnd"/>
      <w:r w:rsidRPr="00EF01FF">
        <w:rPr>
          <w:noProof w:val="0"/>
        </w:rPr>
        <w:t>;</w:t>
      </w:r>
    </w:p>
    <w:p w14:paraId="5BDCC9DB" w14:textId="77777777" w:rsidR="00026FB3" w:rsidRPr="00EF01FF" w:rsidRDefault="00026FB3" w:rsidP="00026FB3">
      <w:pPr>
        <w:pStyle w:val="Codeblock"/>
        <w:rPr>
          <w:noProof w:val="0"/>
        </w:rPr>
      </w:pPr>
    </w:p>
    <w:p w14:paraId="7ECA75E8" w14:textId="4038BF89" w:rsidR="00026FB3" w:rsidRPr="000B786B" w:rsidRDefault="00026FB3" w:rsidP="00026FB3">
      <w:pPr>
        <w:pStyle w:val="Codeblock"/>
        <w:rPr>
          <w:noProof w:val="0"/>
          <w:lang w:val="ru-RU"/>
        </w:rPr>
      </w:pPr>
      <w:r w:rsidRPr="000B786B">
        <w:rPr>
          <w:noProof w:val="0"/>
          <w:lang w:val="ru-RU"/>
        </w:rPr>
        <w:t>}</w:t>
      </w:r>
    </w:p>
    <w:p w14:paraId="056F2615" w14:textId="39B8F13A" w:rsidR="00B75C30" w:rsidRPr="000B786B" w:rsidRDefault="00B75C30" w:rsidP="00B75C30">
      <w:pPr>
        <w:rPr>
          <w:lang w:val="ru-RU"/>
        </w:rPr>
      </w:pPr>
      <w:r w:rsidRPr="000B786B">
        <w:rPr>
          <w:lang w:val="ru-RU"/>
        </w:rPr>
        <w:t xml:space="preserve">В варианта </w:t>
      </w:r>
      <w:r w:rsidRPr="000B786B">
        <w:rPr>
          <w:rStyle w:val="CodeinlineChar"/>
          <w:noProof w:val="0"/>
        </w:rPr>
        <w:t>C</w:t>
      </w:r>
      <w:r w:rsidRPr="000B786B">
        <w:rPr>
          <w:lang w:val="ru-RU"/>
        </w:rPr>
        <w:t xml:space="preserve"> я </w:t>
      </w:r>
      <w:r w:rsidR="00606299" w:rsidRPr="000B786B">
        <w:rPr>
          <w:lang w:val="ru-RU"/>
        </w:rPr>
        <w:t xml:space="preserve">сделал элементы типа </w:t>
      </w:r>
      <w:proofErr w:type="spellStart"/>
      <w:r w:rsidR="00606299" w:rsidRPr="000B786B">
        <w:rPr>
          <w:rStyle w:val="CodeinlineChar"/>
          <w:noProof w:val="0"/>
        </w:rPr>
        <w:t>double</w:t>
      </w:r>
      <w:proofErr w:type="spellEnd"/>
      <w:r w:rsidR="00606299" w:rsidRPr="000B786B">
        <w:rPr>
          <w:lang w:val="ru-RU"/>
        </w:rPr>
        <w:t xml:space="preserve">, а не </w:t>
      </w:r>
      <w:proofErr w:type="spellStart"/>
      <w:r w:rsidR="00606299" w:rsidRPr="000B786B">
        <w:rPr>
          <w:rStyle w:val="CodeinlineChar"/>
          <w:noProof w:val="0"/>
        </w:rPr>
        <w:t>int</w:t>
      </w:r>
      <w:proofErr w:type="spellEnd"/>
      <w:r w:rsidR="00606299" w:rsidRPr="000B786B">
        <w:rPr>
          <w:lang w:val="ru-RU"/>
        </w:rPr>
        <w:t xml:space="preserve">, потому что второе не </w:t>
      </w:r>
      <w:r w:rsidR="000141DB" w:rsidRPr="000B786B">
        <w:rPr>
          <w:lang w:val="ru-RU"/>
        </w:rPr>
        <w:t>очень странно</w:t>
      </w:r>
      <w:r w:rsidR="00606299" w:rsidRPr="000B786B">
        <w:rPr>
          <w:lang w:val="ru-RU"/>
        </w:rPr>
        <w:t xml:space="preserve"> в случае комплексных чисел.</w:t>
      </w:r>
    </w:p>
    <w:p w14:paraId="31D41E84" w14:textId="1C798214" w:rsidR="00606299" w:rsidRPr="000B786B" w:rsidRDefault="00606299" w:rsidP="00B75C30">
      <w:pPr>
        <w:rPr>
          <w:lang w:val="ru-RU"/>
        </w:rPr>
      </w:pPr>
      <w:r w:rsidRPr="000B786B">
        <w:rPr>
          <w:lang w:val="ru-RU"/>
        </w:rPr>
        <w:t xml:space="preserve">Так же я добавил функции </w:t>
      </w:r>
      <w:proofErr w:type="spellStart"/>
      <w:r w:rsidRPr="000B786B">
        <w:rPr>
          <w:rStyle w:val="CodeinlineChar"/>
          <w:noProof w:val="0"/>
        </w:rPr>
        <w:t>AddR</w:t>
      </w:r>
      <w:proofErr w:type="spellEnd"/>
      <w:r w:rsidRPr="000B786B">
        <w:rPr>
          <w:lang w:val="ru-RU"/>
        </w:rPr>
        <w:t xml:space="preserve"> и </w:t>
      </w:r>
      <w:proofErr w:type="spellStart"/>
      <w:r w:rsidRPr="000B786B">
        <w:rPr>
          <w:rStyle w:val="CodeinlineChar"/>
          <w:noProof w:val="0"/>
        </w:rPr>
        <w:t>AddI</w:t>
      </w:r>
      <w:proofErr w:type="spellEnd"/>
      <w:r w:rsidRPr="000B786B">
        <w:rPr>
          <w:lang w:val="ru-RU"/>
        </w:rPr>
        <w:t xml:space="preserve">, по заданию, но не добавлял их в тесты, потому что добавление целых по 1 компоненте так же бессмысленно. Правильно добавлять новый объект типа </w:t>
      </w:r>
      <w:proofErr w:type="spellStart"/>
      <w:r w:rsidRPr="000B786B">
        <w:rPr>
          <w:rStyle w:val="CodeinlineChar"/>
          <w:noProof w:val="0"/>
        </w:rPr>
        <w:t>Complex</w:t>
      </w:r>
      <w:proofErr w:type="spellEnd"/>
      <w:r w:rsidRPr="000B786B">
        <w:rPr>
          <w:lang w:val="ru-RU"/>
        </w:rPr>
        <w:t xml:space="preserve">, то есть, к примеру </w:t>
      </w:r>
      <w:r w:rsidRPr="000B786B">
        <w:rPr>
          <w:rStyle w:val="CodeinlineChar"/>
          <w:noProof w:val="0"/>
        </w:rPr>
        <w:t xml:space="preserve">c + </w:t>
      </w:r>
      <w:proofErr w:type="spellStart"/>
      <w:proofErr w:type="gramStart"/>
      <w:r w:rsidRPr="000B786B">
        <w:rPr>
          <w:rStyle w:val="CodeinlineChar"/>
          <w:noProof w:val="0"/>
        </w:rPr>
        <w:t>Complex</w:t>
      </w:r>
      <w:proofErr w:type="spellEnd"/>
      <w:r w:rsidRPr="000B786B">
        <w:rPr>
          <w:rStyle w:val="CodeinlineChar"/>
          <w:noProof w:val="0"/>
        </w:rPr>
        <w:t>{</w:t>
      </w:r>
      <w:proofErr w:type="gramEnd"/>
      <w:r w:rsidRPr="000B786B">
        <w:rPr>
          <w:rStyle w:val="CodeinlineChar"/>
          <w:noProof w:val="0"/>
        </w:rPr>
        <w:t>0, 2}</w:t>
      </w:r>
      <w:r w:rsidRPr="000B786B">
        <w:rPr>
          <w:lang w:val="ru-RU"/>
        </w:rPr>
        <w:t xml:space="preserve">, когда надо добавить </w:t>
      </w:r>
      <w:r w:rsidRPr="000B786B">
        <w:rPr>
          <w:rStyle w:val="CodeinlineChar"/>
          <w:noProof w:val="0"/>
        </w:rPr>
        <w:t>2</w:t>
      </w:r>
      <w:r w:rsidRPr="000B786B">
        <w:rPr>
          <w:lang w:val="ru-RU"/>
        </w:rPr>
        <w:t xml:space="preserve"> к мнимой части числа </w:t>
      </w:r>
      <w:r w:rsidRPr="000B786B">
        <w:rPr>
          <w:rStyle w:val="CodeinlineChar"/>
          <w:noProof w:val="0"/>
        </w:rPr>
        <w:t>c</w:t>
      </w:r>
      <w:r w:rsidRPr="000B786B">
        <w:rPr>
          <w:lang w:val="ru-RU"/>
        </w:rPr>
        <w:t>.</w:t>
      </w:r>
    </w:p>
    <w:p w14:paraId="5F0D9DD2" w14:textId="77777777" w:rsidR="00606299" w:rsidRPr="00EF01FF" w:rsidRDefault="00606299" w:rsidP="00606299">
      <w:pPr>
        <w:pStyle w:val="Codeblock"/>
        <w:rPr>
          <w:noProof w:val="0"/>
        </w:rPr>
      </w:pPr>
      <w:r w:rsidRPr="00EF01FF">
        <w:rPr>
          <w:noProof w:val="0"/>
        </w:rPr>
        <w:t xml:space="preserve">void </w:t>
      </w:r>
      <w:proofErr w:type="gramStart"/>
      <w:r w:rsidRPr="00EF01FF">
        <w:rPr>
          <w:noProof w:val="0"/>
        </w:rPr>
        <w:t>C(</w:t>
      </w:r>
      <w:proofErr w:type="gramEnd"/>
      <w:r w:rsidRPr="00EF01FF">
        <w:rPr>
          <w:noProof w:val="0"/>
        </w:rPr>
        <w:t>) {</w:t>
      </w:r>
    </w:p>
    <w:p w14:paraId="286C6685" w14:textId="77777777" w:rsidR="00606299" w:rsidRPr="00EF01FF" w:rsidRDefault="00606299" w:rsidP="00606299">
      <w:pPr>
        <w:pStyle w:val="Codeblock"/>
        <w:rPr>
          <w:noProof w:val="0"/>
        </w:rPr>
      </w:pPr>
    </w:p>
    <w:p w14:paraId="61A5BF00" w14:textId="77777777" w:rsidR="00606299" w:rsidRPr="00EF01FF" w:rsidRDefault="00606299" w:rsidP="00606299">
      <w:pPr>
        <w:pStyle w:val="Codeblock"/>
        <w:rPr>
          <w:noProof w:val="0"/>
        </w:rPr>
      </w:pP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"Enter real and imaginary parts of complex c: ";</w:t>
      </w:r>
    </w:p>
    <w:p w14:paraId="2E9D562B" w14:textId="77777777" w:rsidR="00606299" w:rsidRPr="009B249E" w:rsidRDefault="00606299" w:rsidP="00606299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9B249E">
        <w:rPr>
          <w:noProof w:val="0"/>
        </w:rPr>
        <w:t xml:space="preserve">double r, </w:t>
      </w:r>
      <w:proofErr w:type="spellStart"/>
      <w:r w:rsidRPr="009B249E">
        <w:rPr>
          <w:noProof w:val="0"/>
        </w:rPr>
        <w:t>i</w:t>
      </w:r>
      <w:proofErr w:type="spellEnd"/>
      <w:r w:rsidRPr="009B249E">
        <w:rPr>
          <w:noProof w:val="0"/>
        </w:rPr>
        <w:t>;</w:t>
      </w:r>
    </w:p>
    <w:p w14:paraId="64FF6A10" w14:textId="77777777" w:rsidR="00606299" w:rsidRPr="00EF01FF" w:rsidRDefault="00606299" w:rsidP="00606299">
      <w:pPr>
        <w:pStyle w:val="Codeblock"/>
        <w:rPr>
          <w:noProof w:val="0"/>
        </w:rPr>
      </w:pPr>
      <w:r w:rsidRPr="009B249E">
        <w:rPr>
          <w:noProof w:val="0"/>
        </w:rPr>
        <w:tab/>
      </w:r>
      <w:proofErr w:type="spellStart"/>
      <w:r w:rsidRPr="00EF01FF">
        <w:rPr>
          <w:noProof w:val="0"/>
        </w:rPr>
        <w:t>cin</w:t>
      </w:r>
      <w:proofErr w:type="spellEnd"/>
      <w:r w:rsidRPr="00EF01FF">
        <w:rPr>
          <w:noProof w:val="0"/>
        </w:rPr>
        <w:t xml:space="preserve"> &gt;&gt; r &gt;&gt; </w:t>
      </w:r>
      <w:proofErr w:type="spellStart"/>
      <w:r w:rsidRPr="00EF01FF">
        <w:rPr>
          <w:noProof w:val="0"/>
        </w:rPr>
        <w:t>i</w:t>
      </w:r>
      <w:proofErr w:type="spellEnd"/>
      <w:r w:rsidRPr="00EF01FF">
        <w:rPr>
          <w:noProof w:val="0"/>
        </w:rPr>
        <w:t>;</w:t>
      </w:r>
    </w:p>
    <w:p w14:paraId="3594DBBA" w14:textId="77777777" w:rsidR="00606299" w:rsidRPr="00EF01FF" w:rsidRDefault="00606299" w:rsidP="00606299">
      <w:pPr>
        <w:pStyle w:val="Codeblock"/>
        <w:rPr>
          <w:noProof w:val="0"/>
        </w:rPr>
      </w:pPr>
      <w:r w:rsidRPr="00EF01FF">
        <w:rPr>
          <w:noProof w:val="0"/>
        </w:rPr>
        <w:tab/>
        <w:t xml:space="preserve">Complex </w:t>
      </w:r>
      <w:proofErr w:type="gramStart"/>
      <w:r w:rsidRPr="00EF01FF">
        <w:rPr>
          <w:noProof w:val="0"/>
        </w:rPr>
        <w:t>c{</w:t>
      </w:r>
      <w:proofErr w:type="gramEnd"/>
      <w:r w:rsidRPr="00EF01FF">
        <w:rPr>
          <w:noProof w:val="0"/>
        </w:rPr>
        <w:t xml:space="preserve">r, </w:t>
      </w:r>
      <w:proofErr w:type="spellStart"/>
      <w:r w:rsidRPr="00EF01FF">
        <w:rPr>
          <w:noProof w:val="0"/>
        </w:rPr>
        <w:t>i</w:t>
      </w:r>
      <w:proofErr w:type="spellEnd"/>
      <w:r w:rsidRPr="00EF01FF">
        <w:rPr>
          <w:noProof w:val="0"/>
        </w:rPr>
        <w:t>};</w:t>
      </w:r>
    </w:p>
    <w:p w14:paraId="2ABE4856" w14:textId="77777777" w:rsidR="00606299" w:rsidRPr="00EF01FF" w:rsidRDefault="00606299" w:rsidP="00606299">
      <w:pPr>
        <w:pStyle w:val="Codeblock"/>
        <w:rPr>
          <w:noProof w:val="0"/>
        </w:rPr>
      </w:pP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"Empty=" &lt;&lt; </w:t>
      </w:r>
      <w:proofErr w:type="gramStart"/>
      <w:r w:rsidRPr="00EF01FF">
        <w:rPr>
          <w:noProof w:val="0"/>
        </w:rPr>
        <w:t>Complex{</w:t>
      </w:r>
      <w:proofErr w:type="gramEnd"/>
      <w:r w:rsidRPr="00EF01FF">
        <w:rPr>
          <w:noProof w:val="0"/>
        </w:rPr>
        <w:t xml:space="preserve">} &lt;&lt; "Reconstructed c: " &lt;&lt; c &lt;&lt; </w:t>
      </w:r>
      <w:proofErr w:type="spellStart"/>
      <w:r w:rsidRPr="00EF01FF">
        <w:rPr>
          <w:noProof w:val="0"/>
        </w:rPr>
        <w:t>endl</w:t>
      </w:r>
      <w:proofErr w:type="spellEnd"/>
      <w:r w:rsidRPr="00EF01FF">
        <w:rPr>
          <w:noProof w:val="0"/>
        </w:rPr>
        <w:t>;</w:t>
      </w:r>
    </w:p>
    <w:p w14:paraId="60E9D5F2" w14:textId="77777777" w:rsidR="00606299" w:rsidRPr="00EF01FF" w:rsidRDefault="00606299" w:rsidP="00606299">
      <w:pPr>
        <w:pStyle w:val="Codeblock"/>
        <w:rPr>
          <w:noProof w:val="0"/>
        </w:rPr>
      </w:pPr>
    </w:p>
    <w:p w14:paraId="05C1826E" w14:textId="77777777" w:rsidR="00606299" w:rsidRPr="00EF01FF" w:rsidRDefault="00606299" w:rsidP="00606299">
      <w:pPr>
        <w:pStyle w:val="Codeblock"/>
        <w:rPr>
          <w:noProof w:val="0"/>
        </w:rPr>
      </w:pP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"</w:t>
      </w:r>
      <w:proofErr w:type="spellStart"/>
      <w:r w:rsidRPr="00EF01FF">
        <w:rPr>
          <w:noProof w:val="0"/>
        </w:rPr>
        <w:t>c+c</w:t>
      </w:r>
      <w:proofErr w:type="spellEnd"/>
      <w:r w:rsidRPr="00EF01FF">
        <w:rPr>
          <w:noProof w:val="0"/>
        </w:rPr>
        <w:t xml:space="preserve"> = " &lt;&lt; c + c &lt;&lt; </w:t>
      </w:r>
      <w:proofErr w:type="spellStart"/>
      <w:r w:rsidRPr="00EF01FF">
        <w:rPr>
          <w:noProof w:val="0"/>
        </w:rPr>
        <w:t>endl</w:t>
      </w:r>
      <w:proofErr w:type="spellEnd"/>
      <w:r w:rsidRPr="00EF01FF">
        <w:rPr>
          <w:noProof w:val="0"/>
        </w:rPr>
        <w:t>;</w:t>
      </w:r>
    </w:p>
    <w:p w14:paraId="6BB55D72" w14:textId="77777777" w:rsidR="00606299" w:rsidRPr="00EF01FF" w:rsidRDefault="00606299" w:rsidP="00606299">
      <w:pPr>
        <w:pStyle w:val="Codeblock"/>
        <w:rPr>
          <w:noProof w:val="0"/>
        </w:rPr>
      </w:pPr>
    </w:p>
    <w:p w14:paraId="7C80029E" w14:textId="27CED40E" w:rsidR="00606299" w:rsidRPr="000B786B" w:rsidRDefault="00606299" w:rsidP="00606299">
      <w:pPr>
        <w:pStyle w:val="Codeblock"/>
        <w:rPr>
          <w:noProof w:val="0"/>
          <w:lang w:val="ru-RU"/>
        </w:rPr>
      </w:pPr>
      <w:r w:rsidRPr="000B786B">
        <w:rPr>
          <w:noProof w:val="0"/>
          <w:lang w:val="ru-RU"/>
        </w:rPr>
        <w:t>}</w:t>
      </w:r>
    </w:p>
    <w:p w14:paraId="5FD62DE7" w14:textId="7873D82C" w:rsidR="00B75C30" w:rsidRPr="000B786B" w:rsidRDefault="00B75C30" w:rsidP="00B75C30">
      <w:pPr>
        <w:rPr>
          <w:lang w:val="ru-RU"/>
        </w:rPr>
      </w:pPr>
      <w:r w:rsidRPr="000B786B">
        <w:rPr>
          <w:lang w:val="ru-RU"/>
        </w:rPr>
        <w:t xml:space="preserve">В варианта </w:t>
      </w:r>
      <w:r w:rsidRPr="000B786B">
        <w:rPr>
          <w:rStyle w:val="CodeinlineChar"/>
          <w:noProof w:val="0"/>
        </w:rPr>
        <w:t>D</w:t>
      </w:r>
      <w:r w:rsidRPr="000B786B">
        <w:rPr>
          <w:lang w:val="ru-RU"/>
        </w:rPr>
        <w:t xml:space="preserve"> я </w:t>
      </w:r>
      <w:r w:rsidR="00B9137F" w:rsidRPr="000B786B">
        <w:rPr>
          <w:lang w:val="ru-RU"/>
        </w:rPr>
        <w:t xml:space="preserve">не выполнил условие что у какого-то из классов должно быть множество конструкторов. Вместо этого у класса </w:t>
      </w:r>
      <w:proofErr w:type="spellStart"/>
      <w:r w:rsidR="00B9137F" w:rsidRPr="000B786B">
        <w:rPr>
          <w:rStyle w:val="CodeinlineChar"/>
          <w:noProof w:val="0"/>
        </w:rPr>
        <w:t>Dog</w:t>
      </w:r>
      <w:proofErr w:type="spellEnd"/>
      <w:r w:rsidR="00B9137F" w:rsidRPr="000B786B">
        <w:rPr>
          <w:lang w:val="ru-RU"/>
        </w:rPr>
        <w:t xml:space="preserve"> есть конструктор по умолчанию, совмещающий конструктор собаки из всех данных, а также конструктор новорождённого щенка.</w:t>
      </w:r>
    </w:p>
    <w:p w14:paraId="31A3F167" w14:textId="3C12DB20" w:rsidR="00B9137F" w:rsidRPr="000B786B" w:rsidRDefault="00B9137F" w:rsidP="00B75C30">
      <w:pPr>
        <w:rPr>
          <w:lang w:val="ru-RU"/>
        </w:rPr>
      </w:pPr>
      <w:r w:rsidRPr="000B786B">
        <w:rPr>
          <w:lang w:val="ru-RU"/>
        </w:rPr>
        <w:t xml:space="preserve">Далее, в класс </w:t>
      </w:r>
      <w:r w:rsidRPr="000B786B">
        <w:rPr>
          <w:rStyle w:val="CodeinlineChar"/>
          <w:noProof w:val="0"/>
        </w:rPr>
        <w:t>Master</w:t>
      </w:r>
      <w:r w:rsidRPr="000B786B">
        <w:rPr>
          <w:lang w:val="ru-RU"/>
        </w:rPr>
        <w:t xml:space="preserve"> я добавил функции </w:t>
      </w:r>
      <w:proofErr w:type="spellStart"/>
      <w:proofErr w:type="gramStart"/>
      <w:r w:rsidRPr="000B786B">
        <w:rPr>
          <w:rStyle w:val="CodeinlineChar"/>
          <w:noProof w:val="0"/>
        </w:rPr>
        <w:t>begin</w:t>
      </w:r>
      <w:proofErr w:type="spellEnd"/>
      <w:r w:rsidRPr="000B786B">
        <w:rPr>
          <w:rStyle w:val="CodeinlineChar"/>
          <w:noProof w:val="0"/>
        </w:rPr>
        <w:t>(</w:t>
      </w:r>
      <w:proofErr w:type="gramEnd"/>
      <w:r w:rsidRPr="000B786B">
        <w:rPr>
          <w:rStyle w:val="CodeinlineChar"/>
          <w:noProof w:val="0"/>
        </w:rPr>
        <w:t>)</w:t>
      </w:r>
      <w:r w:rsidRPr="000B786B">
        <w:rPr>
          <w:lang w:val="ru-RU"/>
        </w:rPr>
        <w:t xml:space="preserve"> и </w:t>
      </w:r>
      <w:proofErr w:type="spellStart"/>
      <w:r w:rsidRPr="000B786B">
        <w:rPr>
          <w:rStyle w:val="CodeinlineChar"/>
          <w:noProof w:val="0"/>
        </w:rPr>
        <w:t>end</w:t>
      </w:r>
      <w:proofErr w:type="spellEnd"/>
      <w:r w:rsidRPr="000B786B">
        <w:rPr>
          <w:rStyle w:val="CodeinlineChar"/>
          <w:noProof w:val="0"/>
        </w:rPr>
        <w:t>()</w:t>
      </w:r>
      <w:r w:rsidRPr="000B786B">
        <w:rPr>
          <w:lang w:val="ru-RU"/>
        </w:rPr>
        <w:t>, для перечисления собак определённого владельца.</w:t>
      </w:r>
    </w:p>
    <w:p w14:paraId="3A6D3451" w14:textId="0CBD54B0" w:rsidR="00B9137F" w:rsidRPr="000B786B" w:rsidRDefault="00B9137F" w:rsidP="00B75C30">
      <w:pPr>
        <w:rPr>
          <w:lang w:val="ru-RU"/>
        </w:rPr>
      </w:pPr>
      <w:r w:rsidRPr="000B786B">
        <w:rPr>
          <w:lang w:val="ru-RU"/>
        </w:rPr>
        <w:t xml:space="preserve">И сделал перегрузку </w:t>
      </w:r>
      <w:proofErr w:type="spellStart"/>
      <w:proofErr w:type="gramStart"/>
      <w:r w:rsidRPr="000B786B">
        <w:rPr>
          <w:rStyle w:val="CodeinlineChar"/>
          <w:noProof w:val="0"/>
        </w:rPr>
        <w:t>operator</w:t>
      </w:r>
      <w:proofErr w:type="spellEnd"/>
      <w:r w:rsidRPr="000B786B">
        <w:rPr>
          <w:rStyle w:val="CodeinlineChar"/>
          <w:noProof w:val="0"/>
        </w:rPr>
        <w:t>&lt;</w:t>
      </w:r>
      <w:proofErr w:type="gramEnd"/>
      <w:r w:rsidRPr="000B786B">
        <w:rPr>
          <w:rStyle w:val="CodeinlineChar"/>
          <w:noProof w:val="0"/>
        </w:rPr>
        <w:t>&lt;</w:t>
      </w:r>
      <w:r w:rsidRPr="000B786B">
        <w:rPr>
          <w:lang w:val="ru-RU"/>
        </w:rPr>
        <w:t xml:space="preserve">, НЕ являющуюся </w:t>
      </w:r>
      <w:proofErr w:type="spellStart"/>
      <w:r w:rsidRPr="000B786B">
        <w:rPr>
          <w:lang w:val="ru-RU"/>
        </w:rPr>
        <w:t>friend</w:t>
      </w:r>
      <w:proofErr w:type="spellEnd"/>
      <w:r w:rsidRPr="000B786B">
        <w:rPr>
          <w:lang w:val="ru-RU"/>
        </w:rPr>
        <w:t xml:space="preserve"> функцией, чтоб была причина использовать </w:t>
      </w:r>
      <w:proofErr w:type="spellStart"/>
      <w:r w:rsidRPr="000B786B">
        <w:rPr>
          <w:rStyle w:val="CodeinlineChar"/>
          <w:noProof w:val="0"/>
        </w:rPr>
        <w:t>get</w:t>
      </w:r>
      <w:proofErr w:type="spellEnd"/>
      <w:r w:rsidRPr="000B786B">
        <w:rPr>
          <w:lang w:val="ru-RU"/>
        </w:rPr>
        <w:t xml:space="preserve"> функции обоих классов.</w:t>
      </w:r>
    </w:p>
    <w:p w14:paraId="702CF5E6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lastRenderedPageBreak/>
        <w:t xml:space="preserve">void </w:t>
      </w:r>
      <w:proofErr w:type="gramStart"/>
      <w:r w:rsidRPr="00EF01FF">
        <w:rPr>
          <w:noProof w:val="0"/>
        </w:rPr>
        <w:t>D(</w:t>
      </w:r>
      <w:proofErr w:type="gramEnd"/>
      <w:r w:rsidRPr="00EF01FF">
        <w:rPr>
          <w:noProof w:val="0"/>
        </w:rPr>
        <w:t>) {</w:t>
      </w:r>
    </w:p>
    <w:p w14:paraId="07E261E8" w14:textId="77777777" w:rsidR="00B9137F" w:rsidRPr="00EF01FF" w:rsidRDefault="00B9137F" w:rsidP="00B9137F">
      <w:pPr>
        <w:pStyle w:val="Codeblock"/>
        <w:rPr>
          <w:noProof w:val="0"/>
        </w:rPr>
      </w:pPr>
    </w:p>
    <w:p w14:paraId="12D2C3BF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>Master m</w:t>
      </w:r>
      <w:proofErr w:type="gramStart"/>
      <w:r w:rsidRPr="00EF01FF">
        <w:rPr>
          <w:noProof w:val="0"/>
        </w:rPr>
        <w:t>1{ "</w:t>
      </w:r>
      <w:proofErr w:type="spellStart"/>
      <w:proofErr w:type="gramEnd"/>
      <w:r w:rsidRPr="00EF01FF">
        <w:rPr>
          <w:noProof w:val="0"/>
        </w:rPr>
        <w:t>m.First</w:t>
      </w:r>
      <w:proofErr w:type="spellEnd"/>
      <w:r w:rsidRPr="00EF01FF">
        <w:rPr>
          <w:noProof w:val="0"/>
        </w:rPr>
        <w:t>" };</w:t>
      </w:r>
    </w:p>
    <w:p w14:paraId="3AAC2E49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>m1.add_</w:t>
      </w:r>
      <w:proofErr w:type="gramStart"/>
      <w:r w:rsidRPr="00EF01FF">
        <w:rPr>
          <w:noProof w:val="0"/>
        </w:rPr>
        <w:t>dog(</w:t>
      </w:r>
      <w:proofErr w:type="gramEnd"/>
      <w:r w:rsidRPr="00EF01FF">
        <w:rPr>
          <w:noProof w:val="0"/>
        </w:rPr>
        <w:t>{ "dog1", 12 });</w:t>
      </w:r>
    </w:p>
    <w:p w14:paraId="7A786D53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>m1.add_</w:t>
      </w:r>
      <w:proofErr w:type="gramStart"/>
      <w:r w:rsidRPr="00EF01FF">
        <w:rPr>
          <w:noProof w:val="0"/>
        </w:rPr>
        <w:t>dog(</w:t>
      </w:r>
      <w:proofErr w:type="gramEnd"/>
      <w:r w:rsidRPr="00EF01FF">
        <w:rPr>
          <w:noProof w:val="0"/>
        </w:rPr>
        <w:t>{ "dog2", 15, 3 });</w:t>
      </w:r>
    </w:p>
    <w:p w14:paraId="7906FBF0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m1;</w:t>
      </w:r>
    </w:p>
    <w:p w14:paraId="1BFC30E2" w14:textId="77777777" w:rsidR="00B9137F" w:rsidRPr="00EF01FF" w:rsidRDefault="00B9137F" w:rsidP="00B9137F">
      <w:pPr>
        <w:pStyle w:val="Codeblock"/>
        <w:rPr>
          <w:noProof w:val="0"/>
        </w:rPr>
      </w:pPr>
    </w:p>
    <w:p w14:paraId="34EC09F8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>Master m</w:t>
      </w:r>
      <w:proofErr w:type="gramStart"/>
      <w:r w:rsidRPr="00EF01FF">
        <w:rPr>
          <w:noProof w:val="0"/>
        </w:rPr>
        <w:t>2{ "</w:t>
      </w:r>
      <w:proofErr w:type="spellStart"/>
      <w:proofErr w:type="gramEnd"/>
      <w:r w:rsidRPr="00EF01FF">
        <w:rPr>
          <w:noProof w:val="0"/>
        </w:rPr>
        <w:t>m.Second</w:t>
      </w:r>
      <w:proofErr w:type="spellEnd"/>
      <w:r w:rsidRPr="00EF01FF">
        <w:rPr>
          <w:noProof w:val="0"/>
        </w:rPr>
        <w:t>" };</w:t>
      </w:r>
    </w:p>
    <w:p w14:paraId="5E474DF4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>m2.add_</w:t>
      </w:r>
      <w:proofErr w:type="gramStart"/>
      <w:r w:rsidRPr="00EF01FF">
        <w:rPr>
          <w:noProof w:val="0"/>
        </w:rPr>
        <w:t>dog(</w:t>
      </w:r>
      <w:proofErr w:type="gramEnd"/>
      <w:r w:rsidRPr="00EF01FF">
        <w:rPr>
          <w:noProof w:val="0"/>
        </w:rPr>
        <w:t>{ "dog1", 13 });</w:t>
      </w:r>
    </w:p>
    <w:p w14:paraId="708661D4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m2;</w:t>
      </w:r>
    </w:p>
    <w:p w14:paraId="6E63FA33" w14:textId="77777777" w:rsidR="00B9137F" w:rsidRPr="00EF01FF" w:rsidRDefault="00B9137F" w:rsidP="00B9137F">
      <w:pPr>
        <w:pStyle w:val="Codeblock"/>
        <w:rPr>
          <w:noProof w:val="0"/>
        </w:rPr>
      </w:pPr>
    </w:p>
    <w:p w14:paraId="1108E5E2" w14:textId="0C825DDB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>}</w:t>
      </w:r>
    </w:p>
    <w:p w14:paraId="2A104ED1" w14:textId="1388F8FF" w:rsidR="00774086" w:rsidRPr="00EF01FF" w:rsidRDefault="00774086" w:rsidP="007B7C67">
      <w:pPr>
        <w:pStyle w:val="Sectionheading"/>
        <w:rPr>
          <w:lang w:val="en-US"/>
        </w:rPr>
      </w:pPr>
      <w:r w:rsidRPr="000B786B">
        <w:t>Весь</w:t>
      </w:r>
      <w:r w:rsidRPr="00EF01FF">
        <w:rPr>
          <w:lang w:val="en-US"/>
        </w:rPr>
        <w:t xml:space="preserve"> </w:t>
      </w:r>
      <w:r w:rsidRPr="000B786B">
        <w:t>код</w:t>
      </w:r>
    </w:p>
    <w:p w14:paraId="3826DB10" w14:textId="1543944D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>#include &lt;iostream&gt;</w:t>
      </w:r>
    </w:p>
    <w:p w14:paraId="45AEB387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>#include &lt;numbers&gt;</w:t>
      </w:r>
    </w:p>
    <w:p w14:paraId="5A2A1D28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>#include &lt;vector&gt;</w:t>
      </w:r>
    </w:p>
    <w:p w14:paraId="1CAD5C94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>using namespace std;</w:t>
      </w:r>
    </w:p>
    <w:p w14:paraId="41C55376" w14:textId="77777777" w:rsidR="00B9137F" w:rsidRPr="00EF01FF" w:rsidRDefault="00B9137F" w:rsidP="00B9137F">
      <w:pPr>
        <w:pStyle w:val="Codeblock"/>
        <w:rPr>
          <w:noProof w:val="0"/>
        </w:rPr>
      </w:pPr>
    </w:p>
    <w:p w14:paraId="4A1FAA76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>#</w:t>
      </w:r>
      <w:proofErr w:type="gramStart"/>
      <w:r w:rsidRPr="00EF01FF">
        <w:rPr>
          <w:noProof w:val="0"/>
        </w:rPr>
        <w:t>pragma</w:t>
      </w:r>
      <w:proofErr w:type="gramEnd"/>
      <w:r w:rsidRPr="00EF01FF">
        <w:rPr>
          <w:noProof w:val="0"/>
        </w:rPr>
        <w:t xml:space="preserve"> region A</w:t>
      </w:r>
    </w:p>
    <w:p w14:paraId="3BDB4D7B" w14:textId="77777777" w:rsidR="00B9137F" w:rsidRPr="00EF01FF" w:rsidRDefault="00B9137F" w:rsidP="00B9137F">
      <w:pPr>
        <w:pStyle w:val="Codeblock"/>
        <w:rPr>
          <w:noProof w:val="0"/>
        </w:rPr>
      </w:pPr>
    </w:p>
    <w:p w14:paraId="67382EA3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>class Point {</w:t>
      </w:r>
    </w:p>
    <w:p w14:paraId="716223F0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>double x, y;</w:t>
      </w:r>
    </w:p>
    <w:p w14:paraId="5D09B0A3" w14:textId="77777777" w:rsidR="00B9137F" w:rsidRPr="00EF01FF" w:rsidRDefault="00B9137F" w:rsidP="00B9137F">
      <w:pPr>
        <w:pStyle w:val="Codeblock"/>
        <w:rPr>
          <w:noProof w:val="0"/>
        </w:rPr>
      </w:pPr>
    </w:p>
    <w:p w14:paraId="57CA4032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>public:</w:t>
      </w:r>
    </w:p>
    <w:p w14:paraId="050D95FC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proofErr w:type="gramStart"/>
      <w:r w:rsidRPr="00EF01FF">
        <w:rPr>
          <w:noProof w:val="0"/>
        </w:rPr>
        <w:t>Point(</w:t>
      </w:r>
      <w:proofErr w:type="gramEnd"/>
      <w:r w:rsidRPr="00EF01FF">
        <w:rPr>
          <w:noProof w:val="0"/>
        </w:rPr>
        <w:t>)</w:t>
      </w:r>
    </w:p>
    <w:p w14:paraId="753F9386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 xml:space="preserve">: </w:t>
      </w:r>
      <w:proofErr w:type="gramStart"/>
      <w:r w:rsidRPr="00EF01FF">
        <w:rPr>
          <w:noProof w:val="0"/>
        </w:rPr>
        <w:t>x{</w:t>
      </w:r>
      <w:proofErr w:type="gramEnd"/>
      <w:r w:rsidRPr="00EF01FF">
        <w:rPr>
          <w:noProof w:val="0"/>
        </w:rPr>
        <w:t>}, y{}</w:t>
      </w:r>
    </w:p>
    <w:p w14:paraId="230B779D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>{};</w:t>
      </w:r>
    </w:p>
    <w:p w14:paraId="09F8864C" w14:textId="77777777" w:rsidR="00B9137F" w:rsidRPr="00EF01FF" w:rsidRDefault="00B9137F" w:rsidP="00B9137F">
      <w:pPr>
        <w:pStyle w:val="Codeblock"/>
        <w:rPr>
          <w:noProof w:val="0"/>
        </w:rPr>
      </w:pPr>
    </w:p>
    <w:p w14:paraId="1E44D74C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proofErr w:type="gramStart"/>
      <w:r w:rsidRPr="00EF01FF">
        <w:rPr>
          <w:noProof w:val="0"/>
        </w:rPr>
        <w:t>Point(</w:t>
      </w:r>
      <w:proofErr w:type="gramEnd"/>
      <w:r w:rsidRPr="00EF01FF">
        <w:rPr>
          <w:noProof w:val="0"/>
        </w:rPr>
        <w:t>double x, double y)</w:t>
      </w:r>
    </w:p>
    <w:p w14:paraId="52042F3D" w14:textId="77777777" w:rsidR="00B9137F" w:rsidRPr="009B249E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9B249E">
        <w:rPr>
          <w:noProof w:val="0"/>
        </w:rPr>
        <w:t xml:space="preserve">: </w:t>
      </w:r>
      <w:proofErr w:type="gramStart"/>
      <w:r w:rsidRPr="009B249E">
        <w:rPr>
          <w:noProof w:val="0"/>
        </w:rPr>
        <w:t>x{ x</w:t>
      </w:r>
      <w:proofErr w:type="gramEnd"/>
      <w:r w:rsidRPr="009B249E">
        <w:rPr>
          <w:noProof w:val="0"/>
        </w:rPr>
        <w:t xml:space="preserve"> }, y{ y }</w:t>
      </w:r>
    </w:p>
    <w:p w14:paraId="05950C95" w14:textId="77777777" w:rsidR="00B9137F" w:rsidRPr="009B249E" w:rsidRDefault="00B9137F" w:rsidP="00B9137F">
      <w:pPr>
        <w:pStyle w:val="Codeblock"/>
        <w:rPr>
          <w:noProof w:val="0"/>
        </w:rPr>
      </w:pPr>
      <w:r w:rsidRPr="009B249E">
        <w:rPr>
          <w:noProof w:val="0"/>
        </w:rPr>
        <w:tab/>
        <w:t>{};</w:t>
      </w:r>
    </w:p>
    <w:p w14:paraId="4210664D" w14:textId="77777777" w:rsidR="00B9137F" w:rsidRPr="009B249E" w:rsidRDefault="00B9137F" w:rsidP="00B9137F">
      <w:pPr>
        <w:pStyle w:val="Codeblock"/>
        <w:rPr>
          <w:noProof w:val="0"/>
        </w:rPr>
      </w:pPr>
    </w:p>
    <w:p w14:paraId="0A317E54" w14:textId="77777777" w:rsidR="00B9137F" w:rsidRPr="00EF01FF" w:rsidRDefault="00B9137F" w:rsidP="00B9137F">
      <w:pPr>
        <w:pStyle w:val="Codeblock"/>
        <w:rPr>
          <w:noProof w:val="0"/>
        </w:rPr>
      </w:pPr>
      <w:r w:rsidRPr="009B249E">
        <w:rPr>
          <w:noProof w:val="0"/>
        </w:rPr>
        <w:tab/>
      </w:r>
      <w:proofErr w:type="gramStart"/>
      <w:r w:rsidRPr="00EF01FF">
        <w:rPr>
          <w:noProof w:val="0"/>
        </w:rPr>
        <w:t>Point(</w:t>
      </w:r>
      <w:proofErr w:type="gramEnd"/>
      <w:r w:rsidRPr="00EF01FF">
        <w:rPr>
          <w:noProof w:val="0"/>
        </w:rPr>
        <w:t>const Point&amp; p)</w:t>
      </w:r>
    </w:p>
    <w:p w14:paraId="27C814A4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 xml:space="preserve">: </w:t>
      </w:r>
      <w:proofErr w:type="gramStart"/>
      <w:r w:rsidRPr="00EF01FF">
        <w:rPr>
          <w:noProof w:val="0"/>
        </w:rPr>
        <w:t xml:space="preserve">x{ </w:t>
      </w:r>
      <w:proofErr w:type="spellStart"/>
      <w:r w:rsidRPr="00EF01FF">
        <w:rPr>
          <w:noProof w:val="0"/>
        </w:rPr>
        <w:t>p.x</w:t>
      </w:r>
      <w:proofErr w:type="spellEnd"/>
      <w:proofErr w:type="gramEnd"/>
      <w:r w:rsidRPr="00EF01FF">
        <w:rPr>
          <w:noProof w:val="0"/>
        </w:rPr>
        <w:t xml:space="preserve"> }, y{ </w:t>
      </w:r>
      <w:proofErr w:type="spellStart"/>
      <w:r w:rsidRPr="00EF01FF">
        <w:rPr>
          <w:noProof w:val="0"/>
        </w:rPr>
        <w:t>p.y</w:t>
      </w:r>
      <w:proofErr w:type="spellEnd"/>
      <w:r w:rsidRPr="00EF01FF">
        <w:rPr>
          <w:noProof w:val="0"/>
        </w:rPr>
        <w:t xml:space="preserve"> }</w:t>
      </w:r>
    </w:p>
    <w:p w14:paraId="41CC8CED" w14:textId="77777777" w:rsidR="00B9137F" w:rsidRPr="009B249E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9B249E">
        <w:rPr>
          <w:noProof w:val="0"/>
        </w:rPr>
        <w:t>{};</w:t>
      </w:r>
    </w:p>
    <w:p w14:paraId="5F474686" w14:textId="77777777" w:rsidR="00B9137F" w:rsidRPr="009B249E" w:rsidRDefault="00B9137F" w:rsidP="00B9137F">
      <w:pPr>
        <w:pStyle w:val="Codeblock"/>
        <w:rPr>
          <w:noProof w:val="0"/>
        </w:rPr>
      </w:pPr>
    </w:p>
    <w:p w14:paraId="4C696822" w14:textId="77777777" w:rsidR="00B9137F" w:rsidRPr="00EF01FF" w:rsidRDefault="00B9137F" w:rsidP="00B9137F">
      <w:pPr>
        <w:pStyle w:val="Codeblock"/>
        <w:rPr>
          <w:noProof w:val="0"/>
        </w:rPr>
      </w:pPr>
      <w:r w:rsidRPr="009B249E">
        <w:rPr>
          <w:noProof w:val="0"/>
        </w:rPr>
        <w:tab/>
      </w:r>
      <w:r w:rsidRPr="00EF01FF">
        <w:rPr>
          <w:noProof w:val="0"/>
        </w:rPr>
        <w:t xml:space="preserve">void </w:t>
      </w:r>
      <w:proofErr w:type="gramStart"/>
      <w:r w:rsidRPr="00EF01FF">
        <w:rPr>
          <w:noProof w:val="0"/>
        </w:rPr>
        <w:t>set(</w:t>
      </w:r>
      <w:proofErr w:type="gramEnd"/>
      <w:r w:rsidRPr="00EF01FF">
        <w:rPr>
          <w:noProof w:val="0"/>
        </w:rPr>
        <w:t>double x, double y) {</w:t>
      </w:r>
    </w:p>
    <w:p w14:paraId="02CCB7F2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>this-&gt;x = x;</w:t>
      </w:r>
    </w:p>
    <w:p w14:paraId="02B97F5B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>this-&gt;y = y;</w:t>
      </w:r>
    </w:p>
    <w:p w14:paraId="215781A2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>}</w:t>
      </w:r>
    </w:p>
    <w:p w14:paraId="3514D779" w14:textId="77777777" w:rsidR="00B9137F" w:rsidRPr="00EF01FF" w:rsidRDefault="00B9137F" w:rsidP="00B9137F">
      <w:pPr>
        <w:pStyle w:val="Codeblock"/>
        <w:rPr>
          <w:noProof w:val="0"/>
        </w:rPr>
      </w:pPr>
    </w:p>
    <w:p w14:paraId="7B9B14EB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 xml:space="preserve">void </w:t>
      </w:r>
      <w:proofErr w:type="spellStart"/>
      <w:r w:rsidRPr="00EF01FF">
        <w:rPr>
          <w:noProof w:val="0"/>
        </w:rPr>
        <w:t>sum_</w:t>
      </w:r>
      <w:proofErr w:type="gramStart"/>
      <w:r w:rsidRPr="00EF01FF">
        <w:rPr>
          <w:noProof w:val="0"/>
        </w:rPr>
        <w:t>mlt</w:t>
      </w:r>
      <w:proofErr w:type="spellEnd"/>
      <w:r w:rsidRPr="00EF01FF">
        <w:rPr>
          <w:noProof w:val="0"/>
        </w:rPr>
        <w:t>(</w:t>
      </w:r>
      <w:proofErr w:type="gramEnd"/>
      <w:r w:rsidRPr="00EF01FF">
        <w:rPr>
          <w:noProof w:val="0"/>
        </w:rPr>
        <w:t xml:space="preserve">double&amp; sum, double&amp; </w:t>
      </w:r>
      <w:proofErr w:type="spellStart"/>
      <w:r w:rsidRPr="00EF01FF">
        <w:rPr>
          <w:noProof w:val="0"/>
        </w:rPr>
        <w:t>mlt</w:t>
      </w:r>
      <w:proofErr w:type="spellEnd"/>
      <w:r w:rsidRPr="00EF01FF">
        <w:rPr>
          <w:noProof w:val="0"/>
        </w:rPr>
        <w:t>) {</w:t>
      </w:r>
    </w:p>
    <w:p w14:paraId="077E8505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>sum = x + y;</w:t>
      </w:r>
    </w:p>
    <w:p w14:paraId="1BC1B7DB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mlt</w:t>
      </w:r>
      <w:proofErr w:type="spellEnd"/>
      <w:r w:rsidRPr="00EF01FF">
        <w:rPr>
          <w:noProof w:val="0"/>
        </w:rPr>
        <w:t xml:space="preserve"> = x * y;</w:t>
      </w:r>
    </w:p>
    <w:p w14:paraId="71B71862" w14:textId="77777777" w:rsidR="00B9137F" w:rsidRPr="009B249E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9B249E">
        <w:rPr>
          <w:noProof w:val="0"/>
        </w:rPr>
        <w:t>}</w:t>
      </w:r>
    </w:p>
    <w:p w14:paraId="182F60EA" w14:textId="77777777" w:rsidR="00B9137F" w:rsidRPr="009B249E" w:rsidRDefault="00B9137F" w:rsidP="00B9137F">
      <w:pPr>
        <w:pStyle w:val="Codeblock"/>
        <w:rPr>
          <w:noProof w:val="0"/>
        </w:rPr>
      </w:pPr>
    </w:p>
    <w:p w14:paraId="6CA5A77A" w14:textId="77777777" w:rsidR="00B9137F" w:rsidRPr="00EF01FF" w:rsidRDefault="00B9137F" w:rsidP="00B9137F">
      <w:pPr>
        <w:pStyle w:val="Codeblock"/>
        <w:rPr>
          <w:noProof w:val="0"/>
        </w:rPr>
      </w:pPr>
      <w:r w:rsidRPr="009B249E">
        <w:rPr>
          <w:noProof w:val="0"/>
        </w:rPr>
        <w:tab/>
      </w:r>
      <w:r w:rsidRPr="00EF01FF">
        <w:rPr>
          <w:noProof w:val="0"/>
        </w:rPr>
        <w:t xml:space="preserve">friend </w:t>
      </w:r>
      <w:proofErr w:type="spellStart"/>
      <w:r w:rsidRPr="00EF01FF">
        <w:rPr>
          <w:noProof w:val="0"/>
        </w:rPr>
        <w:t>ostream</w:t>
      </w:r>
      <w:proofErr w:type="spellEnd"/>
      <w:r w:rsidRPr="00EF01FF">
        <w:rPr>
          <w:noProof w:val="0"/>
        </w:rPr>
        <w:t>&amp; operator&lt;</w:t>
      </w:r>
      <w:proofErr w:type="gramStart"/>
      <w:r w:rsidRPr="00EF01FF">
        <w:rPr>
          <w:noProof w:val="0"/>
        </w:rPr>
        <w:t>&lt;(</w:t>
      </w:r>
      <w:proofErr w:type="spellStart"/>
      <w:proofErr w:type="gramEnd"/>
      <w:r w:rsidRPr="00EF01FF">
        <w:rPr>
          <w:noProof w:val="0"/>
        </w:rPr>
        <w:t>ostream</w:t>
      </w:r>
      <w:proofErr w:type="spellEnd"/>
      <w:r w:rsidRPr="00EF01FF">
        <w:rPr>
          <w:noProof w:val="0"/>
        </w:rPr>
        <w:t xml:space="preserve">&amp; </w:t>
      </w:r>
      <w:proofErr w:type="spellStart"/>
      <w:r w:rsidRPr="00EF01FF">
        <w:rPr>
          <w:noProof w:val="0"/>
        </w:rPr>
        <w:t>otp</w:t>
      </w:r>
      <w:proofErr w:type="spellEnd"/>
      <w:r w:rsidRPr="00EF01FF">
        <w:rPr>
          <w:noProof w:val="0"/>
        </w:rPr>
        <w:t>, const Point&amp; p) {</w:t>
      </w:r>
    </w:p>
    <w:p w14:paraId="2A16F58C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 xml:space="preserve">return </w:t>
      </w:r>
      <w:proofErr w:type="spellStart"/>
      <w:r w:rsidRPr="00EF01FF">
        <w:rPr>
          <w:noProof w:val="0"/>
        </w:rPr>
        <w:t>otp</w:t>
      </w:r>
      <w:proofErr w:type="spellEnd"/>
      <w:r w:rsidRPr="00EF01FF">
        <w:rPr>
          <w:noProof w:val="0"/>
        </w:rPr>
        <w:t xml:space="preserve"> &lt;&lt; "</w:t>
      </w:r>
      <w:proofErr w:type="gramStart"/>
      <w:r w:rsidRPr="00EF01FF">
        <w:rPr>
          <w:noProof w:val="0"/>
        </w:rPr>
        <w:t>Point[</w:t>
      </w:r>
      <w:proofErr w:type="gramEnd"/>
      <w:r w:rsidRPr="00EF01FF">
        <w:rPr>
          <w:noProof w:val="0"/>
        </w:rPr>
        <w:t xml:space="preserve">" &lt;&lt; </w:t>
      </w:r>
      <w:proofErr w:type="spellStart"/>
      <w:r w:rsidRPr="00EF01FF">
        <w:rPr>
          <w:noProof w:val="0"/>
        </w:rPr>
        <w:t>p.x</w:t>
      </w:r>
      <w:proofErr w:type="spellEnd"/>
      <w:r w:rsidRPr="00EF01FF">
        <w:rPr>
          <w:noProof w:val="0"/>
        </w:rPr>
        <w:t xml:space="preserve"> &lt;&lt; ", " &lt;&lt; </w:t>
      </w:r>
      <w:proofErr w:type="spellStart"/>
      <w:r w:rsidRPr="00EF01FF">
        <w:rPr>
          <w:noProof w:val="0"/>
        </w:rPr>
        <w:t>p.y</w:t>
      </w:r>
      <w:proofErr w:type="spellEnd"/>
      <w:r w:rsidRPr="00EF01FF">
        <w:rPr>
          <w:noProof w:val="0"/>
        </w:rPr>
        <w:t xml:space="preserve"> &lt;&lt; "]";</w:t>
      </w:r>
    </w:p>
    <w:p w14:paraId="4DD6CA02" w14:textId="77777777" w:rsidR="00B9137F" w:rsidRPr="009B249E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9B249E">
        <w:rPr>
          <w:noProof w:val="0"/>
        </w:rPr>
        <w:t>}</w:t>
      </w:r>
    </w:p>
    <w:p w14:paraId="441099E0" w14:textId="77777777" w:rsidR="00B9137F" w:rsidRPr="009B249E" w:rsidRDefault="00B9137F" w:rsidP="00B9137F">
      <w:pPr>
        <w:pStyle w:val="Codeblock"/>
        <w:rPr>
          <w:noProof w:val="0"/>
        </w:rPr>
      </w:pPr>
    </w:p>
    <w:p w14:paraId="4BEBF679" w14:textId="77777777" w:rsidR="00B9137F" w:rsidRPr="009B249E" w:rsidRDefault="00B9137F" w:rsidP="00B9137F">
      <w:pPr>
        <w:pStyle w:val="Codeblock"/>
        <w:rPr>
          <w:noProof w:val="0"/>
        </w:rPr>
      </w:pPr>
      <w:r w:rsidRPr="009B249E">
        <w:rPr>
          <w:noProof w:val="0"/>
        </w:rPr>
        <w:t>};</w:t>
      </w:r>
    </w:p>
    <w:p w14:paraId="365B6077" w14:textId="77777777" w:rsidR="00B9137F" w:rsidRPr="009B249E" w:rsidRDefault="00B9137F" w:rsidP="00B9137F">
      <w:pPr>
        <w:pStyle w:val="Codeblock"/>
        <w:rPr>
          <w:noProof w:val="0"/>
        </w:rPr>
      </w:pPr>
    </w:p>
    <w:p w14:paraId="6A908D45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 xml:space="preserve">void </w:t>
      </w:r>
      <w:proofErr w:type="gramStart"/>
      <w:r w:rsidRPr="00EF01FF">
        <w:rPr>
          <w:noProof w:val="0"/>
        </w:rPr>
        <w:t>A(</w:t>
      </w:r>
      <w:proofErr w:type="gramEnd"/>
      <w:r w:rsidRPr="00EF01FF">
        <w:rPr>
          <w:noProof w:val="0"/>
        </w:rPr>
        <w:t>) {</w:t>
      </w:r>
    </w:p>
    <w:p w14:paraId="46887A51" w14:textId="77777777" w:rsidR="00B9137F" w:rsidRPr="00EF01FF" w:rsidRDefault="00B9137F" w:rsidP="00B9137F">
      <w:pPr>
        <w:pStyle w:val="Codeblock"/>
        <w:rPr>
          <w:noProof w:val="0"/>
        </w:rPr>
      </w:pPr>
    </w:p>
    <w:p w14:paraId="7CC93EA1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lastRenderedPageBreak/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"Enter point </w:t>
      </w:r>
      <w:proofErr w:type="spellStart"/>
      <w:r w:rsidRPr="00EF01FF">
        <w:rPr>
          <w:noProof w:val="0"/>
        </w:rPr>
        <w:t>coords</w:t>
      </w:r>
      <w:proofErr w:type="spellEnd"/>
      <w:r w:rsidRPr="00EF01FF">
        <w:rPr>
          <w:noProof w:val="0"/>
        </w:rPr>
        <w:t>: ";</w:t>
      </w:r>
    </w:p>
    <w:p w14:paraId="4F749216" w14:textId="77777777" w:rsidR="00B9137F" w:rsidRPr="009B249E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9B249E">
        <w:rPr>
          <w:noProof w:val="0"/>
        </w:rPr>
        <w:t>double x, y;</w:t>
      </w:r>
    </w:p>
    <w:p w14:paraId="4615298A" w14:textId="77777777" w:rsidR="00B9137F" w:rsidRPr="00EF01FF" w:rsidRDefault="00B9137F" w:rsidP="00B9137F">
      <w:pPr>
        <w:pStyle w:val="Codeblock"/>
        <w:rPr>
          <w:noProof w:val="0"/>
        </w:rPr>
      </w:pPr>
      <w:r w:rsidRPr="009B249E">
        <w:rPr>
          <w:noProof w:val="0"/>
        </w:rPr>
        <w:tab/>
      </w:r>
      <w:proofErr w:type="spellStart"/>
      <w:r w:rsidRPr="00EF01FF">
        <w:rPr>
          <w:noProof w:val="0"/>
        </w:rPr>
        <w:t>cin</w:t>
      </w:r>
      <w:proofErr w:type="spellEnd"/>
      <w:r w:rsidRPr="00EF01FF">
        <w:rPr>
          <w:noProof w:val="0"/>
        </w:rPr>
        <w:t xml:space="preserve"> &gt;&gt; x &gt;&gt; y;</w:t>
      </w:r>
    </w:p>
    <w:p w14:paraId="34E75AEA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 xml:space="preserve">Point </w:t>
      </w:r>
      <w:proofErr w:type="gramStart"/>
      <w:r w:rsidRPr="00EF01FF">
        <w:rPr>
          <w:noProof w:val="0"/>
        </w:rPr>
        <w:t xml:space="preserve">p{ </w:t>
      </w:r>
      <w:proofErr w:type="spellStart"/>
      <w:r w:rsidRPr="00EF01FF">
        <w:rPr>
          <w:noProof w:val="0"/>
        </w:rPr>
        <w:t>x</w:t>
      </w:r>
      <w:proofErr w:type="gramEnd"/>
      <w:r w:rsidRPr="00EF01FF">
        <w:rPr>
          <w:noProof w:val="0"/>
        </w:rPr>
        <w:t>,y</w:t>
      </w:r>
      <w:proofErr w:type="spellEnd"/>
      <w:r w:rsidRPr="00EF01FF">
        <w:rPr>
          <w:noProof w:val="0"/>
        </w:rPr>
        <w:t xml:space="preserve"> };</w:t>
      </w:r>
    </w:p>
    <w:p w14:paraId="2A979D4C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"Empty=" &lt;&lt; </w:t>
      </w:r>
      <w:proofErr w:type="gramStart"/>
      <w:r w:rsidRPr="00EF01FF">
        <w:rPr>
          <w:noProof w:val="0"/>
        </w:rPr>
        <w:t>Point{</w:t>
      </w:r>
      <w:proofErr w:type="gramEnd"/>
      <w:r w:rsidRPr="00EF01FF">
        <w:rPr>
          <w:noProof w:val="0"/>
        </w:rPr>
        <w:t>} &lt;&lt; ' '</w:t>
      </w:r>
    </w:p>
    <w:p w14:paraId="157A41BB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 xml:space="preserve">     &lt;&lt; "Reconstructed=" &lt;&lt; p &lt;&lt; ' '</w:t>
      </w:r>
    </w:p>
    <w:p w14:paraId="0E38639A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 xml:space="preserve">     &lt;&lt; "Copy=" &lt;&lt; </w:t>
      </w:r>
      <w:proofErr w:type="gramStart"/>
      <w:r w:rsidRPr="00EF01FF">
        <w:rPr>
          <w:noProof w:val="0"/>
        </w:rPr>
        <w:t>Point{ p</w:t>
      </w:r>
      <w:proofErr w:type="gramEnd"/>
      <w:r w:rsidRPr="00EF01FF">
        <w:rPr>
          <w:noProof w:val="0"/>
        </w:rPr>
        <w:t xml:space="preserve"> } &lt;&lt; </w:t>
      </w:r>
      <w:proofErr w:type="spellStart"/>
      <w:r w:rsidRPr="00EF01FF">
        <w:rPr>
          <w:noProof w:val="0"/>
        </w:rPr>
        <w:t>endl</w:t>
      </w:r>
      <w:proofErr w:type="spellEnd"/>
      <w:r w:rsidRPr="00EF01FF">
        <w:rPr>
          <w:noProof w:val="0"/>
        </w:rPr>
        <w:t>;</w:t>
      </w:r>
    </w:p>
    <w:p w14:paraId="2451B50F" w14:textId="77777777" w:rsidR="00B9137F" w:rsidRPr="00EF01FF" w:rsidRDefault="00B9137F" w:rsidP="00B9137F">
      <w:pPr>
        <w:pStyle w:val="Codeblock"/>
        <w:rPr>
          <w:noProof w:val="0"/>
        </w:rPr>
      </w:pPr>
    </w:p>
    <w:p w14:paraId="6D9BB712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 xml:space="preserve">double sum, </w:t>
      </w:r>
      <w:proofErr w:type="spellStart"/>
      <w:r w:rsidRPr="00EF01FF">
        <w:rPr>
          <w:noProof w:val="0"/>
        </w:rPr>
        <w:t>mlt</w:t>
      </w:r>
      <w:proofErr w:type="spellEnd"/>
      <w:r w:rsidRPr="00EF01FF">
        <w:rPr>
          <w:noProof w:val="0"/>
        </w:rPr>
        <w:t>;</w:t>
      </w:r>
    </w:p>
    <w:p w14:paraId="09CB1757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p.sum_</w:t>
      </w:r>
      <w:proofErr w:type="gramStart"/>
      <w:r w:rsidRPr="00EF01FF">
        <w:rPr>
          <w:noProof w:val="0"/>
        </w:rPr>
        <w:t>mlt</w:t>
      </w:r>
      <w:proofErr w:type="spellEnd"/>
      <w:r w:rsidRPr="00EF01FF">
        <w:rPr>
          <w:noProof w:val="0"/>
        </w:rPr>
        <w:t>(</w:t>
      </w:r>
      <w:proofErr w:type="gramEnd"/>
      <w:r w:rsidRPr="00EF01FF">
        <w:rPr>
          <w:noProof w:val="0"/>
        </w:rPr>
        <w:t xml:space="preserve">sum, </w:t>
      </w:r>
      <w:proofErr w:type="spellStart"/>
      <w:r w:rsidRPr="00EF01FF">
        <w:rPr>
          <w:noProof w:val="0"/>
        </w:rPr>
        <w:t>mlt</w:t>
      </w:r>
      <w:proofErr w:type="spellEnd"/>
      <w:r w:rsidRPr="00EF01FF">
        <w:rPr>
          <w:noProof w:val="0"/>
        </w:rPr>
        <w:t>);</w:t>
      </w:r>
    </w:p>
    <w:p w14:paraId="4F4B2A5D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"sum=" &lt;&lt; sum &lt;&lt; " </w:t>
      </w:r>
      <w:proofErr w:type="spellStart"/>
      <w:r w:rsidRPr="00EF01FF">
        <w:rPr>
          <w:noProof w:val="0"/>
        </w:rPr>
        <w:t>mlt</w:t>
      </w:r>
      <w:proofErr w:type="spellEnd"/>
      <w:r w:rsidRPr="00EF01FF">
        <w:rPr>
          <w:noProof w:val="0"/>
        </w:rPr>
        <w:t xml:space="preserve">=" &lt;&lt; </w:t>
      </w:r>
      <w:proofErr w:type="spellStart"/>
      <w:r w:rsidRPr="00EF01FF">
        <w:rPr>
          <w:noProof w:val="0"/>
        </w:rPr>
        <w:t>mlt</w:t>
      </w:r>
      <w:proofErr w:type="spellEnd"/>
      <w:r w:rsidRPr="00EF01FF">
        <w:rPr>
          <w:noProof w:val="0"/>
        </w:rPr>
        <w:t xml:space="preserve"> &lt;&lt; </w:t>
      </w:r>
      <w:proofErr w:type="spellStart"/>
      <w:r w:rsidRPr="00EF01FF">
        <w:rPr>
          <w:noProof w:val="0"/>
        </w:rPr>
        <w:t>endl</w:t>
      </w:r>
      <w:proofErr w:type="spellEnd"/>
      <w:r w:rsidRPr="00EF01FF">
        <w:rPr>
          <w:noProof w:val="0"/>
        </w:rPr>
        <w:t>;</w:t>
      </w:r>
    </w:p>
    <w:p w14:paraId="11A50FC0" w14:textId="77777777" w:rsidR="00B9137F" w:rsidRPr="00EF01FF" w:rsidRDefault="00B9137F" w:rsidP="00B9137F">
      <w:pPr>
        <w:pStyle w:val="Codeblock"/>
        <w:rPr>
          <w:noProof w:val="0"/>
        </w:rPr>
      </w:pPr>
    </w:p>
    <w:p w14:paraId="0459E3B0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>}</w:t>
      </w:r>
    </w:p>
    <w:p w14:paraId="07808D7D" w14:textId="77777777" w:rsidR="00B9137F" w:rsidRPr="00EF01FF" w:rsidRDefault="00B9137F" w:rsidP="00B9137F">
      <w:pPr>
        <w:pStyle w:val="Codeblock"/>
        <w:rPr>
          <w:noProof w:val="0"/>
        </w:rPr>
      </w:pPr>
    </w:p>
    <w:p w14:paraId="69C0B0E0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>#</w:t>
      </w:r>
      <w:proofErr w:type="gramStart"/>
      <w:r w:rsidRPr="00EF01FF">
        <w:rPr>
          <w:noProof w:val="0"/>
        </w:rPr>
        <w:t>pragma</w:t>
      </w:r>
      <w:proofErr w:type="gramEnd"/>
      <w:r w:rsidRPr="00EF01FF">
        <w:rPr>
          <w:noProof w:val="0"/>
        </w:rPr>
        <w:t xml:space="preserve"> </w:t>
      </w:r>
      <w:proofErr w:type="spellStart"/>
      <w:r w:rsidRPr="00EF01FF">
        <w:rPr>
          <w:noProof w:val="0"/>
        </w:rPr>
        <w:t>endregion</w:t>
      </w:r>
      <w:proofErr w:type="spellEnd"/>
    </w:p>
    <w:p w14:paraId="204E719F" w14:textId="77777777" w:rsidR="00B9137F" w:rsidRPr="00EF01FF" w:rsidRDefault="00B9137F" w:rsidP="00B9137F">
      <w:pPr>
        <w:pStyle w:val="Codeblock"/>
        <w:rPr>
          <w:noProof w:val="0"/>
        </w:rPr>
      </w:pPr>
    </w:p>
    <w:p w14:paraId="7C6997FB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>#</w:t>
      </w:r>
      <w:proofErr w:type="gramStart"/>
      <w:r w:rsidRPr="00EF01FF">
        <w:rPr>
          <w:noProof w:val="0"/>
        </w:rPr>
        <w:t>pragma</w:t>
      </w:r>
      <w:proofErr w:type="gramEnd"/>
      <w:r w:rsidRPr="00EF01FF">
        <w:rPr>
          <w:noProof w:val="0"/>
        </w:rPr>
        <w:t xml:space="preserve"> region B</w:t>
      </w:r>
    </w:p>
    <w:p w14:paraId="79F8735D" w14:textId="77777777" w:rsidR="00B9137F" w:rsidRPr="00EF01FF" w:rsidRDefault="00B9137F" w:rsidP="00B9137F">
      <w:pPr>
        <w:pStyle w:val="Codeblock"/>
        <w:rPr>
          <w:noProof w:val="0"/>
        </w:rPr>
      </w:pPr>
    </w:p>
    <w:p w14:paraId="4B6EA84D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>class Figure {</w:t>
      </w:r>
    </w:p>
    <w:p w14:paraId="6F3B7301" w14:textId="77777777" w:rsidR="00B9137F" w:rsidRPr="009B249E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9B249E">
        <w:rPr>
          <w:noProof w:val="0"/>
        </w:rPr>
        <w:t>double w, h;</w:t>
      </w:r>
    </w:p>
    <w:p w14:paraId="56B7CFD1" w14:textId="77777777" w:rsidR="00B9137F" w:rsidRPr="009B249E" w:rsidRDefault="00B9137F" w:rsidP="00B9137F">
      <w:pPr>
        <w:pStyle w:val="Codeblock"/>
        <w:rPr>
          <w:noProof w:val="0"/>
        </w:rPr>
      </w:pPr>
    </w:p>
    <w:p w14:paraId="64AC78D7" w14:textId="77777777" w:rsidR="00B9137F" w:rsidRPr="009B249E" w:rsidRDefault="00B9137F" w:rsidP="00B9137F">
      <w:pPr>
        <w:pStyle w:val="Codeblock"/>
        <w:rPr>
          <w:noProof w:val="0"/>
        </w:rPr>
      </w:pPr>
      <w:r w:rsidRPr="009B249E">
        <w:rPr>
          <w:noProof w:val="0"/>
        </w:rPr>
        <w:t>public:</w:t>
      </w:r>
    </w:p>
    <w:p w14:paraId="47A4A9DF" w14:textId="77777777" w:rsidR="00B9137F" w:rsidRPr="00EF01FF" w:rsidRDefault="00B9137F" w:rsidP="00B9137F">
      <w:pPr>
        <w:pStyle w:val="Codeblock"/>
        <w:rPr>
          <w:noProof w:val="0"/>
        </w:rPr>
      </w:pPr>
      <w:r w:rsidRPr="009B249E">
        <w:rPr>
          <w:noProof w:val="0"/>
        </w:rPr>
        <w:tab/>
      </w:r>
      <w:proofErr w:type="gramStart"/>
      <w:r w:rsidRPr="00EF01FF">
        <w:rPr>
          <w:noProof w:val="0"/>
        </w:rPr>
        <w:t>Figure(</w:t>
      </w:r>
      <w:proofErr w:type="gramEnd"/>
      <w:r w:rsidRPr="00EF01FF">
        <w:rPr>
          <w:noProof w:val="0"/>
        </w:rPr>
        <w:t>double w, double h = NAN)</w:t>
      </w:r>
    </w:p>
    <w:p w14:paraId="13159AB8" w14:textId="77777777" w:rsidR="00B9137F" w:rsidRPr="009B249E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9B249E">
        <w:rPr>
          <w:noProof w:val="0"/>
        </w:rPr>
        <w:t xml:space="preserve">: </w:t>
      </w:r>
      <w:proofErr w:type="gramStart"/>
      <w:r w:rsidRPr="009B249E">
        <w:rPr>
          <w:noProof w:val="0"/>
        </w:rPr>
        <w:t>w{ w</w:t>
      </w:r>
      <w:proofErr w:type="gramEnd"/>
      <w:r w:rsidRPr="009B249E">
        <w:rPr>
          <w:noProof w:val="0"/>
        </w:rPr>
        <w:t xml:space="preserve"> }, h{ h }</w:t>
      </w:r>
    </w:p>
    <w:p w14:paraId="3EDD3BFE" w14:textId="77777777" w:rsidR="00B9137F" w:rsidRPr="009B249E" w:rsidRDefault="00B9137F" w:rsidP="00B9137F">
      <w:pPr>
        <w:pStyle w:val="Codeblock"/>
        <w:rPr>
          <w:noProof w:val="0"/>
        </w:rPr>
      </w:pPr>
      <w:r w:rsidRPr="009B249E">
        <w:rPr>
          <w:noProof w:val="0"/>
        </w:rPr>
        <w:tab/>
        <w:t>{}</w:t>
      </w:r>
    </w:p>
    <w:p w14:paraId="48534D20" w14:textId="77777777" w:rsidR="00B9137F" w:rsidRPr="009B249E" w:rsidRDefault="00B9137F" w:rsidP="00B9137F">
      <w:pPr>
        <w:pStyle w:val="Codeblock"/>
        <w:rPr>
          <w:noProof w:val="0"/>
        </w:rPr>
      </w:pPr>
    </w:p>
    <w:p w14:paraId="3EC293E6" w14:textId="77777777" w:rsidR="00B9137F" w:rsidRPr="00EF01FF" w:rsidRDefault="00B9137F" w:rsidP="00B9137F">
      <w:pPr>
        <w:pStyle w:val="Codeblock"/>
        <w:rPr>
          <w:noProof w:val="0"/>
        </w:rPr>
      </w:pPr>
      <w:r w:rsidRPr="009B249E">
        <w:rPr>
          <w:noProof w:val="0"/>
        </w:rPr>
        <w:tab/>
      </w:r>
      <w:r w:rsidRPr="00EF01FF">
        <w:rPr>
          <w:noProof w:val="0"/>
        </w:rPr>
        <w:t xml:space="preserve">double </w:t>
      </w:r>
      <w:proofErr w:type="gramStart"/>
      <w:r w:rsidRPr="00EF01FF">
        <w:rPr>
          <w:noProof w:val="0"/>
        </w:rPr>
        <w:t>operator(</w:t>
      </w:r>
      <w:proofErr w:type="gramEnd"/>
      <w:r w:rsidRPr="00EF01FF">
        <w:rPr>
          <w:noProof w:val="0"/>
        </w:rPr>
        <w:t>)() {</w:t>
      </w:r>
    </w:p>
    <w:p w14:paraId="49B0BF23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 xml:space="preserve">return </w:t>
      </w:r>
      <w:proofErr w:type="spellStart"/>
      <w:r w:rsidRPr="00EF01FF">
        <w:rPr>
          <w:noProof w:val="0"/>
        </w:rPr>
        <w:t>isnan</w:t>
      </w:r>
      <w:proofErr w:type="spellEnd"/>
      <w:r w:rsidRPr="00EF01FF">
        <w:rPr>
          <w:noProof w:val="0"/>
        </w:rPr>
        <w:t>(h</w:t>
      </w:r>
      <w:proofErr w:type="gramStart"/>
      <w:r w:rsidRPr="00EF01FF">
        <w:rPr>
          <w:noProof w:val="0"/>
        </w:rPr>
        <w:t>) ?</w:t>
      </w:r>
      <w:proofErr w:type="gramEnd"/>
    </w:p>
    <w:p w14:paraId="1CA180BA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EF01FF">
        <w:rPr>
          <w:noProof w:val="0"/>
        </w:rPr>
        <w:tab/>
      </w:r>
      <w:proofErr w:type="gramStart"/>
      <w:r w:rsidRPr="00EF01FF">
        <w:rPr>
          <w:noProof w:val="0"/>
        </w:rPr>
        <w:t>std::</w:t>
      </w:r>
      <w:proofErr w:type="gramEnd"/>
      <w:r w:rsidRPr="00EF01FF">
        <w:rPr>
          <w:noProof w:val="0"/>
        </w:rPr>
        <w:t>numbers::</w:t>
      </w:r>
      <w:proofErr w:type="spellStart"/>
      <w:r w:rsidRPr="00EF01FF">
        <w:rPr>
          <w:noProof w:val="0"/>
        </w:rPr>
        <w:t>pi_v</w:t>
      </w:r>
      <w:proofErr w:type="spellEnd"/>
      <w:r w:rsidRPr="00EF01FF">
        <w:rPr>
          <w:noProof w:val="0"/>
        </w:rPr>
        <w:t>&lt;double&gt;*w*w/4 :</w:t>
      </w:r>
    </w:p>
    <w:p w14:paraId="7AD41F55" w14:textId="77777777" w:rsidR="00B9137F" w:rsidRPr="009B249E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9B249E">
        <w:rPr>
          <w:noProof w:val="0"/>
        </w:rPr>
        <w:t>w * h / 2;</w:t>
      </w:r>
    </w:p>
    <w:p w14:paraId="36C2EFD3" w14:textId="77777777" w:rsidR="00B9137F" w:rsidRPr="009B249E" w:rsidRDefault="00B9137F" w:rsidP="00B9137F">
      <w:pPr>
        <w:pStyle w:val="Codeblock"/>
        <w:rPr>
          <w:noProof w:val="0"/>
        </w:rPr>
      </w:pPr>
      <w:r w:rsidRPr="009B249E">
        <w:rPr>
          <w:noProof w:val="0"/>
        </w:rPr>
        <w:tab/>
        <w:t>}</w:t>
      </w:r>
    </w:p>
    <w:p w14:paraId="6F773383" w14:textId="77777777" w:rsidR="00B9137F" w:rsidRPr="009B249E" w:rsidRDefault="00B9137F" w:rsidP="00B9137F">
      <w:pPr>
        <w:pStyle w:val="Codeblock"/>
        <w:rPr>
          <w:noProof w:val="0"/>
        </w:rPr>
      </w:pPr>
    </w:p>
    <w:p w14:paraId="4B001BD4" w14:textId="77777777" w:rsidR="00B9137F" w:rsidRPr="009B249E" w:rsidRDefault="00B9137F" w:rsidP="00B9137F">
      <w:pPr>
        <w:pStyle w:val="Codeblock"/>
        <w:rPr>
          <w:noProof w:val="0"/>
        </w:rPr>
      </w:pPr>
      <w:r w:rsidRPr="009B249E">
        <w:rPr>
          <w:noProof w:val="0"/>
        </w:rPr>
        <w:t>};</w:t>
      </w:r>
    </w:p>
    <w:p w14:paraId="5E387BF1" w14:textId="77777777" w:rsidR="00B9137F" w:rsidRPr="009B249E" w:rsidRDefault="00B9137F" w:rsidP="00B9137F">
      <w:pPr>
        <w:pStyle w:val="Codeblock"/>
        <w:rPr>
          <w:noProof w:val="0"/>
        </w:rPr>
      </w:pPr>
    </w:p>
    <w:p w14:paraId="37F7A3EB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 xml:space="preserve">void </w:t>
      </w:r>
      <w:proofErr w:type="gramStart"/>
      <w:r w:rsidRPr="00EF01FF">
        <w:rPr>
          <w:noProof w:val="0"/>
        </w:rPr>
        <w:t>B(</w:t>
      </w:r>
      <w:proofErr w:type="gramEnd"/>
      <w:r w:rsidRPr="00EF01FF">
        <w:rPr>
          <w:noProof w:val="0"/>
        </w:rPr>
        <w:t>) {</w:t>
      </w:r>
    </w:p>
    <w:p w14:paraId="32584045" w14:textId="77777777" w:rsidR="00B9137F" w:rsidRPr="00EF01FF" w:rsidRDefault="00B9137F" w:rsidP="00B9137F">
      <w:pPr>
        <w:pStyle w:val="Codeblock"/>
        <w:rPr>
          <w:noProof w:val="0"/>
        </w:rPr>
      </w:pPr>
    </w:p>
    <w:p w14:paraId="7EA65EFE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"Enter </w:t>
      </w:r>
      <w:proofErr w:type="spellStart"/>
      <w:proofErr w:type="gramStart"/>
      <w:r w:rsidRPr="00EF01FF">
        <w:rPr>
          <w:noProof w:val="0"/>
        </w:rPr>
        <w:t>w,h</w:t>
      </w:r>
      <w:proofErr w:type="spellEnd"/>
      <w:proofErr w:type="gramEnd"/>
      <w:r w:rsidRPr="00EF01FF">
        <w:rPr>
          <w:noProof w:val="0"/>
        </w:rPr>
        <w:t>: ";</w:t>
      </w:r>
    </w:p>
    <w:p w14:paraId="4F9744DD" w14:textId="77777777" w:rsidR="00B9137F" w:rsidRPr="009B249E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9B249E">
        <w:rPr>
          <w:noProof w:val="0"/>
        </w:rPr>
        <w:t>double w, h;</w:t>
      </w:r>
    </w:p>
    <w:p w14:paraId="79399F3C" w14:textId="77777777" w:rsidR="00B9137F" w:rsidRPr="00EF01FF" w:rsidRDefault="00B9137F" w:rsidP="00B9137F">
      <w:pPr>
        <w:pStyle w:val="Codeblock"/>
        <w:rPr>
          <w:noProof w:val="0"/>
        </w:rPr>
      </w:pPr>
      <w:r w:rsidRPr="009B249E">
        <w:rPr>
          <w:noProof w:val="0"/>
        </w:rPr>
        <w:tab/>
      </w:r>
      <w:proofErr w:type="spellStart"/>
      <w:r w:rsidRPr="00EF01FF">
        <w:rPr>
          <w:noProof w:val="0"/>
        </w:rPr>
        <w:t>cin</w:t>
      </w:r>
      <w:proofErr w:type="spellEnd"/>
      <w:r w:rsidRPr="00EF01FF">
        <w:rPr>
          <w:noProof w:val="0"/>
        </w:rPr>
        <w:t xml:space="preserve"> &gt;&gt; w &gt;&gt; h;</w:t>
      </w:r>
    </w:p>
    <w:p w14:paraId="329EAF8B" w14:textId="77777777" w:rsidR="00B9137F" w:rsidRPr="00EF01FF" w:rsidRDefault="00B9137F" w:rsidP="00B9137F">
      <w:pPr>
        <w:pStyle w:val="Codeblock"/>
        <w:rPr>
          <w:noProof w:val="0"/>
        </w:rPr>
      </w:pPr>
    </w:p>
    <w:p w14:paraId="0CC12CF5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"Area of the circle with diameter " &lt;&lt; w &lt;&lt; " = " &lt;&lt; </w:t>
      </w:r>
      <w:proofErr w:type="gramStart"/>
      <w:r w:rsidRPr="00EF01FF">
        <w:rPr>
          <w:noProof w:val="0"/>
        </w:rPr>
        <w:t>Figure{ w</w:t>
      </w:r>
      <w:proofErr w:type="gramEnd"/>
      <w:r w:rsidRPr="00EF01FF">
        <w:rPr>
          <w:noProof w:val="0"/>
        </w:rPr>
        <w:t xml:space="preserve"> }() &lt;&lt; </w:t>
      </w:r>
      <w:proofErr w:type="spellStart"/>
      <w:r w:rsidRPr="00EF01FF">
        <w:rPr>
          <w:noProof w:val="0"/>
        </w:rPr>
        <w:t>endl</w:t>
      </w:r>
      <w:proofErr w:type="spellEnd"/>
      <w:r w:rsidRPr="00EF01FF">
        <w:rPr>
          <w:noProof w:val="0"/>
        </w:rPr>
        <w:t>;</w:t>
      </w:r>
    </w:p>
    <w:p w14:paraId="69E67517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"Area of the triangle with base " &lt;&lt; w &lt;&lt; " and height " &lt;&lt; h &lt;&lt; " = " &lt;&lt; </w:t>
      </w:r>
      <w:proofErr w:type="gramStart"/>
      <w:r w:rsidRPr="00EF01FF">
        <w:rPr>
          <w:noProof w:val="0"/>
        </w:rPr>
        <w:t>Figure{ w</w:t>
      </w:r>
      <w:proofErr w:type="gramEnd"/>
      <w:r w:rsidRPr="00EF01FF">
        <w:rPr>
          <w:noProof w:val="0"/>
        </w:rPr>
        <w:t xml:space="preserve">, h }() &lt;&lt; </w:t>
      </w:r>
      <w:proofErr w:type="spellStart"/>
      <w:r w:rsidRPr="00EF01FF">
        <w:rPr>
          <w:noProof w:val="0"/>
        </w:rPr>
        <w:t>endl</w:t>
      </w:r>
      <w:proofErr w:type="spellEnd"/>
      <w:r w:rsidRPr="00EF01FF">
        <w:rPr>
          <w:noProof w:val="0"/>
        </w:rPr>
        <w:t>;</w:t>
      </w:r>
    </w:p>
    <w:p w14:paraId="4926D523" w14:textId="77777777" w:rsidR="00B9137F" w:rsidRPr="00EF01FF" w:rsidRDefault="00B9137F" w:rsidP="00B9137F">
      <w:pPr>
        <w:pStyle w:val="Codeblock"/>
        <w:rPr>
          <w:noProof w:val="0"/>
        </w:rPr>
      </w:pPr>
    </w:p>
    <w:p w14:paraId="71CB7B20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>}</w:t>
      </w:r>
    </w:p>
    <w:p w14:paraId="263F6B8B" w14:textId="77777777" w:rsidR="00B9137F" w:rsidRPr="00EF01FF" w:rsidRDefault="00B9137F" w:rsidP="00B9137F">
      <w:pPr>
        <w:pStyle w:val="Codeblock"/>
        <w:rPr>
          <w:noProof w:val="0"/>
        </w:rPr>
      </w:pPr>
    </w:p>
    <w:p w14:paraId="6A0D8325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>#</w:t>
      </w:r>
      <w:proofErr w:type="gramStart"/>
      <w:r w:rsidRPr="00EF01FF">
        <w:rPr>
          <w:noProof w:val="0"/>
        </w:rPr>
        <w:t>pragma</w:t>
      </w:r>
      <w:proofErr w:type="gramEnd"/>
      <w:r w:rsidRPr="00EF01FF">
        <w:rPr>
          <w:noProof w:val="0"/>
        </w:rPr>
        <w:t xml:space="preserve"> </w:t>
      </w:r>
      <w:proofErr w:type="spellStart"/>
      <w:r w:rsidRPr="00EF01FF">
        <w:rPr>
          <w:noProof w:val="0"/>
        </w:rPr>
        <w:t>endregion</w:t>
      </w:r>
      <w:proofErr w:type="spellEnd"/>
    </w:p>
    <w:p w14:paraId="236CFF81" w14:textId="77777777" w:rsidR="00B9137F" w:rsidRPr="00EF01FF" w:rsidRDefault="00B9137F" w:rsidP="00B9137F">
      <w:pPr>
        <w:pStyle w:val="Codeblock"/>
        <w:rPr>
          <w:noProof w:val="0"/>
        </w:rPr>
      </w:pPr>
    </w:p>
    <w:p w14:paraId="2792C245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>#</w:t>
      </w:r>
      <w:proofErr w:type="gramStart"/>
      <w:r w:rsidRPr="00EF01FF">
        <w:rPr>
          <w:noProof w:val="0"/>
        </w:rPr>
        <w:t>pragma</w:t>
      </w:r>
      <w:proofErr w:type="gramEnd"/>
      <w:r w:rsidRPr="00EF01FF">
        <w:rPr>
          <w:noProof w:val="0"/>
        </w:rPr>
        <w:t xml:space="preserve"> region C</w:t>
      </w:r>
    </w:p>
    <w:p w14:paraId="443392B4" w14:textId="77777777" w:rsidR="00B9137F" w:rsidRPr="00EF01FF" w:rsidRDefault="00B9137F" w:rsidP="00B9137F">
      <w:pPr>
        <w:pStyle w:val="Codeblock"/>
        <w:rPr>
          <w:noProof w:val="0"/>
        </w:rPr>
      </w:pPr>
    </w:p>
    <w:p w14:paraId="098FE1BB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>class Complex {</w:t>
      </w:r>
    </w:p>
    <w:p w14:paraId="6FD36A58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 xml:space="preserve">double r, </w:t>
      </w:r>
      <w:proofErr w:type="spellStart"/>
      <w:r w:rsidRPr="00EF01FF">
        <w:rPr>
          <w:noProof w:val="0"/>
        </w:rPr>
        <w:t>i</w:t>
      </w:r>
      <w:proofErr w:type="spellEnd"/>
      <w:r w:rsidRPr="00EF01FF">
        <w:rPr>
          <w:noProof w:val="0"/>
        </w:rPr>
        <w:t>;</w:t>
      </w:r>
    </w:p>
    <w:p w14:paraId="1CA3A0A4" w14:textId="77777777" w:rsidR="00B9137F" w:rsidRPr="00EF01FF" w:rsidRDefault="00B9137F" w:rsidP="00B9137F">
      <w:pPr>
        <w:pStyle w:val="Codeblock"/>
        <w:rPr>
          <w:noProof w:val="0"/>
        </w:rPr>
      </w:pPr>
    </w:p>
    <w:p w14:paraId="4C5671FE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>public:</w:t>
      </w:r>
    </w:p>
    <w:p w14:paraId="2B6002E1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proofErr w:type="gramStart"/>
      <w:r w:rsidRPr="00EF01FF">
        <w:rPr>
          <w:noProof w:val="0"/>
        </w:rPr>
        <w:t>Complex(</w:t>
      </w:r>
      <w:proofErr w:type="gramEnd"/>
      <w:r w:rsidRPr="00EF01FF">
        <w:rPr>
          <w:noProof w:val="0"/>
        </w:rPr>
        <w:t>)</w:t>
      </w:r>
    </w:p>
    <w:p w14:paraId="1D5B30E8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 xml:space="preserve">: </w:t>
      </w:r>
      <w:proofErr w:type="gramStart"/>
      <w:r w:rsidRPr="00EF01FF">
        <w:rPr>
          <w:noProof w:val="0"/>
        </w:rPr>
        <w:t>r{</w:t>
      </w:r>
      <w:proofErr w:type="gramEnd"/>
      <w:r w:rsidRPr="00EF01FF">
        <w:rPr>
          <w:noProof w:val="0"/>
        </w:rPr>
        <w:t xml:space="preserve">}, </w:t>
      </w:r>
      <w:proofErr w:type="spellStart"/>
      <w:r w:rsidRPr="00EF01FF">
        <w:rPr>
          <w:noProof w:val="0"/>
        </w:rPr>
        <w:t>i</w:t>
      </w:r>
      <w:proofErr w:type="spellEnd"/>
      <w:r w:rsidRPr="00EF01FF">
        <w:rPr>
          <w:noProof w:val="0"/>
        </w:rPr>
        <w:t>{}</w:t>
      </w:r>
    </w:p>
    <w:p w14:paraId="4E6FEC7A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lastRenderedPageBreak/>
        <w:tab/>
        <w:t>{}</w:t>
      </w:r>
    </w:p>
    <w:p w14:paraId="36CFE700" w14:textId="77777777" w:rsidR="00B9137F" w:rsidRPr="00EF01FF" w:rsidRDefault="00B9137F" w:rsidP="00B9137F">
      <w:pPr>
        <w:pStyle w:val="Codeblock"/>
        <w:rPr>
          <w:noProof w:val="0"/>
        </w:rPr>
      </w:pPr>
    </w:p>
    <w:p w14:paraId="60DDCD4E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proofErr w:type="gramStart"/>
      <w:r w:rsidRPr="00EF01FF">
        <w:rPr>
          <w:noProof w:val="0"/>
        </w:rPr>
        <w:t>Complex(</w:t>
      </w:r>
      <w:proofErr w:type="gramEnd"/>
      <w:r w:rsidRPr="00EF01FF">
        <w:rPr>
          <w:noProof w:val="0"/>
        </w:rPr>
        <w:t xml:space="preserve">double r, double </w:t>
      </w:r>
      <w:proofErr w:type="spellStart"/>
      <w:r w:rsidRPr="00EF01FF">
        <w:rPr>
          <w:noProof w:val="0"/>
        </w:rPr>
        <w:t>i</w:t>
      </w:r>
      <w:proofErr w:type="spellEnd"/>
      <w:r w:rsidRPr="00EF01FF">
        <w:rPr>
          <w:noProof w:val="0"/>
        </w:rPr>
        <w:t>)</w:t>
      </w:r>
    </w:p>
    <w:p w14:paraId="381A0F2A" w14:textId="77777777" w:rsidR="00B9137F" w:rsidRPr="009B249E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9B249E">
        <w:rPr>
          <w:noProof w:val="0"/>
        </w:rPr>
        <w:t xml:space="preserve">: </w:t>
      </w:r>
      <w:proofErr w:type="gramStart"/>
      <w:r w:rsidRPr="009B249E">
        <w:rPr>
          <w:noProof w:val="0"/>
        </w:rPr>
        <w:t>r{ r</w:t>
      </w:r>
      <w:proofErr w:type="gramEnd"/>
      <w:r w:rsidRPr="009B249E">
        <w:rPr>
          <w:noProof w:val="0"/>
        </w:rPr>
        <w:t xml:space="preserve"> }, </w:t>
      </w:r>
      <w:proofErr w:type="spellStart"/>
      <w:r w:rsidRPr="009B249E">
        <w:rPr>
          <w:noProof w:val="0"/>
        </w:rPr>
        <w:t>i</w:t>
      </w:r>
      <w:proofErr w:type="spellEnd"/>
      <w:r w:rsidRPr="009B249E">
        <w:rPr>
          <w:noProof w:val="0"/>
        </w:rPr>
        <w:t xml:space="preserve">{ </w:t>
      </w:r>
      <w:proofErr w:type="spellStart"/>
      <w:r w:rsidRPr="009B249E">
        <w:rPr>
          <w:noProof w:val="0"/>
        </w:rPr>
        <w:t>i</w:t>
      </w:r>
      <w:proofErr w:type="spellEnd"/>
      <w:r w:rsidRPr="009B249E">
        <w:rPr>
          <w:noProof w:val="0"/>
        </w:rPr>
        <w:t xml:space="preserve"> }</w:t>
      </w:r>
    </w:p>
    <w:p w14:paraId="5AC49253" w14:textId="77777777" w:rsidR="00B9137F" w:rsidRPr="009B249E" w:rsidRDefault="00B9137F" w:rsidP="00B9137F">
      <w:pPr>
        <w:pStyle w:val="Codeblock"/>
        <w:rPr>
          <w:noProof w:val="0"/>
        </w:rPr>
      </w:pPr>
      <w:r w:rsidRPr="009B249E">
        <w:rPr>
          <w:noProof w:val="0"/>
        </w:rPr>
        <w:tab/>
        <w:t>{}</w:t>
      </w:r>
    </w:p>
    <w:p w14:paraId="422E72B6" w14:textId="77777777" w:rsidR="00B9137F" w:rsidRPr="009B249E" w:rsidRDefault="00B9137F" w:rsidP="00B9137F">
      <w:pPr>
        <w:pStyle w:val="Codeblock"/>
        <w:rPr>
          <w:noProof w:val="0"/>
        </w:rPr>
      </w:pPr>
    </w:p>
    <w:p w14:paraId="0AF393ED" w14:textId="77777777" w:rsidR="00B9137F" w:rsidRPr="00EF01FF" w:rsidRDefault="00B9137F" w:rsidP="00B9137F">
      <w:pPr>
        <w:pStyle w:val="Codeblock"/>
        <w:rPr>
          <w:noProof w:val="0"/>
        </w:rPr>
      </w:pPr>
      <w:r w:rsidRPr="009B249E">
        <w:rPr>
          <w:noProof w:val="0"/>
        </w:rPr>
        <w:tab/>
      </w:r>
      <w:r w:rsidRPr="00EF01FF">
        <w:rPr>
          <w:noProof w:val="0"/>
        </w:rPr>
        <w:t xml:space="preserve">void </w:t>
      </w:r>
      <w:proofErr w:type="spellStart"/>
      <w:proofErr w:type="gramStart"/>
      <w:r w:rsidRPr="00EF01FF">
        <w:rPr>
          <w:noProof w:val="0"/>
        </w:rPr>
        <w:t>AddR</w:t>
      </w:r>
      <w:proofErr w:type="spellEnd"/>
      <w:r w:rsidRPr="00EF01FF">
        <w:rPr>
          <w:noProof w:val="0"/>
        </w:rPr>
        <w:t>(</w:t>
      </w:r>
      <w:proofErr w:type="gramEnd"/>
      <w:r w:rsidRPr="00EF01FF">
        <w:rPr>
          <w:noProof w:val="0"/>
        </w:rPr>
        <w:t>int r) {</w:t>
      </w:r>
    </w:p>
    <w:p w14:paraId="3D7E9C7A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>this-&gt;r += r;</w:t>
      </w:r>
    </w:p>
    <w:p w14:paraId="3D45C2B2" w14:textId="77777777" w:rsidR="00B9137F" w:rsidRPr="009B249E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9B249E">
        <w:rPr>
          <w:noProof w:val="0"/>
        </w:rPr>
        <w:t>}</w:t>
      </w:r>
    </w:p>
    <w:p w14:paraId="384B005B" w14:textId="77777777" w:rsidR="00B9137F" w:rsidRPr="00EF01FF" w:rsidRDefault="00B9137F" w:rsidP="00B9137F">
      <w:pPr>
        <w:pStyle w:val="Codeblock"/>
        <w:rPr>
          <w:noProof w:val="0"/>
        </w:rPr>
      </w:pPr>
      <w:r w:rsidRPr="009B249E">
        <w:rPr>
          <w:noProof w:val="0"/>
        </w:rPr>
        <w:tab/>
      </w:r>
      <w:r w:rsidRPr="00EF01FF">
        <w:rPr>
          <w:noProof w:val="0"/>
        </w:rPr>
        <w:t xml:space="preserve">void </w:t>
      </w:r>
      <w:proofErr w:type="spellStart"/>
      <w:proofErr w:type="gramStart"/>
      <w:r w:rsidRPr="00EF01FF">
        <w:rPr>
          <w:noProof w:val="0"/>
        </w:rPr>
        <w:t>AddI</w:t>
      </w:r>
      <w:proofErr w:type="spellEnd"/>
      <w:r w:rsidRPr="00EF01FF">
        <w:rPr>
          <w:noProof w:val="0"/>
        </w:rPr>
        <w:t>(</w:t>
      </w:r>
      <w:proofErr w:type="gramEnd"/>
      <w:r w:rsidRPr="00EF01FF">
        <w:rPr>
          <w:noProof w:val="0"/>
        </w:rPr>
        <w:t xml:space="preserve">int </w:t>
      </w:r>
      <w:proofErr w:type="spellStart"/>
      <w:r w:rsidRPr="00EF01FF">
        <w:rPr>
          <w:noProof w:val="0"/>
        </w:rPr>
        <w:t>i</w:t>
      </w:r>
      <w:proofErr w:type="spellEnd"/>
      <w:r w:rsidRPr="00EF01FF">
        <w:rPr>
          <w:noProof w:val="0"/>
        </w:rPr>
        <w:t>) {</w:t>
      </w:r>
    </w:p>
    <w:p w14:paraId="305966CC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>this-&gt;</w:t>
      </w:r>
      <w:proofErr w:type="spellStart"/>
      <w:r w:rsidRPr="00EF01FF">
        <w:rPr>
          <w:noProof w:val="0"/>
        </w:rPr>
        <w:t>i</w:t>
      </w:r>
      <w:proofErr w:type="spellEnd"/>
      <w:r w:rsidRPr="00EF01FF">
        <w:rPr>
          <w:noProof w:val="0"/>
        </w:rPr>
        <w:t xml:space="preserve"> += </w:t>
      </w:r>
      <w:proofErr w:type="spellStart"/>
      <w:r w:rsidRPr="00EF01FF">
        <w:rPr>
          <w:noProof w:val="0"/>
        </w:rPr>
        <w:t>i</w:t>
      </w:r>
      <w:proofErr w:type="spellEnd"/>
      <w:r w:rsidRPr="00EF01FF">
        <w:rPr>
          <w:noProof w:val="0"/>
        </w:rPr>
        <w:t>;</w:t>
      </w:r>
    </w:p>
    <w:p w14:paraId="70C95B60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>}</w:t>
      </w:r>
    </w:p>
    <w:p w14:paraId="77C365B6" w14:textId="77777777" w:rsidR="00B9137F" w:rsidRPr="00EF01FF" w:rsidRDefault="00B9137F" w:rsidP="00B9137F">
      <w:pPr>
        <w:pStyle w:val="Codeblock"/>
        <w:rPr>
          <w:noProof w:val="0"/>
        </w:rPr>
      </w:pPr>
    </w:p>
    <w:p w14:paraId="1E21F06E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>friend Complex operator+(const Complex&amp; c1, const Complex&amp; c2) {</w:t>
      </w:r>
    </w:p>
    <w:p w14:paraId="17116270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 xml:space="preserve">return </w:t>
      </w:r>
      <w:proofErr w:type="gramStart"/>
      <w:r w:rsidRPr="00EF01FF">
        <w:rPr>
          <w:noProof w:val="0"/>
        </w:rPr>
        <w:t>{ c1.r</w:t>
      </w:r>
      <w:proofErr w:type="gramEnd"/>
      <w:r w:rsidRPr="00EF01FF">
        <w:rPr>
          <w:noProof w:val="0"/>
        </w:rPr>
        <w:t xml:space="preserve"> + c2.r, c1.i + c2.i };</w:t>
      </w:r>
    </w:p>
    <w:p w14:paraId="10FA1831" w14:textId="77777777" w:rsidR="00B9137F" w:rsidRPr="009B249E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9B249E">
        <w:rPr>
          <w:noProof w:val="0"/>
        </w:rPr>
        <w:t>}</w:t>
      </w:r>
    </w:p>
    <w:p w14:paraId="657EB770" w14:textId="77777777" w:rsidR="00B9137F" w:rsidRPr="009B249E" w:rsidRDefault="00B9137F" w:rsidP="00B9137F">
      <w:pPr>
        <w:pStyle w:val="Codeblock"/>
        <w:rPr>
          <w:noProof w:val="0"/>
        </w:rPr>
      </w:pPr>
    </w:p>
    <w:p w14:paraId="495020E6" w14:textId="77777777" w:rsidR="00B9137F" w:rsidRPr="00EF01FF" w:rsidRDefault="00B9137F" w:rsidP="00B9137F">
      <w:pPr>
        <w:pStyle w:val="Codeblock"/>
        <w:rPr>
          <w:noProof w:val="0"/>
        </w:rPr>
      </w:pPr>
      <w:r w:rsidRPr="009B249E">
        <w:rPr>
          <w:noProof w:val="0"/>
        </w:rPr>
        <w:tab/>
      </w:r>
      <w:r w:rsidRPr="00EF01FF">
        <w:rPr>
          <w:noProof w:val="0"/>
        </w:rPr>
        <w:t xml:space="preserve">friend </w:t>
      </w:r>
      <w:proofErr w:type="spellStart"/>
      <w:r w:rsidRPr="00EF01FF">
        <w:rPr>
          <w:noProof w:val="0"/>
        </w:rPr>
        <w:t>ostream</w:t>
      </w:r>
      <w:proofErr w:type="spellEnd"/>
      <w:r w:rsidRPr="00EF01FF">
        <w:rPr>
          <w:noProof w:val="0"/>
        </w:rPr>
        <w:t>&amp; operator&lt;</w:t>
      </w:r>
      <w:proofErr w:type="gramStart"/>
      <w:r w:rsidRPr="00EF01FF">
        <w:rPr>
          <w:noProof w:val="0"/>
        </w:rPr>
        <w:t>&lt;(</w:t>
      </w:r>
      <w:proofErr w:type="spellStart"/>
      <w:proofErr w:type="gramEnd"/>
      <w:r w:rsidRPr="00EF01FF">
        <w:rPr>
          <w:noProof w:val="0"/>
        </w:rPr>
        <w:t>ostream</w:t>
      </w:r>
      <w:proofErr w:type="spellEnd"/>
      <w:r w:rsidRPr="00EF01FF">
        <w:rPr>
          <w:noProof w:val="0"/>
        </w:rPr>
        <w:t xml:space="preserve">&amp; </w:t>
      </w:r>
      <w:proofErr w:type="spellStart"/>
      <w:r w:rsidRPr="00EF01FF">
        <w:rPr>
          <w:noProof w:val="0"/>
        </w:rPr>
        <w:t>otp</w:t>
      </w:r>
      <w:proofErr w:type="spellEnd"/>
      <w:r w:rsidRPr="00EF01FF">
        <w:rPr>
          <w:noProof w:val="0"/>
        </w:rPr>
        <w:t>, const Complex&amp; c) {</w:t>
      </w:r>
    </w:p>
    <w:p w14:paraId="220AEFE6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 xml:space="preserve">return </w:t>
      </w:r>
      <w:proofErr w:type="spellStart"/>
      <w:r w:rsidRPr="00EF01FF">
        <w:rPr>
          <w:noProof w:val="0"/>
        </w:rPr>
        <w:t>otp</w:t>
      </w:r>
      <w:proofErr w:type="spellEnd"/>
      <w:r w:rsidRPr="00EF01FF">
        <w:rPr>
          <w:noProof w:val="0"/>
        </w:rPr>
        <w:t xml:space="preserve"> &lt;&lt; </w:t>
      </w:r>
      <w:proofErr w:type="spellStart"/>
      <w:r w:rsidRPr="00EF01FF">
        <w:rPr>
          <w:noProof w:val="0"/>
        </w:rPr>
        <w:t>c.r</w:t>
      </w:r>
      <w:proofErr w:type="spellEnd"/>
      <w:r w:rsidRPr="00EF01FF">
        <w:rPr>
          <w:noProof w:val="0"/>
        </w:rPr>
        <w:t xml:space="preserve"> &lt;&lt; "+</w:t>
      </w:r>
      <w:proofErr w:type="spellStart"/>
      <w:r w:rsidRPr="00EF01FF">
        <w:rPr>
          <w:noProof w:val="0"/>
        </w:rPr>
        <w:t>i</w:t>
      </w:r>
      <w:proofErr w:type="spellEnd"/>
      <w:r w:rsidRPr="00EF01FF">
        <w:rPr>
          <w:noProof w:val="0"/>
        </w:rPr>
        <w:t xml:space="preserve">*" &lt;&lt; </w:t>
      </w:r>
      <w:proofErr w:type="spellStart"/>
      <w:r w:rsidRPr="00EF01FF">
        <w:rPr>
          <w:noProof w:val="0"/>
        </w:rPr>
        <w:t>c.i</w:t>
      </w:r>
      <w:proofErr w:type="spellEnd"/>
      <w:r w:rsidRPr="00EF01FF">
        <w:rPr>
          <w:noProof w:val="0"/>
        </w:rPr>
        <w:t>;</w:t>
      </w:r>
    </w:p>
    <w:p w14:paraId="18A203F4" w14:textId="77777777" w:rsidR="00B9137F" w:rsidRPr="009B249E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9B249E">
        <w:rPr>
          <w:noProof w:val="0"/>
        </w:rPr>
        <w:t>}</w:t>
      </w:r>
    </w:p>
    <w:p w14:paraId="1A7E605D" w14:textId="77777777" w:rsidR="00B9137F" w:rsidRPr="009B249E" w:rsidRDefault="00B9137F" w:rsidP="00B9137F">
      <w:pPr>
        <w:pStyle w:val="Codeblock"/>
        <w:rPr>
          <w:noProof w:val="0"/>
        </w:rPr>
      </w:pPr>
    </w:p>
    <w:p w14:paraId="7D439684" w14:textId="77777777" w:rsidR="00B9137F" w:rsidRPr="009B249E" w:rsidRDefault="00B9137F" w:rsidP="00B9137F">
      <w:pPr>
        <w:pStyle w:val="Codeblock"/>
        <w:rPr>
          <w:noProof w:val="0"/>
        </w:rPr>
      </w:pPr>
      <w:r w:rsidRPr="009B249E">
        <w:rPr>
          <w:noProof w:val="0"/>
        </w:rPr>
        <w:t>};</w:t>
      </w:r>
    </w:p>
    <w:p w14:paraId="24F231C7" w14:textId="77777777" w:rsidR="00B9137F" w:rsidRPr="009B249E" w:rsidRDefault="00B9137F" w:rsidP="00B9137F">
      <w:pPr>
        <w:pStyle w:val="Codeblock"/>
        <w:rPr>
          <w:noProof w:val="0"/>
        </w:rPr>
      </w:pPr>
    </w:p>
    <w:p w14:paraId="7A6C6174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 xml:space="preserve">void </w:t>
      </w:r>
      <w:proofErr w:type="gramStart"/>
      <w:r w:rsidRPr="00EF01FF">
        <w:rPr>
          <w:noProof w:val="0"/>
        </w:rPr>
        <w:t>C(</w:t>
      </w:r>
      <w:proofErr w:type="gramEnd"/>
      <w:r w:rsidRPr="00EF01FF">
        <w:rPr>
          <w:noProof w:val="0"/>
        </w:rPr>
        <w:t>) {</w:t>
      </w:r>
    </w:p>
    <w:p w14:paraId="2AE387E4" w14:textId="77777777" w:rsidR="00B9137F" w:rsidRPr="00EF01FF" w:rsidRDefault="00B9137F" w:rsidP="00B9137F">
      <w:pPr>
        <w:pStyle w:val="Codeblock"/>
        <w:rPr>
          <w:noProof w:val="0"/>
        </w:rPr>
      </w:pPr>
    </w:p>
    <w:p w14:paraId="75E10D44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"Enter real and imaginary parts of complex c: ";</w:t>
      </w:r>
    </w:p>
    <w:p w14:paraId="55C6E8EE" w14:textId="77777777" w:rsidR="00B9137F" w:rsidRPr="009B249E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9B249E">
        <w:rPr>
          <w:noProof w:val="0"/>
        </w:rPr>
        <w:t xml:space="preserve">double r, </w:t>
      </w:r>
      <w:proofErr w:type="spellStart"/>
      <w:r w:rsidRPr="009B249E">
        <w:rPr>
          <w:noProof w:val="0"/>
        </w:rPr>
        <w:t>i</w:t>
      </w:r>
      <w:proofErr w:type="spellEnd"/>
      <w:r w:rsidRPr="009B249E">
        <w:rPr>
          <w:noProof w:val="0"/>
        </w:rPr>
        <w:t>;</w:t>
      </w:r>
    </w:p>
    <w:p w14:paraId="4AE2DCC9" w14:textId="77777777" w:rsidR="00B9137F" w:rsidRPr="00EF01FF" w:rsidRDefault="00B9137F" w:rsidP="00B9137F">
      <w:pPr>
        <w:pStyle w:val="Codeblock"/>
        <w:rPr>
          <w:noProof w:val="0"/>
        </w:rPr>
      </w:pPr>
      <w:r w:rsidRPr="009B249E">
        <w:rPr>
          <w:noProof w:val="0"/>
        </w:rPr>
        <w:tab/>
      </w:r>
      <w:proofErr w:type="spellStart"/>
      <w:r w:rsidRPr="00EF01FF">
        <w:rPr>
          <w:noProof w:val="0"/>
        </w:rPr>
        <w:t>cin</w:t>
      </w:r>
      <w:proofErr w:type="spellEnd"/>
      <w:r w:rsidRPr="00EF01FF">
        <w:rPr>
          <w:noProof w:val="0"/>
        </w:rPr>
        <w:t xml:space="preserve"> &gt;&gt; r &gt;&gt; </w:t>
      </w:r>
      <w:proofErr w:type="spellStart"/>
      <w:r w:rsidRPr="00EF01FF">
        <w:rPr>
          <w:noProof w:val="0"/>
        </w:rPr>
        <w:t>i</w:t>
      </w:r>
      <w:proofErr w:type="spellEnd"/>
      <w:r w:rsidRPr="00EF01FF">
        <w:rPr>
          <w:noProof w:val="0"/>
        </w:rPr>
        <w:t>;</w:t>
      </w:r>
    </w:p>
    <w:p w14:paraId="7C3CDB31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 xml:space="preserve">Complex </w:t>
      </w:r>
      <w:proofErr w:type="gramStart"/>
      <w:r w:rsidRPr="00EF01FF">
        <w:rPr>
          <w:noProof w:val="0"/>
        </w:rPr>
        <w:t>c{</w:t>
      </w:r>
      <w:proofErr w:type="gramEnd"/>
      <w:r w:rsidRPr="00EF01FF">
        <w:rPr>
          <w:noProof w:val="0"/>
        </w:rPr>
        <w:t xml:space="preserve">r, </w:t>
      </w:r>
      <w:proofErr w:type="spellStart"/>
      <w:r w:rsidRPr="00EF01FF">
        <w:rPr>
          <w:noProof w:val="0"/>
        </w:rPr>
        <w:t>i</w:t>
      </w:r>
      <w:proofErr w:type="spellEnd"/>
      <w:r w:rsidRPr="00EF01FF">
        <w:rPr>
          <w:noProof w:val="0"/>
        </w:rPr>
        <w:t>};</w:t>
      </w:r>
    </w:p>
    <w:p w14:paraId="45B1CE47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"Empty=" &lt;&lt; </w:t>
      </w:r>
      <w:proofErr w:type="gramStart"/>
      <w:r w:rsidRPr="00EF01FF">
        <w:rPr>
          <w:noProof w:val="0"/>
        </w:rPr>
        <w:t>Complex{</w:t>
      </w:r>
      <w:proofErr w:type="gramEnd"/>
      <w:r w:rsidRPr="00EF01FF">
        <w:rPr>
          <w:noProof w:val="0"/>
        </w:rPr>
        <w:t xml:space="preserve">} &lt;&lt; "Reconstructed c: " &lt;&lt; c &lt;&lt; </w:t>
      </w:r>
      <w:proofErr w:type="spellStart"/>
      <w:r w:rsidRPr="00EF01FF">
        <w:rPr>
          <w:noProof w:val="0"/>
        </w:rPr>
        <w:t>endl</w:t>
      </w:r>
      <w:proofErr w:type="spellEnd"/>
      <w:r w:rsidRPr="00EF01FF">
        <w:rPr>
          <w:noProof w:val="0"/>
        </w:rPr>
        <w:t>;</w:t>
      </w:r>
    </w:p>
    <w:p w14:paraId="51434DC9" w14:textId="77777777" w:rsidR="00B9137F" w:rsidRPr="00EF01FF" w:rsidRDefault="00B9137F" w:rsidP="00B9137F">
      <w:pPr>
        <w:pStyle w:val="Codeblock"/>
        <w:rPr>
          <w:noProof w:val="0"/>
        </w:rPr>
      </w:pPr>
    </w:p>
    <w:p w14:paraId="1E0C099D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"</w:t>
      </w:r>
      <w:proofErr w:type="spellStart"/>
      <w:r w:rsidRPr="00EF01FF">
        <w:rPr>
          <w:noProof w:val="0"/>
        </w:rPr>
        <w:t>c+c</w:t>
      </w:r>
      <w:proofErr w:type="spellEnd"/>
      <w:r w:rsidRPr="00EF01FF">
        <w:rPr>
          <w:noProof w:val="0"/>
        </w:rPr>
        <w:t xml:space="preserve"> = " &lt;&lt; c + c &lt;&lt; </w:t>
      </w:r>
      <w:proofErr w:type="spellStart"/>
      <w:r w:rsidRPr="00EF01FF">
        <w:rPr>
          <w:noProof w:val="0"/>
        </w:rPr>
        <w:t>endl</w:t>
      </w:r>
      <w:proofErr w:type="spellEnd"/>
      <w:r w:rsidRPr="00EF01FF">
        <w:rPr>
          <w:noProof w:val="0"/>
        </w:rPr>
        <w:t>;</w:t>
      </w:r>
    </w:p>
    <w:p w14:paraId="4ED98D99" w14:textId="77777777" w:rsidR="00B9137F" w:rsidRPr="00EF01FF" w:rsidRDefault="00B9137F" w:rsidP="00B9137F">
      <w:pPr>
        <w:pStyle w:val="Codeblock"/>
        <w:rPr>
          <w:noProof w:val="0"/>
        </w:rPr>
      </w:pPr>
    </w:p>
    <w:p w14:paraId="0B19FDF4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>}</w:t>
      </w:r>
    </w:p>
    <w:p w14:paraId="7F30252C" w14:textId="77777777" w:rsidR="00B9137F" w:rsidRPr="00EF01FF" w:rsidRDefault="00B9137F" w:rsidP="00B9137F">
      <w:pPr>
        <w:pStyle w:val="Codeblock"/>
        <w:rPr>
          <w:noProof w:val="0"/>
        </w:rPr>
      </w:pPr>
    </w:p>
    <w:p w14:paraId="750EF747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>#</w:t>
      </w:r>
      <w:proofErr w:type="gramStart"/>
      <w:r w:rsidRPr="00EF01FF">
        <w:rPr>
          <w:noProof w:val="0"/>
        </w:rPr>
        <w:t>pragma</w:t>
      </w:r>
      <w:proofErr w:type="gramEnd"/>
      <w:r w:rsidRPr="00EF01FF">
        <w:rPr>
          <w:noProof w:val="0"/>
        </w:rPr>
        <w:t xml:space="preserve"> </w:t>
      </w:r>
      <w:proofErr w:type="spellStart"/>
      <w:r w:rsidRPr="00EF01FF">
        <w:rPr>
          <w:noProof w:val="0"/>
        </w:rPr>
        <w:t>endregion</w:t>
      </w:r>
      <w:proofErr w:type="spellEnd"/>
    </w:p>
    <w:p w14:paraId="5A314704" w14:textId="77777777" w:rsidR="00B9137F" w:rsidRPr="00EF01FF" w:rsidRDefault="00B9137F" w:rsidP="00B9137F">
      <w:pPr>
        <w:pStyle w:val="Codeblock"/>
        <w:rPr>
          <w:noProof w:val="0"/>
        </w:rPr>
      </w:pPr>
    </w:p>
    <w:p w14:paraId="2F7E57C5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>#</w:t>
      </w:r>
      <w:proofErr w:type="gramStart"/>
      <w:r w:rsidRPr="00EF01FF">
        <w:rPr>
          <w:noProof w:val="0"/>
        </w:rPr>
        <w:t>pragma</w:t>
      </w:r>
      <w:proofErr w:type="gramEnd"/>
      <w:r w:rsidRPr="00EF01FF">
        <w:rPr>
          <w:noProof w:val="0"/>
        </w:rPr>
        <w:t xml:space="preserve"> region D</w:t>
      </w:r>
    </w:p>
    <w:p w14:paraId="1CF9E8F3" w14:textId="77777777" w:rsidR="00B9137F" w:rsidRPr="00EF01FF" w:rsidRDefault="00B9137F" w:rsidP="00B9137F">
      <w:pPr>
        <w:pStyle w:val="Codeblock"/>
        <w:rPr>
          <w:noProof w:val="0"/>
        </w:rPr>
      </w:pPr>
    </w:p>
    <w:p w14:paraId="3A6A7796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>class Dog {</w:t>
      </w:r>
    </w:p>
    <w:p w14:paraId="217A9002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>string name;</w:t>
      </w:r>
    </w:p>
    <w:p w14:paraId="75F36062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>double weight, age;</w:t>
      </w:r>
    </w:p>
    <w:p w14:paraId="14C590A2" w14:textId="77777777" w:rsidR="00B9137F" w:rsidRPr="00EF01FF" w:rsidRDefault="00B9137F" w:rsidP="00B9137F">
      <w:pPr>
        <w:pStyle w:val="Codeblock"/>
        <w:rPr>
          <w:noProof w:val="0"/>
        </w:rPr>
      </w:pPr>
    </w:p>
    <w:p w14:paraId="7A4A423B" w14:textId="77777777" w:rsidR="00B9137F" w:rsidRPr="009B249E" w:rsidRDefault="00B9137F" w:rsidP="00B9137F">
      <w:pPr>
        <w:pStyle w:val="Codeblock"/>
        <w:rPr>
          <w:noProof w:val="0"/>
        </w:rPr>
      </w:pPr>
      <w:r w:rsidRPr="009B249E">
        <w:rPr>
          <w:noProof w:val="0"/>
        </w:rPr>
        <w:t>public:</w:t>
      </w:r>
    </w:p>
    <w:p w14:paraId="0DDBD828" w14:textId="77777777" w:rsidR="00B9137F" w:rsidRPr="00EF01FF" w:rsidRDefault="00B9137F" w:rsidP="00B9137F">
      <w:pPr>
        <w:pStyle w:val="Codeblock"/>
        <w:rPr>
          <w:noProof w:val="0"/>
        </w:rPr>
      </w:pPr>
      <w:r w:rsidRPr="009B249E">
        <w:rPr>
          <w:noProof w:val="0"/>
        </w:rPr>
        <w:tab/>
      </w:r>
      <w:proofErr w:type="gramStart"/>
      <w:r w:rsidRPr="00EF01FF">
        <w:rPr>
          <w:noProof w:val="0"/>
        </w:rPr>
        <w:t>Dog(</w:t>
      </w:r>
      <w:proofErr w:type="gramEnd"/>
      <w:r w:rsidRPr="00EF01FF">
        <w:rPr>
          <w:noProof w:val="0"/>
        </w:rPr>
        <w:t>string name, double weight, double age = 0)</w:t>
      </w:r>
    </w:p>
    <w:p w14:paraId="460040C9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 xml:space="preserve">: </w:t>
      </w:r>
      <w:proofErr w:type="gramStart"/>
      <w:r w:rsidRPr="00EF01FF">
        <w:rPr>
          <w:noProof w:val="0"/>
        </w:rPr>
        <w:t>name{ name</w:t>
      </w:r>
      <w:proofErr w:type="gramEnd"/>
      <w:r w:rsidRPr="00EF01FF">
        <w:rPr>
          <w:noProof w:val="0"/>
        </w:rPr>
        <w:t xml:space="preserve"> }</w:t>
      </w:r>
    </w:p>
    <w:p w14:paraId="12C23916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 xml:space="preserve">, </w:t>
      </w:r>
      <w:proofErr w:type="gramStart"/>
      <w:r w:rsidRPr="00EF01FF">
        <w:rPr>
          <w:noProof w:val="0"/>
        </w:rPr>
        <w:t>weight{ weight</w:t>
      </w:r>
      <w:proofErr w:type="gramEnd"/>
      <w:r w:rsidRPr="00EF01FF">
        <w:rPr>
          <w:noProof w:val="0"/>
        </w:rPr>
        <w:t xml:space="preserve"> }, age{ age }</w:t>
      </w:r>
    </w:p>
    <w:p w14:paraId="4014C135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>{}</w:t>
      </w:r>
    </w:p>
    <w:p w14:paraId="7744DB47" w14:textId="77777777" w:rsidR="00B9137F" w:rsidRPr="00EF01FF" w:rsidRDefault="00B9137F" w:rsidP="00B9137F">
      <w:pPr>
        <w:pStyle w:val="Codeblock"/>
        <w:rPr>
          <w:noProof w:val="0"/>
        </w:rPr>
      </w:pPr>
    </w:p>
    <w:p w14:paraId="279D2882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 xml:space="preserve">auto </w:t>
      </w:r>
      <w:proofErr w:type="spellStart"/>
      <w:r w:rsidRPr="00EF01FF">
        <w:rPr>
          <w:noProof w:val="0"/>
        </w:rPr>
        <w:t>get_</w:t>
      </w:r>
      <w:proofErr w:type="gramStart"/>
      <w:r w:rsidRPr="00EF01FF">
        <w:rPr>
          <w:noProof w:val="0"/>
        </w:rPr>
        <w:t>name</w:t>
      </w:r>
      <w:proofErr w:type="spellEnd"/>
      <w:r w:rsidRPr="00EF01FF">
        <w:rPr>
          <w:noProof w:val="0"/>
        </w:rPr>
        <w:t>(</w:t>
      </w:r>
      <w:proofErr w:type="gramEnd"/>
      <w:r w:rsidRPr="00EF01FF">
        <w:rPr>
          <w:noProof w:val="0"/>
        </w:rPr>
        <w:t>) const {</w:t>
      </w:r>
    </w:p>
    <w:p w14:paraId="5327C47D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>return name;</w:t>
      </w:r>
    </w:p>
    <w:p w14:paraId="37A9D144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>}</w:t>
      </w:r>
    </w:p>
    <w:p w14:paraId="08CE0016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 xml:space="preserve">auto </w:t>
      </w:r>
      <w:proofErr w:type="spellStart"/>
      <w:r w:rsidRPr="00EF01FF">
        <w:rPr>
          <w:noProof w:val="0"/>
        </w:rPr>
        <w:t>get_</w:t>
      </w:r>
      <w:proofErr w:type="gramStart"/>
      <w:r w:rsidRPr="00EF01FF">
        <w:rPr>
          <w:noProof w:val="0"/>
        </w:rPr>
        <w:t>weight</w:t>
      </w:r>
      <w:proofErr w:type="spellEnd"/>
      <w:r w:rsidRPr="00EF01FF">
        <w:rPr>
          <w:noProof w:val="0"/>
        </w:rPr>
        <w:t>(</w:t>
      </w:r>
      <w:proofErr w:type="gramEnd"/>
      <w:r w:rsidRPr="00EF01FF">
        <w:rPr>
          <w:noProof w:val="0"/>
        </w:rPr>
        <w:t>) const {</w:t>
      </w:r>
    </w:p>
    <w:p w14:paraId="61E6126C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>return weight;</w:t>
      </w:r>
    </w:p>
    <w:p w14:paraId="525DAF8C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>}</w:t>
      </w:r>
    </w:p>
    <w:p w14:paraId="6F24606E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 xml:space="preserve">auto </w:t>
      </w:r>
      <w:proofErr w:type="spellStart"/>
      <w:r w:rsidRPr="00EF01FF">
        <w:rPr>
          <w:noProof w:val="0"/>
        </w:rPr>
        <w:t>get_</w:t>
      </w:r>
      <w:proofErr w:type="gramStart"/>
      <w:r w:rsidRPr="00EF01FF">
        <w:rPr>
          <w:noProof w:val="0"/>
        </w:rPr>
        <w:t>age</w:t>
      </w:r>
      <w:proofErr w:type="spellEnd"/>
      <w:r w:rsidRPr="00EF01FF">
        <w:rPr>
          <w:noProof w:val="0"/>
        </w:rPr>
        <w:t>(</w:t>
      </w:r>
      <w:proofErr w:type="gramEnd"/>
      <w:r w:rsidRPr="00EF01FF">
        <w:rPr>
          <w:noProof w:val="0"/>
        </w:rPr>
        <w:t>) const {</w:t>
      </w:r>
    </w:p>
    <w:p w14:paraId="61943C3E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>return age;</w:t>
      </w:r>
    </w:p>
    <w:p w14:paraId="0ED8001A" w14:textId="77777777" w:rsidR="00B9137F" w:rsidRPr="009B249E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lastRenderedPageBreak/>
        <w:tab/>
      </w:r>
      <w:r w:rsidRPr="009B249E">
        <w:rPr>
          <w:noProof w:val="0"/>
        </w:rPr>
        <w:t>}</w:t>
      </w:r>
    </w:p>
    <w:p w14:paraId="0F88964D" w14:textId="77777777" w:rsidR="00B9137F" w:rsidRPr="009B249E" w:rsidRDefault="00B9137F" w:rsidP="00B9137F">
      <w:pPr>
        <w:pStyle w:val="Codeblock"/>
        <w:rPr>
          <w:noProof w:val="0"/>
        </w:rPr>
      </w:pPr>
    </w:p>
    <w:p w14:paraId="05FACBF0" w14:textId="77777777" w:rsidR="00B9137F" w:rsidRPr="00EF01FF" w:rsidRDefault="00B9137F" w:rsidP="00B9137F">
      <w:pPr>
        <w:pStyle w:val="Codeblock"/>
        <w:rPr>
          <w:noProof w:val="0"/>
        </w:rPr>
      </w:pPr>
      <w:r w:rsidRPr="009B249E">
        <w:rPr>
          <w:noProof w:val="0"/>
        </w:rPr>
        <w:tab/>
      </w:r>
      <w:r w:rsidRPr="00EF01FF">
        <w:rPr>
          <w:noProof w:val="0"/>
        </w:rPr>
        <w:t xml:space="preserve">void </w:t>
      </w:r>
      <w:proofErr w:type="spellStart"/>
      <w:r w:rsidRPr="00EF01FF">
        <w:rPr>
          <w:noProof w:val="0"/>
        </w:rPr>
        <w:t>update_</w:t>
      </w:r>
      <w:proofErr w:type="gramStart"/>
      <w:r w:rsidRPr="00EF01FF">
        <w:rPr>
          <w:noProof w:val="0"/>
        </w:rPr>
        <w:t>name</w:t>
      </w:r>
      <w:proofErr w:type="spellEnd"/>
      <w:r w:rsidRPr="00EF01FF">
        <w:rPr>
          <w:noProof w:val="0"/>
        </w:rPr>
        <w:t>(</w:t>
      </w:r>
      <w:proofErr w:type="gramEnd"/>
      <w:r w:rsidRPr="00EF01FF">
        <w:rPr>
          <w:noProof w:val="0"/>
        </w:rPr>
        <w:t>string name) {</w:t>
      </w:r>
    </w:p>
    <w:p w14:paraId="016E6000" w14:textId="77777777" w:rsidR="00B9137F" w:rsidRPr="009B249E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9B249E">
        <w:rPr>
          <w:noProof w:val="0"/>
        </w:rPr>
        <w:t>this-&gt;name = name;</w:t>
      </w:r>
    </w:p>
    <w:p w14:paraId="0265A11E" w14:textId="77777777" w:rsidR="00B9137F" w:rsidRPr="009B249E" w:rsidRDefault="00B9137F" w:rsidP="00B9137F">
      <w:pPr>
        <w:pStyle w:val="Codeblock"/>
        <w:rPr>
          <w:noProof w:val="0"/>
        </w:rPr>
      </w:pPr>
      <w:r w:rsidRPr="009B249E">
        <w:rPr>
          <w:noProof w:val="0"/>
        </w:rPr>
        <w:tab/>
        <w:t>}</w:t>
      </w:r>
    </w:p>
    <w:p w14:paraId="0FE2A976" w14:textId="77777777" w:rsidR="00B9137F" w:rsidRPr="00EF01FF" w:rsidRDefault="00B9137F" w:rsidP="00B9137F">
      <w:pPr>
        <w:pStyle w:val="Codeblock"/>
        <w:rPr>
          <w:noProof w:val="0"/>
        </w:rPr>
      </w:pPr>
      <w:r w:rsidRPr="009B249E">
        <w:rPr>
          <w:noProof w:val="0"/>
        </w:rPr>
        <w:tab/>
      </w:r>
      <w:r w:rsidRPr="00EF01FF">
        <w:rPr>
          <w:noProof w:val="0"/>
        </w:rPr>
        <w:t xml:space="preserve">void </w:t>
      </w:r>
      <w:proofErr w:type="spellStart"/>
      <w:r w:rsidRPr="00EF01FF">
        <w:rPr>
          <w:noProof w:val="0"/>
        </w:rPr>
        <w:t>update_</w:t>
      </w:r>
      <w:proofErr w:type="gramStart"/>
      <w:r w:rsidRPr="00EF01FF">
        <w:rPr>
          <w:noProof w:val="0"/>
        </w:rPr>
        <w:t>info</w:t>
      </w:r>
      <w:proofErr w:type="spellEnd"/>
      <w:r w:rsidRPr="00EF01FF">
        <w:rPr>
          <w:noProof w:val="0"/>
        </w:rPr>
        <w:t>(</w:t>
      </w:r>
      <w:proofErr w:type="gramEnd"/>
      <w:r w:rsidRPr="00EF01FF">
        <w:rPr>
          <w:noProof w:val="0"/>
        </w:rPr>
        <w:t>double weight, double age) {</w:t>
      </w:r>
    </w:p>
    <w:p w14:paraId="058BBD44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>this-&gt;weight = weight;</w:t>
      </w:r>
    </w:p>
    <w:p w14:paraId="5CE89708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>this-&gt;age = age;</w:t>
      </w:r>
    </w:p>
    <w:p w14:paraId="61F6EE60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>}</w:t>
      </w:r>
    </w:p>
    <w:p w14:paraId="5923C093" w14:textId="77777777" w:rsidR="00B9137F" w:rsidRPr="00EF01FF" w:rsidRDefault="00B9137F" w:rsidP="00B9137F">
      <w:pPr>
        <w:pStyle w:val="Codeblock"/>
        <w:rPr>
          <w:noProof w:val="0"/>
        </w:rPr>
      </w:pPr>
    </w:p>
    <w:p w14:paraId="4B9FB03A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>};</w:t>
      </w:r>
    </w:p>
    <w:p w14:paraId="48387F54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>class Master {</w:t>
      </w:r>
    </w:p>
    <w:p w14:paraId="3A79A6B0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>string name;</w:t>
      </w:r>
    </w:p>
    <w:p w14:paraId="67FC7A5D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 xml:space="preserve">static int </w:t>
      </w:r>
      <w:proofErr w:type="spellStart"/>
      <w:r w:rsidRPr="00EF01FF">
        <w:rPr>
          <w:noProof w:val="0"/>
        </w:rPr>
        <w:t>last_id</w:t>
      </w:r>
      <w:proofErr w:type="spellEnd"/>
      <w:r w:rsidRPr="00EF01FF">
        <w:rPr>
          <w:noProof w:val="0"/>
        </w:rPr>
        <w:t>;</w:t>
      </w:r>
    </w:p>
    <w:p w14:paraId="5BEF261D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>const int id = ++</w:t>
      </w:r>
      <w:proofErr w:type="spellStart"/>
      <w:r w:rsidRPr="00EF01FF">
        <w:rPr>
          <w:noProof w:val="0"/>
        </w:rPr>
        <w:t>last_id</w:t>
      </w:r>
      <w:proofErr w:type="spellEnd"/>
      <w:r w:rsidRPr="00EF01FF">
        <w:rPr>
          <w:noProof w:val="0"/>
        </w:rPr>
        <w:t>;</w:t>
      </w:r>
    </w:p>
    <w:p w14:paraId="009608B2" w14:textId="77777777" w:rsidR="00B9137F" w:rsidRPr="009B249E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9B249E">
        <w:rPr>
          <w:noProof w:val="0"/>
        </w:rPr>
        <w:t xml:space="preserve">vector&lt;Dog&gt; </w:t>
      </w:r>
      <w:proofErr w:type="gramStart"/>
      <w:r w:rsidRPr="009B249E">
        <w:rPr>
          <w:noProof w:val="0"/>
        </w:rPr>
        <w:t>dogs{</w:t>
      </w:r>
      <w:proofErr w:type="gramEnd"/>
      <w:r w:rsidRPr="009B249E">
        <w:rPr>
          <w:noProof w:val="0"/>
        </w:rPr>
        <w:t>};</w:t>
      </w:r>
    </w:p>
    <w:p w14:paraId="16D84632" w14:textId="77777777" w:rsidR="00B9137F" w:rsidRPr="009B249E" w:rsidRDefault="00B9137F" w:rsidP="00B9137F">
      <w:pPr>
        <w:pStyle w:val="Codeblock"/>
        <w:rPr>
          <w:noProof w:val="0"/>
        </w:rPr>
      </w:pPr>
    </w:p>
    <w:p w14:paraId="0209A21E" w14:textId="77777777" w:rsidR="00B9137F" w:rsidRPr="009B249E" w:rsidRDefault="00B9137F" w:rsidP="00B9137F">
      <w:pPr>
        <w:pStyle w:val="Codeblock"/>
        <w:rPr>
          <w:noProof w:val="0"/>
        </w:rPr>
      </w:pPr>
      <w:r w:rsidRPr="009B249E">
        <w:rPr>
          <w:noProof w:val="0"/>
        </w:rPr>
        <w:t>public:</w:t>
      </w:r>
    </w:p>
    <w:p w14:paraId="469D0F7C" w14:textId="77777777" w:rsidR="00B9137F" w:rsidRPr="00EF01FF" w:rsidRDefault="00B9137F" w:rsidP="00B9137F">
      <w:pPr>
        <w:pStyle w:val="Codeblock"/>
        <w:rPr>
          <w:noProof w:val="0"/>
        </w:rPr>
      </w:pPr>
      <w:r w:rsidRPr="009B249E">
        <w:rPr>
          <w:noProof w:val="0"/>
        </w:rPr>
        <w:tab/>
      </w:r>
      <w:proofErr w:type="gramStart"/>
      <w:r w:rsidRPr="00EF01FF">
        <w:rPr>
          <w:noProof w:val="0"/>
        </w:rPr>
        <w:t>Master(</w:t>
      </w:r>
      <w:proofErr w:type="gramEnd"/>
      <w:r w:rsidRPr="00EF01FF">
        <w:rPr>
          <w:noProof w:val="0"/>
        </w:rPr>
        <w:t>string name)</w:t>
      </w:r>
    </w:p>
    <w:p w14:paraId="1267DB2F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 xml:space="preserve">: </w:t>
      </w:r>
      <w:proofErr w:type="gramStart"/>
      <w:r w:rsidRPr="00EF01FF">
        <w:rPr>
          <w:noProof w:val="0"/>
        </w:rPr>
        <w:t>name{ name</w:t>
      </w:r>
      <w:proofErr w:type="gramEnd"/>
      <w:r w:rsidRPr="00EF01FF">
        <w:rPr>
          <w:noProof w:val="0"/>
        </w:rPr>
        <w:t xml:space="preserve"> }</w:t>
      </w:r>
    </w:p>
    <w:p w14:paraId="355065AE" w14:textId="77777777" w:rsidR="00B9137F" w:rsidRPr="009B249E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9B249E">
        <w:rPr>
          <w:noProof w:val="0"/>
        </w:rPr>
        <w:t>{}</w:t>
      </w:r>
    </w:p>
    <w:p w14:paraId="68598240" w14:textId="77777777" w:rsidR="00B9137F" w:rsidRPr="009B249E" w:rsidRDefault="00B9137F" w:rsidP="00B9137F">
      <w:pPr>
        <w:pStyle w:val="Codeblock"/>
        <w:rPr>
          <w:noProof w:val="0"/>
        </w:rPr>
      </w:pPr>
    </w:p>
    <w:p w14:paraId="4CE6BA60" w14:textId="77777777" w:rsidR="00B9137F" w:rsidRPr="00EF01FF" w:rsidRDefault="00B9137F" w:rsidP="00B9137F">
      <w:pPr>
        <w:pStyle w:val="Codeblock"/>
        <w:rPr>
          <w:noProof w:val="0"/>
        </w:rPr>
      </w:pPr>
      <w:r w:rsidRPr="009B249E">
        <w:rPr>
          <w:noProof w:val="0"/>
        </w:rPr>
        <w:tab/>
      </w:r>
      <w:r w:rsidRPr="00EF01FF">
        <w:rPr>
          <w:noProof w:val="0"/>
        </w:rPr>
        <w:t xml:space="preserve">void </w:t>
      </w:r>
      <w:proofErr w:type="spellStart"/>
      <w:r w:rsidRPr="00EF01FF">
        <w:rPr>
          <w:noProof w:val="0"/>
        </w:rPr>
        <w:t>update_</w:t>
      </w:r>
      <w:proofErr w:type="gramStart"/>
      <w:r w:rsidRPr="00EF01FF">
        <w:rPr>
          <w:noProof w:val="0"/>
        </w:rPr>
        <w:t>name</w:t>
      </w:r>
      <w:proofErr w:type="spellEnd"/>
      <w:r w:rsidRPr="00EF01FF">
        <w:rPr>
          <w:noProof w:val="0"/>
        </w:rPr>
        <w:t>(</w:t>
      </w:r>
      <w:proofErr w:type="gramEnd"/>
      <w:r w:rsidRPr="00EF01FF">
        <w:rPr>
          <w:noProof w:val="0"/>
        </w:rPr>
        <w:t>string name) {</w:t>
      </w:r>
    </w:p>
    <w:p w14:paraId="4A88C8A5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>this-&gt;name = name;</w:t>
      </w:r>
    </w:p>
    <w:p w14:paraId="7C863EA0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>}</w:t>
      </w:r>
    </w:p>
    <w:p w14:paraId="451D746A" w14:textId="77777777" w:rsidR="00B9137F" w:rsidRPr="00EF01FF" w:rsidRDefault="00B9137F" w:rsidP="00B9137F">
      <w:pPr>
        <w:pStyle w:val="Codeblock"/>
        <w:rPr>
          <w:noProof w:val="0"/>
        </w:rPr>
      </w:pPr>
    </w:p>
    <w:p w14:paraId="1607DCC1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>template &lt;class T = Dog&gt;</w:t>
      </w:r>
    </w:p>
    <w:p w14:paraId="46AC8E36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 xml:space="preserve">void </w:t>
      </w:r>
      <w:proofErr w:type="spellStart"/>
      <w:r w:rsidRPr="00EF01FF">
        <w:rPr>
          <w:noProof w:val="0"/>
        </w:rPr>
        <w:t>add_</w:t>
      </w:r>
      <w:proofErr w:type="gramStart"/>
      <w:r w:rsidRPr="00EF01FF">
        <w:rPr>
          <w:noProof w:val="0"/>
        </w:rPr>
        <w:t>dog</w:t>
      </w:r>
      <w:proofErr w:type="spellEnd"/>
      <w:r w:rsidRPr="00EF01FF">
        <w:rPr>
          <w:noProof w:val="0"/>
        </w:rPr>
        <w:t>(</w:t>
      </w:r>
      <w:proofErr w:type="gramEnd"/>
      <w:r w:rsidRPr="00EF01FF">
        <w:rPr>
          <w:noProof w:val="0"/>
        </w:rPr>
        <w:t>T&amp;&amp; dog) {</w:t>
      </w:r>
    </w:p>
    <w:p w14:paraId="64D88D00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proofErr w:type="spellStart"/>
      <w:proofErr w:type="gramStart"/>
      <w:r w:rsidRPr="00EF01FF">
        <w:rPr>
          <w:noProof w:val="0"/>
        </w:rPr>
        <w:t>dogs.push</w:t>
      </w:r>
      <w:proofErr w:type="gramEnd"/>
      <w:r w:rsidRPr="00EF01FF">
        <w:rPr>
          <w:noProof w:val="0"/>
        </w:rPr>
        <w:t>_back</w:t>
      </w:r>
      <w:proofErr w:type="spellEnd"/>
      <w:r w:rsidRPr="00EF01FF">
        <w:rPr>
          <w:noProof w:val="0"/>
        </w:rPr>
        <w:t>(forward&lt;T&gt;(dog));</w:t>
      </w:r>
    </w:p>
    <w:p w14:paraId="62A61B9B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>}</w:t>
      </w:r>
    </w:p>
    <w:p w14:paraId="197DE4A6" w14:textId="77777777" w:rsidR="00B9137F" w:rsidRPr="00EF01FF" w:rsidRDefault="00B9137F" w:rsidP="00B9137F">
      <w:pPr>
        <w:pStyle w:val="Codeblock"/>
        <w:rPr>
          <w:noProof w:val="0"/>
        </w:rPr>
      </w:pPr>
    </w:p>
    <w:p w14:paraId="0DB977E5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 xml:space="preserve">auto </w:t>
      </w:r>
      <w:proofErr w:type="spellStart"/>
      <w:r w:rsidRPr="00EF01FF">
        <w:rPr>
          <w:noProof w:val="0"/>
        </w:rPr>
        <w:t>get_</w:t>
      </w:r>
      <w:proofErr w:type="gramStart"/>
      <w:r w:rsidRPr="00EF01FF">
        <w:rPr>
          <w:noProof w:val="0"/>
        </w:rPr>
        <w:t>name</w:t>
      </w:r>
      <w:proofErr w:type="spellEnd"/>
      <w:r w:rsidRPr="00EF01FF">
        <w:rPr>
          <w:noProof w:val="0"/>
        </w:rPr>
        <w:t>(</w:t>
      </w:r>
      <w:proofErr w:type="gramEnd"/>
      <w:r w:rsidRPr="00EF01FF">
        <w:rPr>
          <w:noProof w:val="0"/>
        </w:rPr>
        <w:t>) const {</w:t>
      </w:r>
    </w:p>
    <w:p w14:paraId="1F393986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>return name;</w:t>
      </w:r>
    </w:p>
    <w:p w14:paraId="71609F65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>}</w:t>
      </w:r>
    </w:p>
    <w:p w14:paraId="22CFDE1A" w14:textId="77777777" w:rsidR="00B9137F" w:rsidRPr="00EF01FF" w:rsidRDefault="00B9137F" w:rsidP="00B9137F">
      <w:pPr>
        <w:pStyle w:val="Codeblock"/>
        <w:rPr>
          <w:noProof w:val="0"/>
        </w:rPr>
      </w:pPr>
    </w:p>
    <w:p w14:paraId="1B886164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 xml:space="preserve">auto </w:t>
      </w:r>
      <w:proofErr w:type="spellStart"/>
      <w:r w:rsidRPr="00EF01FF">
        <w:rPr>
          <w:noProof w:val="0"/>
        </w:rPr>
        <w:t>get_</w:t>
      </w:r>
      <w:proofErr w:type="gramStart"/>
      <w:r w:rsidRPr="00EF01FF">
        <w:rPr>
          <w:noProof w:val="0"/>
        </w:rPr>
        <w:t>id</w:t>
      </w:r>
      <w:proofErr w:type="spellEnd"/>
      <w:r w:rsidRPr="00EF01FF">
        <w:rPr>
          <w:noProof w:val="0"/>
        </w:rPr>
        <w:t>(</w:t>
      </w:r>
      <w:proofErr w:type="gramEnd"/>
      <w:r w:rsidRPr="00EF01FF">
        <w:rPr>
          <w:noProof w:val="0"/>
        </w:rPr>
        <w:t>) const {</w:t>
      </w:r>
    </w:p>
    <w:p w14:paraId="5A0CF9EA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>return id;</w:t>
      </w:r>
    </w:p>
    <w:p w14:paraId="3EDC75E0" w14:textId="77777777" w:rsidR="00B9137F" w:rsidRPr="009B249E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9B249E">
        <w:rPr>
          <w:noProof w:val="0"/>
        </w:rPr>
        <w:t>}</w:t>
      </w:r>
    </w:p>
    <w:p w14:paraId="2AA2F37C" w14:textId="77777777" w:rsidR="00B9137F" w:rsidRPr="009B249E" w:rsidRDefault="00B9137F" w:rsidP="00B9137F">
      <w:pPr>
        <w:pStyle w:val="Codeblock"/>
        <w:rPr>
          <w:noProof w:val="0"/>
        </w:rPr>
      </w:pPr>
    </w:p>
    <w:p w14:paraId="48639F1C" w14:textId="77777777" w:rsidR="00B9137F" w:rsidRPr="00EF01FF" w:rsidRDefault="00B9137F" w:rsidP="00B9137F">
      <w:pPr>
        <w:pStyle w:val="Codeblock"/>
        <w:rPr>
          <w:noProof w:val="0"/>
        </w:rPr>
      </w:pPr>
      <w:r w:rsidRPr="009B249E">
        <w:rPr>
          <w:noProof w:val="0"/>
        </w:rPr>
        <w:tab/>
      </w:r>
      <w:r w:rsidRPr="00EF01FF">
        <w:rPr>
          <w:noProof w:val="0"/>
        </w:rPr>
        <w:t xml:space="preserve">auto </w:t>
      </w:r>
      <w:proofErr w:type="gramStart"/>
      <w:r w:rsidRPr="00EF01FF">
        <w:rPr>
          <w:noProof w:val="0"/>
        </w:rPr>
        <w:t>begin(</w:t>
      </w:r>
      <w:proofErr w:type="gramEnd"/>
      <w:r w:rsidRPr="00EF01FF">
        <w:rPr>
          <w:noProof w:val="0"/>
        </w:rPr>
        <w:t>) const {</w:t>
      </w:r>
    </w:p>
    <w:p w14:paraId="30DBBE74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 xml:space="preserve">return </w:t>
      </w:r>
      <w:proofErr w:type="spellStart"/>
      <w:proofErr w:type="gramStart"/>
      <w:r w:rsidRPr="00EF01FF">
        <w:rPr>
          <w:noProof w:val="0"/>
        </w:rPr>
        <w:t>dogs.begin</w:t>
      </w:r>
      <w:proofErr w:type="spellEnd"/>
      <w:proofErr w:type="gramEnd"/>
      <w:r w:rsidRPr="00EF01FF">
        <w:rPr>
          <w:noProof w:val="0"/>
        </w:rPr>
        <w:t>();</w:t>
      </w:r>
    </w:p>
    <w:p w14:paraId="79263457" w14:textId="77777777" w:rsidR="00B9137F" w:rsidRPr="009B249E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9B249E">
        <w:rPr>
          <w:noProof w:val="0"/>
        </w:rPr>
        <w:t>}</w:t>
      </w:r>
    </w:p>
    <w:p w14:paraId="49B2E364" w14:textId="77777777" w:rsidR="00B9137F" w:rsidRPr="00EF01FF" w:rsidRDefault="00B9137F" w:rsidP="00B9137F">
      <w:pPr>
        <w:pStyle w:val="Codeblock"/>
        <w:rPr>
          <w:noProof w:val="0"/>
        </w:rPr>
      </w:pPr>
      <w:r w:rsidRPr="009B249E">
        <w:rPr>
          <w:noProof w:val="0"/>
        </w:rPr>
        <w:tab/>
      </w:r>
      <w:r w:rsidRPr="00EF01FF">
        <w:rPr>
          <w:noProof w:val="0"/>
        </w:rPr>
        <w:t xml:space="preserve">auto </w:t>
      </w:r>
      <w:proofErr w:type="gramStart"/>
      <w:r w:rsidRPr="00EF01FF">
        <w:rPr>
          <w:noProof w:val="0"/>
        </w:rPr>
        <w:t>end(</w:t>
      </w:r>
      <w:proofErr w:type="gramEnd"/>
      <w:r w:rsidRPr="00EF01FF">
        <w:rPr>
          <w:noProof w:val="0"/>
        </w:rPr>
        <w:t>) const {</w:t>
      </w:r>
    </w:p>
    <w:p w14:paraId="6ECA61D8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 xml:space="preserve">return </w:t>
      </w:r>
      <w:proofErr w:type="spellStart"/>
      <w:proofErr w:type="gramStart"/>
      <w:r w:rsidRPr="00EF01FF">
        <w:rPr>
          <w:noProof w:val="0"/>
        </w:rPr>
        <w:t>dogs.end</w:t>
      </w:r>
      <w:proofErr w:type="spellEnd"/>
      <w:r w:rsidRPr="00EF01FF">
        <w:rPr>
          <w:noProof w:val="0"/>
        </w:rPr>
        <w:t>(</w:t>
      </w:r>
      <w:proofErr w:type="gramEnd"/>
      <w:r w:rsidRPr="00EF01FF">
        <w:rPr>
          <w:noProof w:val="0"/>
        </w:rPr>
        <w:t>);</w:t>
      </w:r>
    </w:p>
    <w:p w14:paraId="65189899" w14:textId="77777777" w:rsidR="00B9137F" w:rsidRPr="009B249E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9B249E">
        <w:rPr>
          <w:noProof w:val="0"/>
        </w:rPr>
        <w:t>}</w:t>
      </w:r>
    </w:p>
    <w:p w14:paraId="7BA30C9B" w14:textId="77777777" w:rsidR="00B9137F" w:rsidRPr="009B249E" w:rsidRDefault="00B9137F" w:rsidP="00B9137F">
      <w:pPr>
        <w:pStyle w:val="Codeblock"/>
        <w:rPr>
          <w:noProof w:val="0"/>
        </w:rPr>
      </w:pPr>
    </w:p>
    <w:p w14:paraId="39278D25" w14:textId="77777777" w:rsidR="00B9137F" w:rsidRPr="009B249E" w:rsidRDefault="00B9137F" w:rsidP="00B9137F">
      <w:pPr>
        <w:pStyle w:val="Codeblock"/>
        <w:rPr>
          <w:noProof w:val="0"/>
        </w:rPr>
      </w:pPr>
      <w:r w:rsidRPr="009B249E">
        <w:rPr>
          <w:noProof w:val="0"/>
        </w:rPr>
        <w:t>};</w:t>
      </w:r>
    </w:p>
    <w:p w14:paraId="3D5EA194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 xml:space="preserve">int </w:t>
      </w:r>
      <w:proofErr w:type="gramStart"/>
      <w:r w:rsidRPr="00EF01FF">
        <w:rPr>
          <w:noProof w:val="0"/>
        </w:rPr>
        <w:t>Master::</w:t>
      </w:r>
      <w:proofErr w:type="spellStart"/>
      <w:proofErr w:type="gramEnd"/>
      <w:r w:rsidRPr="00EF01FF">
        <w:rPr>
          <w:noProof w:val="0"/>
        </w:rPr>
        <w:t>last_id</w:t>
      </w:r>
      <w:proofErr w:type="spellEnd"/>
      <w:r w:rsidRPr="00EF01FF">
        <w:rPr>
          <w:noProof w:val="0"/>
        </w:rPr>
        <w:t xml:space="preserve"> = 0;</w:t>
      </w:r>
    </w:p>
    <w:p w14:paraId="72697C23" w14:textId="77777777" w:rsidR="00B9137F" w:rsidRPr="00EF01FF" w:rsidRDefault="00B9137F" w:rsidP="00B9137F">
      <w:pPr>
        <w:pStyle w:val="Codeblock"/>
        <w:rPr>
          <w:noProof w:val="0"/>
        </w:rPr>
      </w:pPr>
    </w:p>
    <w:p w14:paraId="53CC2E98" w14:textId="77777777" w:rsidR="00B9137F" w:rsidRPr="00EF01FF" w:rsidRDefault="00B9137F" w:rsidP="00B9137F">
      <w:pPr>
        <w:pStyle w:val="Codeblock"/>
        <w:rPr>
          <w:noProof w:val="0"/>
        </w:rPr>
      </w:pPr>
      <w:proofErr w:type="spellStart"/>
      <w:r w:rsidRPr="00EF01FF">
        <w:rPr>
          <w:noProof w:val="0"/>
        </w:rPr>
        <w:t>ostream</w:t>
      </w:r>
      <w:proofErr w:type="spellEnd"/>
      <w:r w:rsidRPr="00EF01FF">
        <w:rPr>
          <w:noProof w:val="0"/>
        </w:rPr>
        <w:t>&amp; operator&lt;</w:t>
      </w:r>
      <w:proofErr w:type="gramStart"/>
      <w:r w:rsidRPr="00EF01FF">
        <w:rPr>
          <w:noProof w:val="0"/>
        </w:rPr>
        <w:t>&lt;(</w:t>
      </w:r>
      <w:proofErr w:type="spellStart"/>
      <w:proofErr w:type="gramEnd"/>
      <w:r w:rsidRPr="00EF01FF">
        <w:rPr>
          <w:noProof w:val="0"/>
        </w:rPr>
        <w:t>ostream</w:t>
      </w:r>
      <w:proofErr w:type="spellEnd"/>
      <w:r w:rsidRPr="00EF01FF">
        <w:rPr>
          <w:noProof w:val="0"/>
        </w:rPr>
        <w:t xml:space="preserve">&amp; </w:t>
      </w:r>
      <w:proofErr w:type="spellStart"/>
      <w:r w:rsidRPr="00EF01FF">
        <w:rPr>
          <w:noProof w:val="0"/>
        </w:rPr>
        <w:t>otp</w:t>
      </w:r>
      <w:proofErr w:type="spellEnd"/>
      <w:r w:rsidRPr="00EF01FF">
        <w:rPr>
          <w:noProof w:val="0"/>
        </w:rPr>
        <w:t>, const Master&amp; m) {</w:t>
      </w:r>
    </w:p>
    <w:p w14:paraId="5B245C00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otp</w:t>
      </w:r>
      <w:proofErr w:type="spellEnd"/>
      <w:r w:rsidRPr="00EF01FF">
        <w:rPr>
          <w:noProof w:val="0"/>
        </w:rPr>
        <w:t xml:space="preserve"> &lt;&lt; "Master " &lt;&lt; </w:t>
      </w:r>
      <w:proofErr w:type="spellStart"/>
      <w:r w:rsidRPr="00EF01FF">
        <w:rPr>
          <w:noProof w:val="0"/>
        </w:rPr>
        <w:t>m.get_</w:t>
      </w:r>
      <w:proofErr w:type="gramStart"/>
      <w:r w:rsidRPr="00EF01FF">
        <w:rPr>
          <w:noProof w:val="0"/>
        </w:rPr>
        <w:t>name</w:t>
      </w:r>
      <w:proofErr w:type="spellEnd"/>
      <w:r w:rsidRPr="00EF01FF">
        <w:rPr>
          <w:noProof w:val="0"/>
        </w:rPr>
        <w:t>(</w:t>
      </w:r>
      <w:proofErr w:type="gramEnd"/>
      <w:r w:rsidRPr="00EF01FF">
        <w:rPr>
          <w:noProof w:val="0"/>
        </w:rPr>
        <w:t xml:space="preserve">) &lt;&lt; "#" &lt;&lt; </w:t>
      </w:r>
      <w:proofErr w:type="spellStart"/>
      <w:r w:rsidRPr="00EF01FF">
        <w:rPr>
          <w:noProof w:val="0"/>
        </w:rPr>
        <w:t>m.get_id</w:t>
      </w:r>
      <w:proofErr w:type="spellEnd"/>
      <w:r w:rsidRPr="00EF01FF">
        <w:rPr>
          <w:noProof w:val="0"/>
        </w:rPr>
        <w:t xml:space="preserve">() &lt;&lt; " has dogs:" &lt;&lt; </w:t>
      </w:r>
      <w:proofErr w:type="spellStart"/>
      <w:r w:rsidRPr="00EF01FF">
        <w:rPr>
          <w:noProof w:val="0"/>
        </w:rPr>
        <w:t>endl</w:t>
      </w:r>
      <w:proofErr w:type="spellEnd"/>
      <w:r w:rsidRPr="00EF01FF">
        <w:rPr>
          <w:noProof w:val="0"/>
        </w:rPr>
        <w:t>;</w:t>
      </w:r>
    </w:p>
    <w:p w14:paraId="1CEA6397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 xml:space="preserve">for (auto&amp; </w:t>
      </w:r>
      <w:proofErr w:type="gramStart"/>
      <w:r w:rsidRPr="00EF01FF">
        <w:rPr>
          <w:noProof w:val="0"/>
        </w:rPr>
        <w:t>d :</w:t>
      </w:r>
      <w:proofErr w:type="gramEnd"/>
      <w:r w:rsidRPr="00EF01FF">
        <w:rPr>
          <w:noProof w:val="0"/>
        </w:rPr>
        <w:t xml:space="preserve"> m) {</w:t>
      </w:r>
    </w:p>
    <w:p w14:paraId="66FB476F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"\</w:t>
      </w:r>
      <w:proofErr w:type="spellStart"/>
      <w:r w:rsidRPr="00EF01FF">
        <w:rPr>
          <w:noProof w:val="0"/>
        </w:rPr>
        <w:t>tdog</w:t>
      </w:r>
      <w:proofErr w:type="spellEnd"/>
      <w:r w:rsidRPr="00EF01FF">
        <w:rPr>
          <w:noProof w:val="0"/>
        </w:rPr>
        <w:t xml:space="preserve"> \"" &lt;&lt; </w:t>
      </w:r>
      <w:proofErr w:type="spellStart"/>
      <w:r w:rsidRPr="00EF01FF">
        <w:rPr>
          <w:noProof w:val="0"/>
        </w:rPr>
        <w:t>d.get_</w:t>
      </w:r>
      <w:proofErr w:type="gramStart"/>
      <w:r w:rsidRPr="00EF01FF">
        <w:rPr>
          <w:noProof w:val="0"/>
        </w:rPr>
        <w:t>name</w:t>
      </w:r>
      <w:proofErr w:type="spellEnd"/>
      <w:r w:rsidRPr="00EF01FF">
        <w:rPr>
          <w:noProof w:val="0"/>
        </w:rPr>
        <w:t>(</w:t>
      </w:r>
      <w:proofErr w:type="gramEnd"/>
      <w:r w:rsidRPr="00EF01FF">
        <w:rPr>
          <w:noProof w:val="0"/>
        </w:rPr>
        <w:t>) &lt;&lt; "\""</w:t>
      </w:r>
    </w:p>
    <w:p w14:paraId="50F05446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EF01FF">
        <w:rPr>
          <w:noProof w:val="0"/>
        </w:rPr>
        <w:tab/>
        <w:t xml:space="preserve">&lt;&lt; " weighs " &lt;&lt; </w:t>
      </w:r>
      <w:proofErr w:type="spellStart"/>
      <w:r w:rsidRPr="00EF01FF">
        <w:rPr>
          <w:noProof w:val="0"/>
        </w:rPr>
        <w:t>d.get_</w:t>
      </w:r>
      <w:proofErr w:type="gramStart"/>
      <w:r w:rsidRPr="00EF01FF">
        <w:rPr>
          <w:noProof w:val="0"/>
        </w:rPr>
        <w:t>weight</w:t>
      </w:r>
      <w:proofErr w:type="spellEnd"/>
      <w:r w:rsidRPr="00EF01FF">
        <w:rPr>
          <w:noProof w:val="0"/>
        </w:rPr>
        <w:t>(</w:t>
      </w:r>
      <w:proofErr w:type="gramEnd"/>
      <w:r w:rsidRPr="00EF01FF">
        <w:rPr>
          <w:noProof w:val="0"/>
        </w:rPr>
        <w:t>)</w:t>
      </w:r>
    </w:p>
    <w:p w14:paraId="2EDDF14D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EF01FF">
        <w:rPr>
          <w:noProof w:val="0"/>
        </w:rPr>
        <w:tab/>
        <w:t xml:space="preserve">&lt;&lt; " at the age of " &lt;&lt; </w:t>
      </w:r>
      <w:proofErr w:type="spellStart"/>
      <w:r w:rsidRPr="00EF01FF">
        <w:rPr>
          <w:noProof w:val="0"/>
        </w:rPr>
        <w:t>d.get_</w:t>
      </w:r>
      <w:proofErr w:type="gramStart"/>
      <w:r w:rsidRPr="00EF01FF">
        <w:rPr>
          <w:noProof w:val="0"/>
        </w:rPr>
        <w:t>age</w:t>
      </w:r>
      <w:proofErr w:type="spellEnd"/>
      <w:r w:rsidRPr="00EF01FF">
        <w:rPr>
          <w:noProof w:val="0"/>
        </w:rPr>
        <w:t>(</w:t>
      </w:r>
      <w:proofErr w:type="gramEnd"/>
      <w:r w:rsidRPr="00EF01FF">
        <w:rPr>
          <w:noProof w:val="0"/>
        </w:rPr>
        <w:t>)</w:t>
      </w:r>
    </w:p>
    <w:p w14:paraId="137ED1B8" w14:textId="77777777" w:rsidR="00B9137F" w:rsidRPr="009B249E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9B249E">
        <w:rPr>
          <w:noProof w:val="0"/>
        </w:rPr>
        <w:t xml:space="preserve">&lt;&lt; </w:t>
      </w:r>
      <w:proofErr w:type="spellStart"/>
      <w:r w:rsidRPr="009B249E">
        <w:rPr>
          <w:noProof w:val="0"/>
        </w:rPr>
        <w:t>endl</w:t>
      </w:r>
      <w:proofErr w:type="spellEnd"/>
      <w:r w:rsidRPr="009B249E">
        <w:rPr>
          <w:noProof w:val="0"/>
        </w:rPr>
        <w:t>;</w:t>
      </w:r>
    </w:p>
    <w:p w14:paraId="034042E9" w14:textId="77777777" w:rsidR="00B9137F" w:rsidRPr="009B249E" w:rsidRDefault="00B9137F" w:rsidP="00B9137F">
      <w:pPr>
        <w:pStyle w:val="Codeblock"/>
        <w:rPr>
          <w:noProof w:val="0"/>
        </w:rPr>
      </w:pPr>
      <w:r w:rsidRPr="009B249E">
        <w:rPr>
          <w:noProof w:val="0"/>
        </w:rPr>
        <w:lastRenderedPageBreak/>
        <w:tab/>
        <w:t>}</w:t>
      </w:r>
    </w:p>
    <w:p w14:paraId="5353878F" w14:textId="77777777" w:rsidR="00B9137F" w:rsidRPr="009B249E" w:rsidRDefault="00B9137F" w:rsidP="00B9137F">
      <w:pPr>
        <w:pStyle w:val="Codeblock"/>
        <w:rPr>
          <w:noProof w:val="0"/>
        </w:rPr>
      </w:pPr>
      <w:r w:rsidRPr="009B249E">
        <w:rPr>
          <w:noProof w:val="0"/>
        </w:rPr>
        <w:tab/>
        <w:t xml:space="preserve">return </w:t>
      </w:r>
      <w:proofErr w:type="spellStart"/>
      <w:r w:rsidRPr="009B249E">
        <w:rPr>
          <w:noProof w:val="0"/>
        </w:rPr>
        <w:t>otp</w:t>
      </w:r>
      <w:proofErr w:type="spellEnd"/>
      <w:r w:rsidRPr="009B249E">
        <w:rPr>
          <w:noProof w:val="0"/>
        </w:rPr>
        <w:t>;</w:t>
      </w:r>
    </w:p>
    <w:p w14:paraId="46846B84" w14:textId="77777777" w:rsidR="00B9137F" w:rsidRPr="009B249E" w:rsidRDefault="00B9137F" w:rsidP="00B9137F">
      <w:pPr>
        <w:pStyle w:val="Codeblock"/>
        <w:rPr>
          <w:noProof w:val="0"/>
        </w:rPr>
      </w:pPr>
      <w:r w:rsidRPr="009B249E">
        <w:rPr>
          <w:noProof w:val="0"/>
        </w:rPr>
        <w:t>}</w:t>
      </w:r>
    </w:p>
    <w:p w14:paraId="611D8D61" w14:textId="77777777" w:rsidR="00B9137F" w:rsidRPr="009B249E" w:rsidRDefault="00B9137F" w:rsidP="00B9137F">
      <w:pPr>
        <w:pStyle w:val="Codeblock"/>
        <w:rPr>
          <w:noProof w:val="0"/>
        </w:rPr>
      </w:pPr>
    </w:p>
    <w:p w14:paraId="45C5A7B1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 xml:space="preserve">void </w:t>
      </w:r>
      <w:proofErr w:type="gramStart"/>
      <w:r w:rsidRPr="00EF01FF">
        <w:rPr>
          <w:noProof w:val="0"/>
        </w:rPr>
        <w:t>D(</w:t>
      </w:r>
      <w:proofErr w:type="gramEnd"/>
      <w:r w:rsidRPr="00EF01FF">
        <w:rPr>
          <w:noProof w:val="0"/>
        </w:rPr>
        <w:t>) {</w:t>
      </w:r>
    </w:p>
    <w:p w14:paraId="4ABF08E4" w14:textId="77777777" w:rsidR="00B9137F" w:rsidRPr="00EF01FF" w:rsidRDefault="00B9137F" w:rsidP="00B9137F">
      <w:pPr>
        <w:pStyle w:val="Codeblock"/>
        <w:rPr>
          <w:noProof w:val="0"/>
        </w:rPr>
      </w:pPr>
    </w:p>
    <w:p w14:paraId="1DC4F9A2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>Master m</w:t>
      </w:r>
      <w:proofErr w:type="gramStart"/>
      <w:r w:rsidRPr="00EF01FF">
        <w:rPr>
          <w:noProof w:val="0"/>
        </w:rPr>
        <w:t>1{ "</w:t>
      </w:r>
      <w:proofErr w:type="spellStart"/>
      <w:proofErr w:type="gramEnd"/>
      <w:r w:rsidRPr="00EF01FF">
        <w:rPr>
          <w:noProof w:val="0"/>
        </w:rPr>
        <w:t>m.First</w:t>
      </w:r>
      <w:proofErr w:type="spellEnd"/>
      <w:r w:rsidRPr="00EF01FF">
        <w:rPr>
          <w:noProof w:val="0"/>
        </w:rPr>
        <w:t>" };</w:t>
      </w:r>
    </w:p>
    <w:p w14:paraId="28A9776C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>m1.add_</w:t>
      </w:r>
      <w:proofErr w:type="gramStart"/>
      <w:r w:rsidRPr="00EF01FF">
        <w:rPr>
          <w:noProof w:val="0"/>
        </w:rPr>
        <w:t>dog(</w:t>
      </w:r>
      <w:proofErr w:type="gramEnd"/>
      <w:r w:rsidRPr="00EF01FF">
        <w:rPr>
          <w:noProof w:val="0"/>
        </w:rPr>
        <w:t>{ "dog1", 12 });</w:t>
      </w:r>
    </w:p>
    <w:p w14:paraId="08572D39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>m1.add_</w:t>
      </w:r>
      <w:proofErr w:type="gramStart"/>
      <w:r w:rsidRPr="00EF01FF">
        <w:rPr>
          <w:noProof w:val="0"/>
        </w:rPr>
        <w:t>dog(</w:t>
      </w:r>
      <w:proofErr w:type="gramEnd"/>
      <w:r w:rsidRPr="00EF01FF">
        <w:rPr>
          <w:noProof w:val="0"/>
        </w:rPr>
        <w:t>{ "dog2", 15, 3 });</w:t>
      </w:r>
    </w:p>
    <w:p w14:paraId="136EA606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m1;</w:t>
      </w:r>
    </w:p>
    <w:p w14:paraId="16E3DE24" w14:textId="77777777" w:rsidR="00B9137F" w:rsidRPr="00EF01FF" w:rsidRDefault="00B9137F" w:rsidP="00B9137F">
      <w:pPr>
        <w:pStyle w:val="Codeblock"/>
        <w:rPr>
          <w:noProof w:val="0"/>
        </w:rPr>
      </w:pPr>
    </w:p>
    <w:p w14:paraId="3ECDDA21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>Master m</w:t>
      </w:r>
      <w:proofErr w:type="gramStart"/>
      <w:r w:rsidRPr="00EF01FF">
        <w:rPr>
          <w:noProof w:val="0"/>
        </w:rPr>
        <w:t>2{ "</w:t>
      </w:r>
      <w:proofErr w:type="spellStart"/>
      <w:proofErr w:type="gramEnd"/>
      <w:r w:rsidRPr="00EF01FF">
        <w:rPr>
          <w:noProof w:val="0"/>
        </w:rPr>
        <w:t>m.Second</w:t>
      </w:r>
      <w:proofErr w:type="spellEnd"/>
      <w:r w:rsidRPr="00EF01FF">
        <w:rPr>
          <w:noProof w:val="0"/>
        </w:rPr>
        <w:t>" };</w:t>
      </w:r>
    </w:p>
    <w:p w14:paraId="7A35EFAA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  <w:t>m2.add_</w:t>
      </w:r>
      <w:proofErr w:type="gramStart"/>
      <w:r w:rsidRPr="00EF01FF">
        <w:rPr>
          <w:noProof w:val="0"/>
        </w:rPr>
        <w:t>dog(</w:t>
      </w:r>
      <w:proofErr w:type="gramEnd"/>
      <w:r w:rsidRPr="00EF01FF">
        <w:rPr>
          <w:noProof w:val="0"/>
        </w:rPr>
        <w:t>{ "dog1", 13 });</w:t>
      </w:r>
    </w:p>
    <w:p w14:paraId="02383822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m2;</w:t>
      </w:r>
    </w:p>
    <w:p w14:paraId="41CE2F11" w14:textId="77777777" w:rsidR="00B9137F" w:rsidRPr="00EF01FF" w:rsidRDefault="00B9137F" w:rsidP="00B9137F">
      <w:pPr>
        <w:pStyle w:val="Codeblock"/>
        <w:rPr>
          <w:noProof w:val="0"/>
        </w:rPr>
      </w:pPr>
    </w:p>
    <w:p w14:paraId="1DF07A4B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>}</w:t>
      </w:r>
    </w:p>
    <w:p w14:paraId="2D9054EE" w14:textId="77777777" w:rsidR="00B9137F" w:rsidRPr="00EF01FF" w:rsidRDefault="00B9137F" w:rsidP="00B9137F">
      <w:pPr>
        <w:pStyle w:val="Codeblock"/>
        <w:rPr>
          <w:noProof w:val="0"/>
        </w:rPr>
      </w:pPr>
    </w:p>
    <w:p w14:paraId="15170575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>#</w:t>
      </w:r>
      <w:proofErr w:type="gramStart"/>
      <w:r w:rsidRPr="00EF01FF">
        <w:rPr>
          <w:noProof w:val="0"/>
        </w:rPr>
        <w:t>pragma</w:t>
      </w:r>
      <w:proofErr w:type="gramEnd"/>
      <w:r w:rsidRPr="00EF01FF">
        <w:rPr>
          <w:noProof w:val="0"/>
        </w:rPr>
        <w:t xml:space="preserve"> </w:t>
      </w:r>
      <w:proofErr w:type="spellStart"/>
      <w:r w:rsidRPr="00EF01FF">
        <w:rPr>
          <w:noProof w:val="0"/>
        </w:rPr>
        <w:t>endregion</w:t>
      </w:r>
      <w:proofErr w:type="spellEnd"/>
    </w:p>
    <w:p w14:paraId="2F39088F" w14:textId="77777777" w:rsidR="00B9137F" w:rsidRPr="00EF01FF" w:rsidRDefault="00B9137F" w:rsidP="00B9137F">
      <w:pPr>
        <w:pStyle w:val="Codeblock"/>
        <w:rPr>
          <w:noProof w:val="0"/>
        </w:rPr>
      </w:pPr>
    </w:p>
    <w:p w14:paraId="3A0A327D" w14:textId="77777777" w:rsidR="00B9137F" w:rsidRPr="00EF01FF" w:rsidRDefault="00B9137F" w:rsidP="00B9137F">
      <w:pPr>
        <w:pStyle w:val="Codeblock"/>
        <w:rPr>
          <w:noProof w:val="0"/>
        </w:rPr>
      </w:pPr>
      <w:r w:rsidRPr="00EF01FF">
        <w:rPr>
          <w:noProof w:val="0"/>
        </w:rPr>
        <w:t xml:space="preserve">int </w:t>
      </w:r>
      <w:proofErr w:type="gramStart"/>
      <w:r w:rsidRPr="00EF01FF">
        <w:rPr>
          <w:noProof w:val="0"/>
        </w:rPr>
        <w:t>main(</w:t>
      </w:r>
      <w:proofErr w:type="gramEnd"/>
      <w:r w:rsidRPr="00EF01FF">
        <w:rPr>
          <w:noProof w:val="0"/>
        </w:rPr>
        <w:t>)</w:t>
      </w:r>
    </w:p>
    <w:p w14:paraId="343FA566" w14:textId="77777777" w:rsidR="00B9137F" w:rsidRPr="009B249E" w:rsidRDefault="00B9137F" w:rsidP="00B9137F">
      <w:pPr>
        <w:pStyle w:val="Codeblock"/>
        <w:rPr>
          <w:noProof w:val="0"/>
          <w:lang w:val="ru-RU"/>
        </w:rPr>
      </w:pPr>
      <w:r w:rsidRPr="009B249E">
        <w:rPr>
          <w:noProof w:val="0"/>
          <w:lang w:val="ru-RU"/>
        </w:rPr>
        <w:t>{</w:t>
      </w:r>
    </w:p>
    <w:p w14:paraId="08B9188B" w14:textId="77777777" w:rsidR="00B9137F" w:rsidRPr="009B249E" w:rsidRDefault="00B9137F" w:rsidP="00B9137F">
      <w:pPr>
        <w:pStyle w:val="Codeblock"/>
        <w:rPr>
          <w:noProof w:val="0"/>
          <w:lang w:val="ru-RU"/>
        </w:rPr>
      </w:pPr>
      <w:r w:rsidRPr="009B249E">
        <w:rPr>
          <w:noProof w:val="0"/>
          <w:lang w:val="ru-RU"/>
        </w:rPr>
        <w:tab/>
      </w:r>
      <w:proofErr w:type="gramStart"/>
      <w:r w:rsidRPr="00EF01FF">
        <w:rPr>
          <w:noProof w:val="0"/>
        </w:rPr>
        <w:t>A</w:t>
      </w:r>
      <w:r w:rsidRPr="009B249E">
        <w:rPr>
          <w:noProof w:val="0"/>
          <w:lang w:val="ru-RU"/>
        </w:rPr>
        <w:t>(</w:t>
      </w:r>
      <w:proofErr w:type="gramEnd"/>
      <w:r w:rsidRPr="009B249E">
        <w:rPr>
          <w:noProof w:val="0"/>
          <w:lang w:val="ru-RU"/>
        </w:rPr>
        <w:t>);</w:t>
      </w:r>
    </w:p>
    <w:p w14:paraId="3FEF41D8" w14:textId="77777777" w:rsidR="00B9137F" w:rsidRPr="009B249E" w:rsidRDefault="00B9137F" w:rsidP="00B9137F">
      <w:pPr>
        <w:pStyle w:val="Codeblock"/>
        <w:rPr>
          <w:noProof w:val="0"/>
          <w:lang w:val="ru-RU"/>
        </w:rPr>
      </w:pPr>
      <w:r w:rsidRPr="009B249E">
        <w:rPr>
          <w:noProof w:val="0"/>
          <w:lang w:val="ru-RU"/>
        </w:rPr>
        <w:tab/>
      </w:r>
      <w:proofErr w:type="gramStart"/>
      <w:r w:rsidRPr="00EF01FF">
        <w:rPr>
          <w:noProof w:val="0"/>
        </w:rPr>
        <w:t>B</w:t>
      </w:r>
      <w:r w:rsidRPr="009B249E">
        <w:rPr>
          <w:noProof w:val="0"/>
          <w:lang w:val="ru-RU"/>
        </w:rPr>
        <w:t>(</w:t>
      </w:r>
      <w:proofErr w:type="gramEnd"/>
      <w:r w:rsidRPr="009B249E">
        <w:rPr>
          <w:noProof w:val="0"/>
          <w:lang w:val="ru-RU"/>
        </w:rPr>
        <w:t>);</w:t>
      </w:r>
    </w:p>
    <w:p w14:paraId="58BDE1E5" w14:textId="77777777" w:rsidR="00B9137F" w:rsidRPr="009B249E" w:rsidRDefault="00B9137F" w:rsidP="00B9137F">
      <w:pPr>
        <w:pStyle w:val="Codeblock"/>
        <w:rPr>
          <w:noProof w:val="0"/>
          <w:lang w:val="ru-RU"/>
        </w:rPr>
      </w:pPr>
      <w:r w:rsidRPr="009B249E">
        <w:rPr>
          <w:noProof w:val="0"/>
          <w:lang w:val="ru-RU"/>
        </w:rPr>
        <w:tab/>
      </w:r>
      <w:proofErr w:type="gramStart"/>
      <w:r w:rsidRPr="00EF01FF">
        <w:rPr>
          <w:noProof w:val="0"/>
        </w:rPr>
        <w:t>C</w:t>
      </w:r>
      <w:r w:rsidRPr="009B249E">
        <w:rPr>
          <w:noProof w:val="0"/>
          <w:lang w:val="ru-RU"/>
        </w:rPr>
        <w:t>(</w:t>
      </w:r>
      <w:proofErr w:type="gramEnd"/>
      <w:r w:rsidRPr="009B249E">
        <w:rPr>
          <w:noProof w:val="0"/>
          <w:lang w:val="ru-RU"/>
        </w:rPr>
        <w:t>);</w:t>
      </w:r>
    </w:p>
    <w:p w14:paraId="078FF3A6" w14:textId="77777777" w:rsidR="00B9137F" w:rsidRPr="009B249E" w:rsidRDefault="00B9137F" w:rsidP="00B9137F">
      <w:pPr>
        <w:pStyle w:val="Codeblock"/>
        <w:rPr>
          <w:noProof w:val="0"/>
          <w:lang w:val="ru-RU"/>
        </w:rPr>
      </w:pPr>
      <w:r w:rsidRPr="009B249E">
        <w:rPr>
          <w:noProof w:val="0"/>
          <w:lang w:val="ru-RU"/>
        </w:rPr>
        <w:tab/>
      </w:r>
      <w:proofErr w:type="gramStart"/>
      <w:r w:rsidRPr="00EF01FF">
        <w:rPr>
          <w:noProof w:val="0"/>
        </w:rPr>
        <w:t>D</w:t>
      </w:r>
      <w:r w:rsidRPr="009B249E">
        <w:rPr>
          <w:noProof w:val="0"/>
          <w:lang w:val="ru-RU"/>
        </w:rPr>
        <w:t>(</w:t>
      </w:r>
      <w:proofErr w:type="gramEnd"/>
      <w:r w:rsidRPr="009B249E">
        <w:rPr>
          <w:noProof w:val="0"/>
          <w:lang w:val="ru-RU"/>
        </w:rPr>
        <w:t>);</w:t>
      </w:r>
    </w:p>
    <w:p w14:paraId="143A0F21" w14:textId="52094E12" w:rsidR="00CD6940" w:rsidRPr="009B249E" w:rsidRDefault="00B9137F" w:rsidP="00B9137F">
      <w:pPr>
        <w:pStyle w:val="Codeblock"/>
        <w:rPr>
          <w:noProof w:val="0"/>
          <w:lang w:val="ru-RU"/>
        </w:rPr>
      </w:pPr>
      <w:r w:rsidRPr="009B249E">
        <w:rPr>
          <w:noProof w:val="0"/>
          <w:lang w:val="ru-RU"/>
        </w:rPr>
        <w:t>}</w:t>
      </w:r>
    </w:p>
    <w:p w14:paraId="4A04FAF4" w14:textId="58C80376" w:rsidR="00207935" w:rsidRPr="000B786B" w:rsidRDefault="00207935" w:rsidP="00207935">
      <w:pPr>
        <w:pStyle w:val="Documentheading"/>
      </w:pPr>
      <w:r w:rsidRPr="000B786B">
        <w:lastRenderedPageBreak/>
        <w:t>ЛР2: Перегрузка</w:t>
      </w:r>
    </w:p>
    <w:p w14:paraId="0C39B477" w14:textId="111B6AC7" w:rsidR="00207935" w:rsidRPr="000B786B" w:rsidRDefault="00207935" w:rsidP="00207935">
      <w:pPr>
        <w:pStyle w:val="Sectionheading"/>
      </w:pPr>
      <w:r w:rsidRPr="000B786B">
        <w:t>Задание</w:t>
      </w:r>
    </w:p>
    <w:p w14:paraId="4869CB0C" w14:textId="77777777" w:rsidR="00207935" w:rsidRPr="000B786B" w:rsidRDefault="00207935" w:rsidP="00207935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 xml:space="preserve">Лабораторная работа </w:t>
      </w:r>
      <w:r w:rsidRPr="000B786B">
        <w:rPr>
          <w:b/>
          <w:sz w:val="24"/>
          <w:lang w:val="ru-RU"/>
        </w:rPr>
        <w:t>№ 2</w:t>
      </w:r>
      <w:r w:rsidRPr="000B786B">
        <w:rPr>
          <w:sz w:val="24"/>
          <w:lang w:val="ru-RU"/>
        </w:rPr>
        <w:t xml:space="preserve"> из </w:t>
      </w:r>
      <w:r w:rsidRPr="000B786B">
        <w:rPr>
          <w:b/>
          <w:color w:val="FF0000"/>
          <w:sz w:val="24"/>
          <w:lang w:val="ru-RU"/>
        </w:rPr>
        <w:t>методички</w:t>
      </w:r>
    </w:p>
    <w:p w14:paraId="1D9F602E" w14:textId="77777777" w:rsidR="00207935" w:rsidRPr="000B786B" w:rsidRDefault="00207935" w:rsidP="00207935">
      <w:pPr>
        <w:shd w:val="clear" w:color="auto" w:fill="D9D9D9"/>
        <w:spacing w:after="0"/>
        <w:rPr>
          <w:b/>
          <w:sz w:val="20"/>
          <w:szCs w:val="20"/>
          <w:lang w:val="ru-RU"/>
        </w:rPr>
      </w:pPr>
      <w:r w:rsidRPr="000B786B">
        <w:rPr>
          <w:b/>
          <w:sz w:val="20"/>
          <w:szCs w:val="20"/>
          <w:lang w:val="ru-RU"/>
        </w:rPr>
        <w:tab/>
        <w:t xml:space="preserve">ЛАБОРАТОРНАЯ РАБОТА №2А  </w:t>
      </w:r>
    </w:p>
    <w:p w14:paraId="06398FDE" w14:textId="77777777" w:rsidR="00207935" w:rsidRPr="000B786B" w:rsidRDefault="00207935" w:rsidP="00207935">
      <w:pPr>
        <w:shd w:val="clear" w:color="auto" w:fill="D9D9D9"/>
        <w:spacing w:after="0"/>
        <w:rPr>
          <w:i/>
          <w:sz w:val="20"/>
          <w:szCs w:val="20"/>
          <w:lang w:val="ru-RU"/>
        </w:rPr>
      </w:pPr>
      <w:r w:rsidRPr="000B786B">
        <w:rPr>
          <w:i/>
          <w:sz w:val="20"/>
          <w:szCs w:val="20"/>
          <w:highlight w:val="yellow"/>
          <w:lang w:val="ru-RU"/>
        </w:rPr>
        <w:tab/>
        <w:t>Без проверок (из ЛР 2 из методички), просто попробовать перегрузку</w:t>
      </w:r>
      <w:r w:rsidRPr="000B786B">
        <w:rPr>
          <w:i/>
          <w:sz w:val="20"/>
          <w:szCs w:val="20"/>
          <w:lang w:val="ru-RU"/>
        </w:rPr>
        <w:t xml:space="preserve"> </w:t>
      </w:r>
    </w:p>
    <w:p w14:paraId="6950F23D" w14:textId="77777777" w:rsidR="00207935" w:rsidRPr="000B786B" w:rsidRDefault="00207935" w:rsidP="00207935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Класс (по варианту) с перегруженными операциями ==, =, </w:t>
      </w:r>
      <w:proofErr w:type="gramStart"/>
      <w:r w:rsidRPr="000B786B">
        <w:rPr>
          <w:sz w:val="24"/>
          <w:lang w:val="ru-RU"/>
        </w:rPr>
        <w:t>+  как</w:t>
      </w:r>
      <w:proofErr w:type="gramEnd"/>
      <w:r w:rsidRPr="000B786B">
        <w:rPr>
          <w:sz w:val="24"/>
          <w:lang w:val="ru-RU"/>
        </w:rPr>
        <w:t xml:space="preserve"> ф.-члены класса.</w:t>
      </w:r>
    </w:p>
    <w:p w14:paraId="616A1002" w14:textId="77777777" w:rsidR="00207935" w:rsidRPr="000B786B" w:rsidRDefault="00207935" w:rsidP="00207935">
      <w:pPr>
        <w:shd w:val="clear" w:color="auto" w:fill="D9D9D9"/>
        <w:spacing w:after="0"/>
        <w:rPr>
          <w:b/>
          <w:sz w:val="20"/>
          <w:szCs w:val="20"/>
          <w:lang w:val="ru-RU"/>
        </w:rPr>
      </w:pPr>
      <w:r w:rsidRPr="000B786B">
        <w:rPr>
          <w:b/>
          <w:sz w:val="20"/>
          <w:szCs w:val="20"/>
          <w:lang w:val="ru-RU"/>
        </w:rPr>
        <w:tab/>
        <w:t xml:space="preserve">ЛАБОРАТОРНАЯ РАБОТА №2Б     </w:t>
      </w:r>
    </w:p>
    <w:p w14:paraId="3CF5149D" w14:textId="77777777" w:rsidR="00207935" w:rsidRPr="000B786B" w:rsidRDefault="00207935" w:rsidP="00207935">
      <w:pPr>
        <w:shd w:val="clear" w:color="auto" w:fill="D9D9D9"/>
        <w:spacing w:after="0"/>
        <w:rPr>
          <w:i/>
          <w:sz w:val="20"/>
          <w:szCs w:val="20"/>
          <w:lang w:val="ru-RU"/>
        </w:rPr>
      </w:pPr>
      <w:r w:rsidRPr="000B786B">
        <w:rPr>
          <w:i/>
          <w:sz w:val="20"/>
          <w:szCs w:val="20"/>
          <w:highlight w:val="yellow"/>
          <w:lang w:val="ru-RU"/>
        </w:rPr>
        <w:tab/>
        <w:t>Без проверок (из ЛР 2 из методички), просто попробовать перегрузку</w:t>
      </w:r>
      <w:r w:rsidRPr="000B786B">
        <w:rPr>
          <w:i/>
          <w:sz w:val="20"/>
          <w:szCs w:val="20"/>
          <w:lang w:val="ru-RU"/>
        </w:rPr>
        <w:t xml:space="preserve"> </w:t>
      </w:r>
    </w:p>
    <w:p w14:paraId="2124967D" w14:textId="77777777" w:rsidR="00207935" w:rsidRPr="000B786B" w:rsidRDefault="00207935" w:rsidP="00207935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Класс (по варианту) с перегруженными операциями ==, </w:t>
      </w:r>
      <w:proofErr w:type="gramStart"/>
      <w:r w:rsidRPr="000B786B">
        <w:rPr>
          <w:sz w:val="24"/>
          <w:lang w:val="ru-RU"/>
        </w:rPr>
        <w:t>+  как</w:t>
      </w:r>
      <w:proofErr w:type="gramEnd"/>
      <w:r w:rsidRPr="000B786B">
        <w:rPr>
          <w:sz w:val="24"/>
          <w:lang w:val="ru-RU"/>
        </w:rPr>
        <w:t xml:space="preserve"> дружественные ф.</w:t>
      </w:r>
    </w:p>
    <w:p w14:paraId="13AE0FE1" w14:textId="77777777" w:rsidR="00207935" w:rsidRPr="000B786B" w:rsidRDefault="00207935" w:rsidP="00207935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  –   </w:t>
      </w:r>
      <w:r w:rsidRPr="000B786B">
        <w:rPr>
          <w:b/>
          <w:sz w:val="24"/>
          <w:lang w:val="ru-RU"/>
        </w:rPr>
        <w:t xml:space="preserve">Перегрузить </w:t>
      </w:r>
      <w:proofErr w:type="gramStart"/>
      <w:r w:rsidRPr="000B786B">
        <w:rPr>
          <w:b/>
          <w:sz w:val="24"/>
          <w:lang w:val="ru-RU"/>
        </w:rPr>
        <w:t>[ ]</w:t>
      </w:r>
      <w:proofErr w:type="gramEnd"/>
      <w:r w:rsidRPr="000B786B">
        <w:rPr>
          <w:sz w:val="24"/>
          <w:lang w:val="ru-RU"/>
        </w:rPr>
        <w:t xml:space="preserve">, чтобы посчитать длину переменной типа </w:t>
      </w:r>
      <w:proofErr w:type="spellStart"/>
      <w:r w:rsidRPr="000B786B">
        <w:rPr>
          <w:sz w:val="24"/>
          <w:lang w:val="ru-RU"/>
        </w:rPr>
        <w:t>char</w:t>
      </w:r>
      <w:proofErr w:type="spellEnd"/>
      <w:r w:rsidRPr="000B786B">
        <w:rPr>
          <w:sz w:val="24"/>
          <w:lang w:val="ru-RU"/>
        </w:rPr>
        <w:t>*.</w:t>
      </w:r>
    </w:p>
    <w:p w14:paraId="17A3F5BF" w14:textId="77777777" w:rsidR="00207935" w:rsidRPr="000B786B" w:rsidRDefault="00207935" w:rsidP="00207935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  –   </w:t>
      </w:r>
      <w:r w:rsidRPr="000B786B">
        <w:rPr>
          <w:b/>
          <w:sz w:val="24"/>
          <w:lang w:val="ru-RU"/>
        </w:rPr>
        <w:t xml:space="preserve">Перегрузить </w:t>
      </w:r>
      <w:proofErr w:type="gramStart"/>
      <w:r w:rsidRPr="000B786B">
        <w:rPr>
          <w:b/>
          <w:sz w:val="24"/>
          <w:lang w:val="ru-RU"/>
        </w:rPr>
        <w:t>( )</w:t>
      </w:r>
      <w:proofErr w:type="gramEnd"/>
      <w:r w:rsidRPr="000B786B">
        <w:rPr>
          <w:sz w:val="24"/>
          <w:lang w:val="ru-RU"/>
        </w:rPr>
        <w:t>, чтобы проинициализировать переменные класса.</w:t>
      </w:r>
    </w:p>
    <w:p w14:paraId="63DC0A64" w14:textId="14D6C500" w:rsidR="00207935" w:rsidRPr="000B786B" w:rsidRDefault="00207935" w:rsidP="00207935">
      <w:pPr>
        <w:pStyle w:val="Sectionheading"/>
      </w:pPr>
      <w:r w:rsidRPr="000B786B">
        <w:t>Комментарии к решению</w:t>
      </w:r>
    </w:p>
    <w:p w14:paraId="0E505B68" w14:textId="4F80E4AA" w:rsidR="00207935" w:rsidRPr="000B786B" w:rsidRDefault="00420253" w:rsidP="00207935">
      <w:pPr>
        <w:rPr>
          <w:lang w:val="ru-RU"/>
        </w:rPr>
      </w:pPr>
      <w:r w:rsidRPr="000B786B">
        <w:rPr>
          <w:lang w:val="ru-RU"/>
        </w:rPr>
        <w:t xml:space="preserve">Для заданий я сделал классы </w:t>
      </w:r>
      <w:r w:rsidRPr="000B786B">
        <w:rPr>
          <w:rStyle w:val="CodeinlineChar"/>
          <w:noProof w:val="0"/>
        </w:rPr>
        <w:t>A</w:t>
      </w:r>
      <w:r w:rsidRPr="000B786B">
        <w:rPr>
          <w:lang w:val="ru-RU"/>
        </w:rPr>
        <w:t xml:space="preserve"> и </w:t>
      </w:r>
      <w:r w:rsidRPr="000B786B">
        <w:rPr>
          <w:rStyle w:val="CodeinlineChar"/>
          <w:noProof w:val="0"/>
        </w:rPr>
        <w:t>B</w:t>
      </w:r>
      <w:r w:rsidRPr="000B786B">
        <w:rPr>
          <w:lang w:val="ru-RU"/>
        </w:rPr>
        <w:t xml:space="preserve">, содержащие соответствующие методы, а также класс </w:t>
      </w:r>
      <w:proofErr w:type="spellStart"/>
      <w:r w:rsidRPr="000B786B">
        <w:rPr>
          <w:rStyle w:val="CodeinlineChar"/>
          <w:noProof w:val="0"/>
        </w:rPr>
        <w:t>base</w:t>
      </w:r>
      <w:proofErr w:type="spellEnd"/>
      <w:r w:rsidRPr="000B786B">
        <w:rPr>
          <w:lang w:val="ru-RU"/>
        </w:rPr>
        <w:t>, содержащий общие поля, конструкторы и вывод.</w:t>
      </w:r>
    </w:p>
    <w:p w14:paraId="1ED12C8B" w14:textId="55D3222A" w:rsidR="00420253" w:rsidRPr="000B786B" w:rsidRDefault="00420253" w:rsidP="00207935">
      <w:pPr>
        <w:rPr>
          <w:lang w:val="ru-RU"/>
        </w:rPr>
      </w:pPr>
      <w:r w:rsidRPr="000B786B">
        <w:rPr>
          <w:lang w:val="ru-RU"/>
        </w:rPr>
        <w:t xml:space="preserve">Тип культуры </w:t>
      </w:r>
      <w:proofErr w:type="spellStart"/>
      <w:r w:rsidRPr="000B786B">
        <w:rPr>
          <w:rStyle w:val="CodeinlineChar"/>
          <w:noProof w:val="0"/>
        </w:rPr>
        <w:t>CultureType</w:t>
      </w:r>
      <w:proofErr w:type="spellEnd"/>
      <w:r w:rsidRPr="000B786B">
        <w:rPr>
          <w:lang w:val="ru-RU"/>
        </w:rPr>
        <w:t xml:space="preserve"> я объявил, как </w:t>
      </w:r>
      <w:proofErr w:type="spellStart"/>
      <w:r w:rsidRPr="000B786B">
        <w:rPr>
          <w:rStyle w:val="CodeinlineChar"/>
          <w:noProof w:val="0"/>
        </w:rPr>
        <w:t>enum</w:t>
      </w:r>
      <w:proofErr w:type="spellEnd"/>
      <w:r w:rsidRPr="000B786B">
        <w:rPr>
          <w:rStyle w:val="CodeinlineChar"/>
          <w:noProof w:val="0"/>
        </w:rPr>
        <w:t xml:space="preserve"> </w:t>
      </w:r>
      <w:proofErr w:type="spellStart"/>
      <w:r w:rsidRPr="000B786B">
        <w:rPr>
          <w:rStyle w:val="CodeinlineChar"/>
          <w:noProof w:val="0"/>
        </w:rPr>
        <w:t>class</w:t>
      </w:r>
      <w:proofErr w:type="spellEnd"/>
      <w:r w:rsidRPr="000B786B">
        <w:rPr>
          <w:lang w:val="ru-RU"/>
        </w:rPr>
        <w:t>, чтоб уменьшить вероятность непредвиденных ошибок.</w:t>
      </w:r>
    </w:p>
    <w:p w14:paraId="0647CEFA" w14:textId="242E3D84" w:rsidR="00420253" w:rsidRPr="000B786B" w:rsidRDefault="00420253" w:rsidP="00207935">
      <w:pPr>
        <w:rPr>
          <w:lang w:val="ru-RU"/>
        </w:rPr>
      </w:pPr>
      <w:r w:rsidRPr="000B786B">
        <w:rPr>
          <w:lang w:val="ru-RU"/>
        </w:rPr>
        <w:t>При реализации оператором сложения я решил, что складывать можно только области с одинаковым типом культуры, при этом площади областей складываются, а эффективность результата равняется уравновешенному среднему обоих сложенных областей.</w:t>
      </w:r>
    </w:p>
    <w:p w14:paraId="1C017EFF" w14:textId="3BCF666B" w:rsidR="00207935" w:rsidRPr="00EF01FF" w:rsidRDefault="00207935" w:rsidP="00207935">
      <w:pPr>
        <w:pStyle w:val="Sectionheading"/>
        <w:rPr>
          <w:lang w:val="en-US"/>
        </w:rPr>
      </w:pPr>
      <w:r w:rsidRPr="000B786B">
        <w:lastRenderedPageBreak/>
        <w:t>Весь</w:t>
      </w:r>
      <w:r w:rsidRPr="00EF01FF">
        <w:rPr>
          <w:lang w:val="en-US"/>
        </w:rPr>
        <w:t xml:space="preserve"> </w:t>
      </w:r>
      <w:r w:rsidRPr="000B786B">
        <w:t>код</w:t>
      </w:r>
    </w:p>
    <w:p w14:paraId="48518D0B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>#include &lt;iostream&gt;</w:t>
      </w:r>
    </w:p>
    <w:p w14:paraId="7B9CB7A2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>#include &lt;string&gt;</w:t>
      </w:r>
    </w:p>
    <w:p w14:paraId="463DBD7C" w14:textId="77777777" w:rsidR="00420253" w:rsidRPr="009B249E" w:rsidRDefault="00420253" w:rsidP="00420253">
      <w:pPr>
        <w:pStyle w:val="Codeblock"/>
        <w:rPr>
          <w:noProof w:val="0"/>
        </w:rPr>
      </w:pPr>
      <w:r w:rsidRPr="009B249E">
        <w:rPr>
          <w:noProof w:val="0"/>
        </w:rPr>
        <w:t>using namespace std;</w:t>
      </w:r>
    </w:p>
    <w:p w14:paraId="499B0CCC" w14:textId="77777777" w:rsidR="00420253" w:rsidRPr="009B249E" w:rsidRDefault="00420253" w:rsidP="00420253">
      <w:pPr>
        <w:pStyle w:val="Codeblock"/>
        <w:rPr>
          <w:noProof w:val="0"/>
        </w:rPr>
      </w:pPr>
    </w:p>
    <w:p w14:paraId="5C46C447" w14:textId="77777777" w:rsidR="00420253" w:rsidRPr="00EF01FF" w:rsidRDefault="00420253" w:rsidP="00420253">
      <w:pPr>
        <w:pStyle w:val="Codeblock"/>
        <w:rPr>
          <w:noProof w:val="0"/>
        </w:rPr>
      </w:pPr>
      <w:proofErr w:type="spellStart"/>
      <w:r w:rsidRPr="00EF01FF">
        <w:rPr>
          <w:noProof w:val="0"/>
        </w:rPr>
        <w:t>enum</w:t>
      </w:r>
      <w:proofErr w:type="spellEnd"/>
      <w:r w:rsidRPr="00EF01FF">
        <w:rPr>
          <w:noProof w:val="0"/>
        </w:rPr>
        <w:t xml:space="preserve"> class </w:t>
      </w:r>
      <w:proofErr w:type="spellStart"/>
      <w:r w:rsidRPr="00EF01FF">
        <w:rPr>
          <w:noProof w:val="0"/>
        </w:rPr>
        <w:t>CultureType</w:t>
      </w:r>
      <w:proofErr w:type="spellEnd"/>
      <w:r w:rsidRPr="00EF01FF">
        <w:rPr>
          <w:noProof w:val="0"/>
        </w:rPr>
        <w:t xml:space="preserve"> </w:t>
      </w:r>
      <w:proofErr w:type="gramStart"/>
      <w:r w:rsidRPr="00EF01FF">
        <w:rPr>
          <w:noProof w:val="0"/>
        </w:rPr>
        <w:t xml:space="preserve">{ </w:t>
      </w:r>
      <w:r w:rsidRPr="000B786B">
        <w:rPr>
          <w:noProof w:val="0"/>
          <w:lang w:val="ru-RU"/>
        </w:rPr>
        <w:t>зерновые</w:t>
      </w:r>
      <w:proofErr w:type="gramEnd"/>
      <w:r w:rsidRPr="00EF01FF">
        <w:rPr>
          <w:noProof w:val="0"/>
        </w:rPr>
        <w:t xml:space="preserve">, </w:t>
      </w:r>
      <w:r w:rsidRPr="000B786B">
        <w:rPr>
          <w:noProof w:val="0"/>
          <w:lang w:val="ru-RU"/>
        </w:rPr>
        <w:t>бобовые</w:t>
      </w:r>
      <w:r w:rsidRPr="00EF01FF">
        <w:rPr>
          <w:noProof w:val="0"/>
        </w:rPr>
        <w:t xml:space="preserve"> };</w:t>
      </w:r>
    </w:p>
    <w:p w14:paraId="21E4AD4A" w14:textId="77777777" w:rsidR="00420253" w:rsidRPr="00EF01FF" w:rsidRDefault="00420253" w:rsidP="00420253">
      <w:pPr>
        <w:pStyle w:val="Codeblock"/>
        <w:rPr>
          <w:noProof w:val="0"/>
        </w:rPr>
      </w:pPr>
    </w:p>
    <w:p w14:paraId="5CD8AD06" w14:textId="77777777" w:rsidR="00420253" w:rsidRPr="009B249E" w:rsidRDefault="00420253" w:rsidP="00420253">
      <w:pPr>
        <w:pStyle w:val="Codeblock"/>
        <w:rPr>
          <w:noProof w:val="0"/>
        </w:rPr>
      </w:pPr>
      <w:r w:rsidRPr="009B249E">
        <w:rPr>
          <w:noProof w:val="0"/>
        </w:rPr>
        <w:t>class base {</w:t>
      </w:r>
    </w:p>
    <w:p w14:paraId="7F72A168" w14:textId="77777777" w:rsidR="00420253" w:rsidRPr="009B249E" w:rsidRDefault="00420253" w:rsidP="00420253">
      <w:pPr>
        <w:pStyle w:val="Codeblock"/>
        <w:rPr>
          <w:noProof w:val="0"/>
        </w:rPr>
      </w:pPr>
      <w:r w:rsidRPr="009B249E">
        <w:rPr>
          <w:noProof w:val="0"/>
        </w:rPr>
        <w:t>protected:</w:t>
      </w:r>
    </w:p>
    <w:p w14:paraId="6BA71800" w14:textId="77777777" w:rsidR="00420253" w:rsidRPr="00EF01FF" w:rsidRDefault="00420253" w:rsidP="00420253">
      <w:pPr>
        <w:pStyle w:val="Codeblock"/>
        <w:rPr>
          <w:noProof w:val="0"/>
        </w:rPr>
      </w:pPr>
      <w:r w:rsidRPr="009B249E">
        <w:rPr>
          <w:noProof w:val="0"/>
        </w:rPr>
        <w:tab/>
      </w:r>
      <w:r w:rsidRPr="00EF01FF">
        <w:rPr>
          <w:noProof w:val="0"/>
        </w:rPr>
        <w:t xml:space="preserve">string </w:t>
      </w:r>
      <w:proofErr w:type="gramStart"/>
      <w:r w:rsidRPr="00EF01FF">
        <w:rPr>
          <w:noProof w:val="0"/>
        </w:rPr>
        <w:t>name{</w:t>
      </w:r>
      <w:proofErr w:type="gramEnd"/>
      <w:r w:rsidRPr="00EF01FF">
        <w:rPr>
          <w:noProof w:val="0"/>
        </w:rPr>
        <w:t>};</w:t>
      </w:r>
    </w:p>
    <w:p w14:paraId="0450B6B5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CultureType</w:t>
      </w:r>
      <w:proofErr w:type="spellEnd"/>
      <w:r w:rsidRPr="00EF01FF">
        <w:rPr>
          <w:noProof w:val="0"/>
        </w:rPr>
        <w:t xml:space="preserve"> </w:t>
      </w:r>
      <w:proofErr w:type="gramStart"/>
      <w:r w:rsidRPr="00EF01FF">
        <w:rPr>
          <w:noProof w:val="0"/>
        </w:rPr>
        <w:t>type{</w:t>
      </w:r>
      <w:proofErr w:type="gramEnd"/>
      <w:r w:rsidRPr="00EF01FF">
        <w:rPr>
          <w:noProof w:val="0"/>
        </w:rPr>
        <w:t>};</w:t>
      </w:r>
    </w:p>
    <w:p w14:paraId="277DF73A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  <w:t xml:space="preserve">int </w:t>
      </w:r>
      <w:proofErr w:type="spellStart"/>
      <w:r w:rsidRPr="00EF01FF">
        <w:rPr>
          <w:noProof w:val="0"/>
        </w:rPr>
        <w:t>area_in_</w:t>
      </w:r>
      <w:proofErr w:type="gramStart"/>
      <w:r w:rsidRPr="00EF01FF">
        <w:rPr>
          <w:noProof w:val="0"/>
        </w:rPr>
        <w:t>use</w:t>
      </w:r>
      <w:proofErr w:type="spellEnd"/>
      <w:r w:rsidRPr="00EF01FF">
        <w:rPr>
          <w:noProof w:val="0"/>
        </w:rPr>
        <w:t>{</w:t>
      </w:r>
      <w:proofErr w:type="gramEnd"/>
      <w:r w:rsidRPr="00EF01FF">
        <w:rPr>
          <w:noProof w:val="0"/>
        </w:rPr>
        <w:t>};</w:t>
      </w:r>
    </w:p>
    <w:p w14:paraId="26822BC3" w14:textId="77777777" w:rsidR="00420253" w:rsidRPr="009B249E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9B249E">
        <w:rPr>
          <w:noProof w:val="0"/>
        </w:rPr>
        <w:t xml:space="preserve">float </w:t>
      </w:r>
      <w:proofErr w:type="gramStart"/>
      <w:r w:rsidRPr="009B249E">
        <w:rPr>
          <w:noProof w:val="0"/>
        </w:rPr>
        <w:t>efficiency{</w:t>
      </w:r>
      <w:proofErr w:type="gramEnd"/>
      <w:r w:rsidRPr="009B249E">
        <w:rPr>
          <w:noProof w:val="0"/>
        </w:rPr>
        <w:t>};</w:t>
      </w:r>
    </w:p>
    <w:p w14:paraId="6AD59A73" w14:textId="77777777" w:rsidR="00420253" w:rsidRPr="009B249E" w:rsidRDefault="00420253" w:rsidP="00420253">
      <w:pPr>
        <w:pStyle w:val="Codeblock"/>
        <w:rPr>
          <w:noProof w:val="0"/>
        </w:rPr>
      </w:pPr>
    </w:p>
    <w:p w14:paraId="1F9319FA" w14:textId="77777777" w:rsidR="00420253" w:rsidRPr="009B249E" w:rsidRDefault="00420253" w:rsidP="00420253">
      <w:pPr>
        <w:pStyle w:val="Codeblock"/>
        <w:rPr>
          <w:noProof w:val="0"/>
        </w:rPr>
      </w:pPr>
      <w:r w:rsidRPr="009B249E">
        <w:rPr>
          <w:noProof w:val="0"/>
        </w:rPr>
        <w:t>public:</w:t>
      </w:r>
    </w:p>
    <w:p w14:paraId="69584A62" w14:textId="77777777" w:rsidR="00420253" w:rsidRPr="00EF01FF" w:rsidRDefault="00420253" w:rsidP="00420253">
      <w:pPr>
        <w:pStyle w:val="Codeblock"/>
        <w:rPr>
          <w:noProof w:val="0"/>
        </w:rPr>
      </w:pPr>
      <w:r w:rsidRPr="009B249E">
        <w:rPr>
          <w:noProof w:val="0"/>
        </w:rPr>
        <w:tab/>
      </w:r>
      <w:proofErr w:type="gramStart"/>
      <w:r w:rsidRPr="00EF01FF">
        <w:rPr>
          <w:noProof w:val="0"/>
        </w:rPr>
        <w:t>base(</w:t>
      </w:r>
      <w:proofErr w:type="gramEnd"/>
      <w:r w:rsidRPr="00EF01FF">
        <w:rPr>
          <w:noProof w:val="0"/>
        </w:rPr>
        <w:t>) {</w:t>
      </w:r>
    </w:p>
    <w:p w14:paraId="7B2A8523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"%constructor%" &lt;&lt; </w:t>
      </w:r>
      <w:proofErr w:type="spellStart"/>
      <w:r w:rsidRPr="00EF01FF">
        <w:rPr>
          <w:noProof w:val="0"/>
        </w:rPr>
        <w:t>endl</w:t>
      </w:r>
      <w:proofErr w:type="spellEnd"/>
      <w:r w:rsidRPr="00EF01FF">
        <w:rPr>
          <w:noProof w:val="0"/>
        </w:rPr>
        <w:t>;</w:t>
      </w:r>
    </w:p>
    <w:p w14:paraId="2942935E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"Enter name: ";</w:t>
      </w:r>
    </w:p>
    <w:p w14:paraId="7A1C362A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cin</w:t>
      </w:r>
      <w:proofErr w:type="spellEnd"/>
      <w:r w:rsidRPr="00EF01FF">
        <w:rPr>
          <w:noProof w:val="0"/>
        </w:rPr>
        <w:t xml:space="preserve"> &gt;&gt; this-&gt;name;</w:t>
      </w:r>
    </w:p>
    <w:p w14:paraId="2756F23B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"Enter culture type:" &lt;&lt; </w:t>
      </w:r>
      <w:proofErr w:type="spellStart"/>
      <w:r w:rsidRPr="00EF01FF">
        <w:rPr>
          <w:noProof w:val="0"/>
        </w:rPr>
        <w:t>endl</w:t>
      </w:r>
      <w:proofErr w:type="spellEnd"/>
      <w:r w:rsidRPr="00EF01FF">
        <w:rPr>
          <w:noProof w:val="0"/>
        </w:rPr>
        <w:t>;</w:t>
      </w:r>
    </w:p>
    <w:p w14:paraId="4D977668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"\t1 = cereal" &lt;&lt; </w:t>
      </w:r>
      <w:proofErr w:type="spellStart"/>
      <w:r w:rsidRPr="00EF01FF">
        <w:rPr>
          <w:noProof w:val="0"/>
        </w:rPr>
        <w:t>endl</w:t>
      </w:r>
      <w:proofErr w:type="spellEnd"/>
      <w:r w:rsidRPr="00EF01FF">
        <w:rPr>
          <w:noProof w:val="0"/>
        </w:rPr>
        <w:t>;</w:t>
      </w:r>
    </w:p>
    <w:p w14:paraId="46A65DBB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"\t2 = bean" &lt;&lt; </w:t>
      </w:r>
      <w:proofErr w:type="spellStart"/>
      <w:r w:rsidRPr="00EF01FF">
        <w:rPr>
          <w:noProof w:val="0"/>
        </w:rPr>
        <w:t>endl</w:t>
      </w:r>
      <w:proofErr w:type="spellEnd"/>
      <w:r w:rsidRPr="00EF01FF">
        <w:rPr>
          <w:noProof w:val="0"/>
        </w:rPr>
        <w:t>;</w:t>
      </w:r>
    </w:p>
    <w:p w14:paraId="7766A2A0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 xml:space="preserve">int </w:t>
      </w:r>
      <w:proofErr w:type="spellStart"/>
      <w:r w:rsidRPr="00EF01FF">
        <w:rPr>
          <w:noProof w:val="0"/>
        </w:rPr>
        <w:t>i</w:t>
      </w:r>
      <w:proofErr w:type="spellEnd"/>
      <w:r w:rsidRPr="00EF01FF">
        <w:rPr>
          <w:noProof w:val="0"/>
        </w:rPr>
        <w:t>;</w:t>
      </w:r>
    </w:p>
    <w:p w14:paraId="3779D035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cin</w:t>
      </w:r>
      <w:proofErr w:type="spellEnd"/>
      <w:r w:rsidRPr="00EF01FF">
        <w:rPr>
          <w:noProof w:val="0"/>
        </w:rPr>
        <w:t xml:space="preserve"> &gt;&gt; </w:t>
      </w:r>
      <w:proofErr w:type="spellStart"/>
      <w:r w:rsidRPr="00EF01FF">
        <w:rPr>
          <w:noProof w:val="0"/>
        </w:rPr>
        <w:t>i</w:t>
      </w:r>
      <w:proofErr w:type="spellEnd"/>
      <w:r w:rsidRPr="00EF01FF">
        <w:rPr>
          <w:noProof w:val="0"/>
        </w:rPr>
        <w:t>;</w:t>
      </w:r>
    </w:p>
    <w:p w14:paraId="5735534D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>switch (</w:t>
      </w:r>
      <w:proofErr w:type="spellStart"/>
      <w:r w:rsidRPr="00EF01FF">
        <w:rPr>
          <w:noProof w:val="0"/>
        </w:rPr>
        <w:t>i</w:t>
      </w:r>
      <w:proofErr w:type="spellEnd"/>
      <w:r w:rsidRPr="00EF01FF">
        <w:rPr>
          <w:noProof w:val="0"/>
        </w:rPr>
        <w:t>)</w:t>
      </w:r>
    </w:p>
    <w:p w14:paraId="33C986D7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>{</w:t>
      </w:r>
    </w:p>
    <w:p w14:paraId="5546C616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>case 1:</w:t>
      </w:r>
    </w:p>
    <w:p w14:paraId="172A2DFC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EF01FF">
        <w:rPr>
          <w:noProof w:val="0"/>
        </w:rPr>
        <w:tab/>
        <w:t xml:space="preserve">this-&gt;type = </w:t>
      </w:r>
      <w:proofErr w:type="spellStart"/>
      <w:proofErr w:type="gramStart"/>
      <w:r w:rsidRPr="00EF01FF">
        <w:rPr>
          <w:noProof w:val="0"/>
        </w:rPr>
        <w:t>CultureType</w:t>
      </w:r>
      <w:proofErr w:type="spellEnd"/>
      <w:r w:rsidRPr="00EF01FF">
        <w:rPr>
          <w:noProof w:val="0"/>
        </w:rPr>
        <w:t>::</w:t>
      </w:r>
      <w:proofErr w:type="gramEnd"/>
      <w:r w:rsidRPr="000B786B">
        <w:rPr>
          <w:noProof w:val="0"/>
          <w:lang w:val="ru-RU"/>
        </w:rPr>
        <w:t>зерновые</w:t>
      </w:r>
      <w:r w:rsidRPr="00EF01FF">
        <w:rPr>
          <w:noProof w:val="0"/>
        </w:rPr>
        <w:t>;</w:t>
      </w:r>
    </w:p>
    <w:p w14:paraId="4832D6EA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EF01FF">
        <w:rPr>
          <w:noProof w:val="0"/>
        </w:rPr>
        <w:tab/>
        <w:t>break;</w:t>
      </w:r>
    </w:p>
    <w:p w14:paraId="616BBBF4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>case 2:</w:t>
      </w:r>
    </w:p>
    <w:p w14:paraId="7D165D86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EF01FF">
        <w:rPr>
          <w:noProof w:val="0"/>
        </w:rPr>
        <w:tab/>
        <w:t xml:space="preserve">this-&gt;type = </w:t>
      </w:r>
      <w:proofErr w:type="spellStart"/>
      <w:proofErr w:type="gramStart"/>
      <w:r w:rsidRPr="00EF01FF">
        <w:rPr>
          <w:noProof w:val="0"/>
        </w:rPr>
        <w:t>CultureType</w:t>
      </w:r>
      <w:proofErr w:type="spellEnd"/>
      <w:r w:rsidRPr="00EF01FF">
        <w:rPr>
          <w:noProof w:val="0"/>
        </w:rPr>
        <w:t>::</w:t>
      </w:r>
      <w:proofErr w:type="gramEnd"/>
      <w:r w:rsidRPr="000B786B">
        <w:rPr>
          <w:noProof w:val="0"/>
          <w:lang w:val="ru-RU"/>
        </w:rPr>
        <w:t>бобовые</w:t>
      </w:r>
      <w:r w:rsidRPr="00EF01FF">
        <w:rPr>
          <w:noProof w:val="0"/>
        </w:rPr>
        <w:t>;</w:t>
      </w:r>
    </w:p>
    <w:p w14:paraId="5E0ECE5F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EF01FF">
        <w:rPr>
          <w:noProof w:val="0"/>
        </w:rPr>
        <w:tab/>
        <w:t>break;</w:t>
      </w:r>
    </w:p>
    <w:p w14:paraId="790FF38A" w14:textId="77777777" w:rsidR="00420253" w:rsidRPr="009B249E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9B249E">
        <w:rPr>
          <w:noProof w:val="0"/>
        </w:rPr>
        <w:t>default:</w:t>
      </w:r>
    </w:p>
    <w:p w14:paraId="73FEFDF3" w14:textId="77777777" w:rsidR="00420253" w:rsidRPr="009B249E" w:rsidRDefault="00420253" w:rsidP="00420253">
      <w:pPr>
        <w:pStyle w:val="Codeblock"/>
        <w:rPr>
          <w:noProof w:val="0"/>
        </w:rPr>
      </w:pPr>
      <w:r w:rsidRPr="009B249E">
        <w:rPr>
          <w:noProof w:val="0"/>
        </w:rPr>
        <w:tab/>
      </w:r>
      <w:r w:rsidRPr="009B249E">
        <w:rPr>
          <w:noProof w:val="0"/>
        </w:rPr>
        <w:tab/>
      </w:r>
      <w:r w:rsidRPr="009B249E">
        <w:rPr>
          <w:noProof w:val="0"/>
        </w:rPr>
        <w:tab/>
        <w:t xml:space="preserve">throw </w:t>
      </w:r>
      <w:proofErr w:type="spellStart"/>
      <w:r w:rsidRPr="009B249E">
        <w:rPr>
          <w:noProof w:val="0"/>
        </w:rPr>
        <w:t>i</w:t>
      </w:r>
      <w:proofErr w:type="spellEnd"/>
      <w:r w:rsidRPr="009B249E">
        <w:rPr>
          <w:noProof w:val="0"/>
        </w:rPr>
        <w:t>;</w:t>
      </w:r>
    </w:p>
    <w:p w14:paraId="18614732" w14:textId="77777777" w:rsidR="00420253" w:rsidRPr="009B249E" w:rsidRDefault="00420253" w:rsidP="00420253">
      <w:pPr>
        <w:pStyle w:val="Codeblock"/>
        <w:rPr>
          <w:noProof w:val="0"/>
        </w:rPr>
      </w:pPr>
      <w:r w:rsidRPr="009B249E">
        <w:rPr>
          <w:noProof w:val="0"/>
        </w:rPr>
        <w:tab/>
      </w:r>
      <w:r w:rsidRPr="009B249E">
        <w:rPr>
          <w:noProof w:val="0"/>
        </w:rPr>
        <w:tab/>
        <w:t>}</w:t>
      </w:r>
    </w:p>
    <w:p w14:paraId="66F4FCA3" w14:textId="77777777" w:rsidR="00420253" w:rsidRPr="00EF01FF" w:rsidRDefault="00420253" w:rsidP="00420253">
      <w:pPr>
        <w:pStyle w:val="Codeblock"/>
        <w:rPr>
          <w:noProof w:val="0"/>
        </w:rPr>
      </w:pPr>
      <w:r w:rsidRPr="009B249E">
        <w:rPr>
          <w:noProof w:val="0"/>
        </w:rPr>
        <w:tab/>
      </w:r>
      <w:r w:rsidRPr="009B249E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"Enter area in use: ";</w:t>
      </w:r>
    </w:p>
    <w:p w14:paraId="5F8CF140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cin</w:t>
      </w:r>
      <w:proofErr w:type="spellEnd"/>
      <w:r w:rsidRPr="00EF01FF">
        <w:rPr>
          <w:noProof w:val="0"/>
        </w:rPr>
        <w:t xml:space="preserve"> &gt;&gt; this-&gt;</w:t>
      </w:r>
      <w:proofErr w:type="spellStart"/>
      <w:r w:rsidRPr="00EF01FF">
        <w:rPr>
          <w:noProof w:val="0"/>
        </w:rPr>
        <w:t>area_in_use</w:t>
      </w:r>
      <w:proofErr w:type="spellEnd"/>
      <w:r w:rsidRPr="00EF01FF">
        <w:rPr>
          <w:noProof w:val="0"/>
        </w:rPr>
        <w:t>;</w:t>
      </w:r>
    </w:p>
    <w:p w14:paraId="3D0FFDA4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"Enter efficiency: ";</w:t>
      </w:r>
    </w:p>
    <w:p w14:paraId="29824ACE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cin</w:t>
      </w:r>
      <w:proofErr w:type="spellEnd"/>
      <w:r w:rsidRPr="00EF01FF">
        <w:rPr>
          <w:noProof w:val="0"/>
        </w:rPr>
        <w:t xml:space="preserve"> &gt;&gt; this-&gt;efficiency;</w:t>
      </w:r>
    </w:p>
    <w:p w14:paraId="067C8C98" w14:textId="77777777" w:rsidR="00420253" w:rsidRPr="009B249E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9B249E">
        <w:rPr>
          <w:noProof w:val="0"/>
        </w:rPr>
        <w:t>}</w:t>
      </w:r>
    </w:p>
    <w:p w14:paraId="732A48D4" w14:textId="77777777" w:rsidR="00420253" w:rsidRPr="009B249E" w:rsidRDefault="00420253" w:rsidP="00420253">
      <w:pPr>
        <w:pStyle w:val="Codeblock"/>
        <w:rPr>
          <w:noProof w:val="0"/>
        </w:rPr>
      </w:pPr>
    </w:p>
    <w:p w14:paraId="3838F443" w14:textId="77777777" w:rsidR="00420253" w:rsidRPr="00EF01FF" w:rsidRDefault="00420253" w:rsidP="00420253">
      <w:pPr>
        <w:pStyle w:val="Codeblock"/>
        <w:rPr>
          <w:noProof w:val="0"/>
        </w:rPr>
      </w:pPr>
      <w:r w:rsidRPr="009B249E">
        <w:rPr>
          <w:noProof w:val="0"/>
        </w:rPr>
        <w:tab/>
      </w:r>
      <w:proofErr w:type="gramStart"/>
      <w:r w:rsidRPr="00EF01FF">
        <w:rPr>
          <w:noProof w:val="0"/>
        </w:rPr>
        <w:t>base(</w:t>
      </w:r>
      <w:proofErr w:type="gramEnd"/>
      <w:r w:rsidRPr="00EF01FF">
        <w:rPr>
          <w:noProof w:val="0"/>
        </w:rPr>
        <w:t xml:space="preserve">string name, </w:t>
      </w:r>
      <w:proofErr w:type="spellStart"/>
      <w:r w:rsidRPr="00EF01FF">
        <w:rPr>
          <w:noProof w:val="0"/>
        </w:rPr>
        <w:t>CultureType</w:t>
      </w:r>
      <w:proofErr w:type="spellEnd"/>
      <w:r w:rsidRPr="00EF01FF">
        <w:rPr>
          <w:noProof w:val="0"/>
        </w:rPr>
        <w:t xml:space="preserve"> type, int </w:t>
      </w:r>
      <w:proofErr w:type="spellStart"/>
      <w:r w:rsidRPr="00EF01FF">
        <w:rPr>
          <w:noProof w:val="0"/>
        </w:rPr>
        <w:t>area_in_use</w:t>
      </w:r>
      <w:proofErr w:type="spellEnd"/>
      <w:r w:rsidRPr="00EF01FF">
        <w:rPr>
          <w:noProof w:val="0"/>
        </w:rPr>
        <w:t>, float efficiency)</w:t>
      </w:r>
    </w:p>
    <w:p w14:paraId="7BFF82EE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 xml:space="preserve">: </w:t>
      </w:r>
      <w:proofErr w:type="gramStart"/>
      <w:r w:rsidRPr="00EF01FF">
        <w:rPr>
          <w:noProof w:val="0"/>
        </w:rPr>
        <w:t>name{ name</w:t>
      </w:r>
      <w:proofErr w:type="gramEnd"/>
      <w:r w:rsidRPr="00EF01FF">
        <w:rPr>
          <w:noProof w:val="0"/>
        </w:rPr>
        <w:t xml:space="preserve"> }</w:t>
      </w:r>
    </w:p>
    <w:p w14:paraId="144EE770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 xml:space="preserve">, </w:t>
      </w:r>
      <w:proofErr w:type="gramStart"/>
      <w:r w:rsidRPr="00EF01FF">
        <w:rPr>
          <w:noProof w:val="0"/>
        </w:rPr>
        <w:t>type{ type</w:t>
      </w:r>
      <w:proofErr w:type="gramEnd"/>
      <w:r w:rsidRPr="00EF01FF">
        <w:rPr>
          <w:noProof w:val="0"/>
        </w:rPr>
        <w:t xml:space="preserve"> }</w:t>
      </w:r>
    </w:p>
    <w:p w14:paraId="32117AA5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 xml:space="preserve">, </w:t>
      </w:r>
      <w:proofErr w:type="spellStart"/>
      <w:r w:rsidRPr="00EF01FF">
        <w:rPr>
          <w:noProof w:val="0"/>
        </w:rPr>
        <w:t>area_in_</w:t>
      </w:r>
      <w:proofErr w:type="gramStart"/>
      <w:r w:rsidRPr="00EF01FF">
        <w:rPr>
          <w:noProof w:val="0"/>
        </w:rPr>
        <w:t>use</w:t>
      </w:r>
      <w:proofErr w:type="spellEnd"/>
      <w:r w:rsidRPr="00EF01FF">
        <w:rPr>
          <w:noProof w:val="0"/>
        </w:rPr>
        <w:t xml:space="preserve">{ </w:t>
      </w:r>
      <w:proofErr w:type="spellStart"/>
      <w:r w:rsidRPr="00EF01FF">
        <w:rPr>
          <w:noProof w:val="0"/>
        </w:rPr>
        <w:t>area</w:t>
      </w:r>
      <w:proofErr w:type="gramEnd"/>
      <w:r w:rsidRPr="00EF01FF">
        <w:rPr>
          <w:noProof w:val="0"/>
        </w:rPr>
        <w:t>_in_use</w:t>
      </w:r>
      <w:proofErr w:type="spellEnd"/>
      <w:r w:rsidRPr="00EF01FF">
        <w:rPr>
          <w:noProof w:val="0"/>
        </w:rPr>
        <w:t xml:space="preserve"> }</w:t>
      </w:r>
    </w:p>
    <w:p w14:paraId="639AE64E" w14:textId="77777777" w:rsidR="00420253" w:rsidRPr="009B249E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9B249E">
        <w:rPr>
          <w:noProof w:val="0"/>
        </w:rPr>
        <w:t xml:space="preserve">, </w:t>
      </w:r>
      <w:proofErr w:type="gramStart"/>
      <w:r w:rsidRPr="009B249E">
        <w:rPr>
          <w:noProof w:val="0"/>
        </w:rPr>
        <w:t>efficiency{ efficiency</w:t>
      </w:r>
      <w:proofErr w:type="gramEnd"/>
      <w:r w:rsidRPr="009B249E">
        <w:rPr>
          <w:noProof w:val="0"/>
        </w:rPr>
        <w:t xml:space="preserve"> }</w:t>
      </w:r>
    </w:p>
    <w:p w14:paraId="48821A6C" w14:textId="77777777" w:rsidR="00420253" w:rsidRPr="009B249E" w:rsidRDefault="00420253" w:rsidP="00420253">
      <w:pPr>
        <w:pStyle w:val="Codeblock"/>
        <w:rPr>
          <w:noProof w:val="0"/>
        </w:rPr>
      </w:pPr>
      <w:r w:rsidRPr="009B249E">
        <w:rPr>
          <w:noProof w:val="0"/>
        </w:rPr>
        <w:tab/>
        <w:t>{}</w:t>
      </w:r>
    </w:p>
    <w:p w14:paraId="423C8424" w14:textId="77777777" w:rsidR="00420253" w:rsidRPr="009B249E" w:rsidRDefault="00420253" w:rsidP="00420253">
      <w:pPr>
        <w:pStyle w:val="Codeblock"/>
        <w:rPr>
          <w:noProof w:val="0"/>
        </w:rPr>
      </w:pPr>
    </w:p>
    <w:p w14:paraId="26A629ED" w14:textId="77777777" w:rsidR="00420253" w:rsidRPr="00EF01FF" w:rsidRDefault="00420253" w:rsidP="00420253">
      <w:pPr>
        <w:pStyle w:val="Codeblock"/>
        <w:rPr>
          <w:noProof w:val="0"/>
        </w:rPr>
      </w:pPr>
      <w:r w:rsidRPr="009B249E">
        <w:rPr>
          <w:noProof w:val="0"/>
        </w:rPr>
        <w:tab/>
      </w:r>
      <w:r w:rsidRPr="00EF01FF">
        <w:rPr>
          <w:noProof w:val="0"/>
        </w:rPr>
        <w:t xml:space="preserve">friend </w:t>
      </w:r>
      <w:proofErr w:type="spellStart"/>
      <w:r w:rsidRPr="00EF01FF">
        <w:rPr>
          <w:noProof w:val="0"/>
        </w:rPr>
        <w:t>ostream</w:t>
      </w:r>
      <w:proofErr w:type="spellEnd"/>
      <w:r w:rsidRPr="00EF01FF">
        <w:rPr>
          <w:noProof w:val="0"/>
        </w:rPr>
        <w:t>&amp; operator&lt;</w:t>
      </w:r>
      <w:proofErr w:type="gramStart"/>
      <w:r w:rsidRPr="00EF01FF">
        <w:rPr>
          <w:noProof w:val="0"/>
        </w:rPr>
        <w:t>&lt;(</w:t>
      </w:r>
      <w:proofErr w:type="spellStart"/>
      <w:proofErr w:type="gramEnd"/>
      <w:r w:rsidRPr="00EF01FF">
        <w:rPr>
          <w:noProof w:val="0"/>
        </w:rPr>
        <w:t>ostream</w:t>
      </w:r>
      <w:proofErr w:type="spellEnd"/>
      <w:r w:rsidRPr="00EF01FF">
        <w:rPr>
          <w:noProof w:val="0"/>
        </w:rPr>
        <w:t>&amp; out, const base&amp; a) {</w:t>
      </w:r>
    </w:p>
    <w:p w14:paraId="4FA34290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 xml:space="preserve">out &lt;&lt; "%contents%" &lt;&lt; </w:t>
      </w:r>
      <w:proofErr w:type="spellStart"/>
      <w:r w:rsidRPr="00EF01FF">
        <w:rPr>
          <w:noProof w:val="0"/>
        </w:rPr>
        <w:t>endl</w:t>
      </w:r>
      <w:proofErr w:type="spellEnd"/>
      <w:r w:rsidRPr="00EF01FF">
        <w:rPr>
          <w:noProof w:val="0"/>
        </w:rPr>
        <w:t>;</w:t>
      </w:r>
    </w:p>
    <w:p w14:paraId="453D6382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 xml:space="preserve">out &lt;&lt; "name: " &lt;&lt; a.name &lt;&lt; </w:t>
      </w:r>
      <w:proofErr w:type="spellStart"/>
      <w:r w:rsidRPr="00EF01FF">
        <w:rPr>
          <w:noProof w:val="0"/>
        </w:rPr>
        <w:t>endl</w:t>
      </w:r>
      <w:proofErr w:type="spellEnd"/>
      <w:r w:rsidRPr="00EF01FF">
        <w:rPr>
          <w:noProof w:val="0"/>
        </w:rPr>
        <w:t>;</w:t>
      </w:r>
    </w:p>
    <w:p w14:paraId="5F1F39DB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 xml:space="preserve">static const char* </w:t>
      </w:r>
      <w:proofErr w:type="spellStart"/>
      <w:r w:rsidRPr="00EF01FF">
        <w:rPr>
          <w:noProof w:val="0"/>
        </w:rPr>
        <w:t>type_name_</w:t>
      </w:r>
      <w:proofErr w:type="gramStart"/>
      <w:r w:rsidRPr="00EF01FF">
        <w:rPr>
          <w:noProof w:val="0"/>
        </w:rPr>
        <w:t>table</w:t>
      </w:r>
      <w:proofErr w:type="spellEnd"/>
      <w:r w:rsidRPr="00EF01FF">
        <w:rPr>
          <w:noProof w:val="0"/>
        </w:rPr>
        <w:t>[</w:t>
      </w:r>
      <w:proofErr w:type="gramEnd"/>
      <w:r w:rsidRPr="00EF01FF">
        <w:rPr>
          <w:noProof w:val="0"/>
        </w:rPr>
        <w:t>] = { "cereal", "bean" };</w:t>
      </w:r>
    </w:p>
    <w:p w14:paraId="4BFB7946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 xml:space="preserve">out &lt;&lt; "type: " &lt;&lt; </w:t>
      </w:r>
      <w:proofErr w:type="spellStart"/>
      <w:r w:rsidRPr="00EF01FF">
        <w:rPr>
          <w:noProof w:val="0"/>
        </w:rPr>
        <w:t>type_name_table</w:t>
      </w:r>
      <w:proofErr w:type="spellEnd"/>
      <w:r w:rsidRPr="00EF01FF">
        <w:rPr>
          <w:noProof w:val="0"/>
        </w:rPr>
        <w:t>[(int)</w:t>
      </w:r>
      <w:proofErr w:type="spellStart"/>
      <w:proofErr w:type="gramStart"/>
      <w:r w:rsidRPr="00EF01FF">
        <w:rPr>
          <w:noProof w:val="0"/>
        </w:rPr>
        <w:t>a.type</w:t>
      </w:r>
      <w:proofErr w:type="spellEnd"/>
      <w:proofErr w:type="gramEnd"/>
      <w:r w:rsidRPr="00EF01FF">
        <w:rPr>
          <w:noProof w:val="0"/>
        </w:rPr>
        <w:t xml:space="preserve">] &lt;&lt; </w:t>
      </w:r>
      <w:proofErr w:type="spellStart"/>
      <w:r w:rsidRPr="00EF01FF">
        <w:rPr>
          <w:noProof w:val="0"/>
        </w:rPr>
        <w:t>endl</w:t>
      </w:r>
      <w:proofErr w:type="spellEnd"/>
      <w:r w:rsidRPr="00EF01FF">
        <w:rPr>
          <w:noProof w:val="0"/>
        </w:rPr>
        <w:t>;</w:t>
      </w:r>
    </w:p>
    <w:p w14:paraId="09684FCB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>out &lt;&lt; "</w:t>
      </w:r>
      <w:proofErr w:type="spellStart"/>
      <w:r w:rsidRPr="00EF01FF">
        <w:rPr>
          <w:noProof w:val="0"/>
        </w:rPr>
        <w:t>area_in_use</w:t>
      </w:r>
      <w:proofErr w:type="spellEnd"/>
      <w:r w:rsidRPr="00EF01FF">
        <w:rPr>
          <w:noProof w:val="0"/>
        </w:rPr>
        <w:t xml:space="preserve">: " &lt;&lt; </w:t>
      </w:r>
      <w:proofErr w:type="spellStart"/>
      <w:proofErr w:type="gramStart"/>
      <w:r w:rsidRPr="00EF01FF">
        <w:rPr>
          <w:noProof w:val="0"/>
        </w:rPr>
        <w:t>a.area</w:t>
      </w:r>
      <w:proofErr w:type="gramEnd"/>
      <w:r w:rsidRPr="00EF01FF">
        <w:rPr>
          <w:noProof w:val="0"/>
        </w:rPr>
        <w:t>_in_use</w:t>
      </w:r>
      <w:proofErr w:type="spellEnd"/>
      <w:r w:rsidRPr="00EF01FF">
        <w:rPr>
          <w:noProof w:val="0"/>
        </w:rPr>
        <w:t xml:space="preserve"> &lt;&lt; </w:t>
      </w:r>
      <w:proofErr w:type="spellStart"/>
      <w:r w:rsidRPr="00EF01FF">
        <w:rPr>
          <w:noProof w:val="0"/>
        </w:rPr>
        <w:t>endl</w:t>
      </w:r>
      <w:proofErr w:type="spellEnd"/>
      <w:r w:rsidRPr="00EF01FF">
        <w:rPr>
          <w:noProof w:val="0"/>
        </w:rPr>
        <w:t>;</w:t>
      </w:r>
    </w:p>
    <w:p w14:paraId="01C9DEAA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 xml:space="preserve">out &lt;&lt; "efficiency: " &lt;&lt; </w:t>
      </w:r>
      <w:proofErr w:type="spellStart"/>
      <w:proofErr w:type="gramStart"/>
      <w:r w:rsidRPr="00EF01FF">
        <w:rPr>
          <w:noProof w:val="0"/>
        </w:rPr>
        <w:t>a.efficiency</w:t>
      </w:r>
      <w:proofErr w:type="spellEnd"/>
      <w:proofErr w:type="gramEnd"/>
      <w:r w:rsidRPr="00EF01FF">
        <w:rPr>
          <w:noProof w:val="0"/>
        </w:rPr>
        <w:t xml:space="preserve"> &lt;&lt; </w:t>
      </w:r>
      <w:proofErr w:type="spellStart"/>
      <w:r w:rsidRPr="00EF01FF">
        <w:rPr>
          <w:noProof w:val="0"/>
        </w:rPr>
        <w:t>endl</w:t>
      </w:r>
      <w:proofErr w:type="spellEnd"/>
      <w:r w:rsidRPr="00EF01FF">
        <w:rPr>
          <w:noProof w:val="0"/>
        </w:rPr>
        <w:t>;</w:t>
      </w:r>
    </w:p>
    <w:p w14:paraId="386FD0E9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lastRenderedPageBreak/>
        <w:tab/>
      </w:r>
      <w:r w:rsidRPr="00EF01FF">
        <w:rPr>
          <w:noProof w:val="0"/>
        </w:rPr>
        <w:tab/>
        <w:t>return out;</w:t>
      </w:r>
    </w:p>
    <w:p w14:paraId="34AE5A7B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  <w:t>}</w:t>
      </w:r>
    </w:p>
    <w:p w14:paraId="1FD1F761" w14:textId="77777777" w:rsidR="00420253" w:rsidRPr="00EF01FF" w:rsidRDefault="00420253" w:rsidP="00420253">
      <w:pPr>
        <w:pStyle w:val="Codeblock"/>
        <w:rPr>
          <w:noProof w:val="0"/>
        </w:rPr>
      </w:pPr>
    </w:p>
    <w:p w14:paraId="550BFDC8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>};</w:t>
      </w:r>
    </w:p>
    <w:p w14:paraId="4813CEAD" w14:textId="77777777" w:rsidR="00420253" w:rsidRPr="00EF01FF" w:rsidRDefault="00420253" w:rsidP="00420253">
      <w:pPr>
        <w:pStyle w:val="Codeblock"/>
        <w:rPr>
          <w:noProof w:val="0"/>
        </w:rPr>
      </w:pPr>
    </w:p>
    <w:p w14:paraId="3AECA7B4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 xml:space="preserve">class </w:t>
      </w:r>
      <w:proofErr w:type="gramStart"/>
      <w:r w:rsidRPr="00EF01FF">
        <w:rPr>
          <w:noProof w:val="0"/>
        </w:rPr>
        <w:t>A :</w:t>
      </w:r>
      <w:proofErr w:type="gramEnd"/>
      <w:r w:rsidRPr="00EF01FF">
        <w:rPr>
          <w:noProof w:val="0"/>
        </w:rPr>
        <w:t xml:space="preserve"> public base {</w:t>
      </w:r>
    </w:p>
    <w:p w14:paraId="23EA6A9A" w14:textId="77777777" w:rsidR="00420253" w:rsidRPr="00EF01FF" w:rsidRDefault="00420253" w:rsidP="00420253">
      <w:pPr>
        <w:pStyle w:val="Codeblock"/>
        <w:rPr>
          <w:noProof w:val="0"/>
        </w:rPr>
      </w:pPr>
    </w:p>
    <w:p w14:paraId="730850FC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>public:</w:t>
      </w:r>
    </w:p>
    <w:p w14:paraId="2117D8D9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proofErr w:type="gramStart"/>
      <w:r w:rsidRPr="00EF01FF">
        <w:rPr>
          <w:noProof w:val="0"/>
        </w:rPr>
        <w:t>A(</w:t>
      </w:r>
      <w:proofErr w:type="gramEnd"/>
      <w:r w:rsidRPr="00EF01FF">
        <w:rPr>
          <w:noProof w:val="0"/>
        </w:rPr>
        <w:t>) : base{} {};</w:t>
      </w:r>
    </w:p>
    <w:p w14:paraId="2AE6B5B4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proofErr w:type="gramStart"/>
      <w:r w:rsidRPr="00EF01FF">
        <w:rPr>
          <w:noProof w:val="0"/>
        </w:rPr>
        <w:t>A(</w:t>
      </w:r>
      <w:proofErr w:type="gramEnd"/>
      <w:r w:rsidRPr="00EF01FF">
        <w:rPr>
          <w:noProof w:val="0"/>
        </w:rPr>
        <w:t xml:space="preserve">string name, </w:t>
      </w:r>
      <w:proofErr w:type="spellStart"/>
      <w:r w:rsidRPr="00EF01FF">
        <w:rPr>
          <w:noProof w:val="0"/>
        </w:rPr>
        <w:t>CultureType</w:t>
      </w:r>
      <w:proofErr w:type="spellEnd"/>
      <w:r w:rsidRPr="00EF01FF">
        <w:rPr>
          <w:noProof w:val="0"/>
        </w:rPr>
        <w:t xml:space="preserve"> type, int </w:t>
      </w:r>
      <w:proofErr w:type="spellStart"/>
      <w:r w:rsidRPr="00EF01FF">
        <w:rPr>
          <w:noProof w:val="0"/>
        </w:rPr>
        <w:t>area_in_use</w:t>
      </w:r>
      <w:proofErr w:type="spellEnd"/>
      <w:r w:rsidRPr="00EF01FF">
        <w:rPr>
          <w:noProof w:val="0"/>
        </w:rPr>
        <w:t>, float efficiency)</w:t>
      </w:r>
    </w:p>
    <w:p w14:paraId="6FD58F0F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 xml:space="preserve">: </w:t>
      </w:r>
      <w:proofErr w:type="gramStart"/>
      <w:r w:rsidRPr="00EF01FF">
        <w:rPr>
          <w:noProof w:val="0"/>
        </w:rPr>
        <w:t>base{ name</w:t>
      </w:r>
      <w:proofErr w:type="gramEnd"/>
      <w:r w:rsidRPr="00EF01FF">
        <w:rPr>
          <w:noProof w:val="0"/>
        </w:rPr>
        <w:t xml:space="preserve">, type, </w:t>
      </w:r>
      <w:proofErr w:type="spellStart"/>
      <w:r w:rsidRPr="00EF01FF">
        <w:rPr>
          <w:noProof w:val="0"/>
        </w:rPr>
        <w:t>area_in_use</w:t>
      </w:r>
      <w:proofErr w:type="spellEnd"/>
      <w:r w:rsidRPr="00EF01FF">
        <w:rPr>
          <w:noProof w:val="0"/>
        </w:rPr>
        <w:t>, efficiency }</w:t>
      </w:r>
    </w:p>
    <w:p w14:paraId="6EDE1607" w14:textId="77777777" w:rsidR="00420253" w:rsidRPr="009B249E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9B249E">
        <w:rPr>
          <w:noProof w:val="0"/>
        </w:rPr>
        <w:t>{};</w:t>
      </w:r>
    </w:p>
    <w:p w14:paraId="58FFF3D1" w14:textId="77777777" w:rsidR="00420253" w:rsidRPr="009B249E" w:rsidRDefault="00420253" w:rsidP="00420253">
      <w:pPr>
        <w:pStyle w:val="Codeblock"/>
        <w:rPr>
          <w:noProof w:val="0"/>
        </w:rPr>
      </w:pPr>
    </w:p>
    <w:p w14:paraId="6E397AB4" w14:textId="77777777" w:rsidR="00420253" w:rsidRPr="00EF01FF" w:rsidRDefault="00420253" w:rsidP="00420253">
      <w:pPr>
        <w:pStyle w:val="Codeblock"/>
        <w:rPr>
          <w:noProof w:val="0"/>
        </w:rPr>
      </w:pPr>
      <w:r w:rsidRPr="009B249E">
        <w:rPr>
          <w:noProof w:val="0"/>
        </w:rPr>
        <w:tab/>
      </w:r>
      <w:r w:rsidRPr="00EF01FF">
        <w:rPr>
          <w:noProof w:val="0"/>
        </w:rPr>
        <w:t>bool operator=</w:t>
      </w:r>
      <w:proofErr w:type="gramStart"/>
      <w:r w:rsidRPr="00EF01FF">
        <w:rPr>
          <w:noProof w:val="0"/>
        </w:rPr>
        <w:t>=(</w:t>
      </w:r>
      <w:proofErr w:type="gramEnd"/>
      <w:r w:rsidRPr="00EF01FF">
        <w:rPr>
          <w:noProof w:val="0"/>
        </w:rPr>
        <w:t>const A&amp; other) const {</w:t>
      </w:r>
    </w:p>
    <w:p w14:paraId="2E254D2B" w14:textId="77777777" w:rsidR="00420253" w:rsidRPr="009B249E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9B249E">
        <w:rPr>
          <w:noProof w:val="0"/>
        </w:rPr>
        <w:t>return</w:t>
      </w:r>
    </w:p>
    <w:p w14:paraId="680E352C" w14:textId="77777777" w:rsidR="00420253" w:rsidRPr="009B249E" w:rsidRDefault="00420253" w:rsidP="00420253">
      <w:pPr>
        <w:pStyle w:val="Codeblock"/>
        <w:rPr>
          <w:noProof w:val="0"/>
        </w:rPr>
      </w:pPr>
      <w:r w:rsidRPr="009B249E">
        <w:rPr>
          <w:noProof w:val="0"/>
        </w:rPr>
        <w:tab/>
      </w:r>
      <w:r w:rsidRPr="009B249E">
        <w:rPr>
          <w:noProof w:val="0"/>
        </w:rPr>
        <w:tab/>
      </w:r>
      <w:r w:rsidRPr="009B249E">
        <w:rPr>
          <w:noProof w:val="0"/>
        </w:rPr>
        <w:tab/>
        <w:t>name == other.name &amp;&amp;</w:t>
      </w:r>
    </w:p>
    <w:p w14:paraId="041ACEED" w14:textId="77777777" w:rsidR="00420253" w:rsidRPr="00EF01FF" w:rsidRDefault="00420253" w:rsidP="00420253">
      <w:pPr>
        <w:pStyle w:val="Codeblock"/>
        <w:rPr>
          <w:noProof w:val="0"/>
        </w:rPr>
      </w:pPr>
      <w:r w:rsidRPr="009B249E">
        <w:rPr>
          <w:noProof w:val="0"/>
        </w:rPr>
        <w:tab/>
      </w:r>
      <w:r w:rsidRPr="009B249E">
        <w:rPr>
          <w:noProof w:val="0"/>
        </w:rPr>
        <w:tab/>
      </w:r>
      <w:r w:rsidRPr="009B249E">
        <w:rPr>
          <w:noProof w:val="0"/>
        </w:rPr>
        <w:tab/>
      </w:r>
      <w:r w:rsidRPr="00EF01FF">
        <w:rPr>
          <w:noProof w:val="0"/>
        </w:rPr>
        <w:t xml:space="preserve">type == </w:t>
      </w:r>
      <w:proofErr w:type="spellStart"/>
      <w:proofErr w:type="gramStart"/>
      <w:r w:rsidRPr="00EF01FF">
        <w:rPr>
          <w:noProof w:val="0"/>
        </w:rPr>
        <w:t>other.type</w:t>
      </w:r>
      <w:proofErr w:type="spellEnd"/>
      <w:proofErr w:type="gramEnd"/>
      <w:r w:rsidRPr="00EF01FF">
        <w:rPr>
          <w:noProof w:val="0"/>
        </w:rPr>
        <w:t xml:space="preserve"> &amp;&amp;</w:t>
      </w:r>
    </w:p>
    <w:p w14:paraId="138109D4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area_in_use</w:t>
      </w:r>
      <w:proofErr w:type="spellEnd"/>
      <w:r w:rsidRPr="00EF01FF">
        <w:rPr>
          <w:noProof w:val="0"/>
        </w:rPr>
        <w:t xml:space="preserve"> == </w:t>
      </w:r>
      <w:proofErr w:type="spellStart"/>
      <w:proofErr w:type="gramStart"/>
      <w:r w:rsidRPr="00EF01FF">
        <w:rPr>
          <w:noProof w:val="0"/>
        </w:rPr>
        <w:t>other.area</w:t>
      </w:r>
      <w:proofErr w:type="gramEnd"/>
      <w:r w:rsidRPr="00EF01FF">
        <w:rPr>
          <w:noProof w:val="0"/>
        </w:rPr>
        <w:t>_in_use</w:t>
      </w:r>
      <w:proofErr w:type="spellEnd"/>
      <w:r w:rsidRPr="00EF01FF">
        <w:rPr>
          <w:noProof w:val="0"/>
        </w:rPr>
        <w:t xml:space="preserve"> &amp;&amp;</w:t>
      </w:r>
    </w:p>
    <w:p w14:paraId="5862D88A" w14:textId="77777777" w:rsidR="00420253" w:rsidRPr="009B249E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9B249E">
        <w:rPr>
          <w:noProof w:val="0"/>
        </w:rPr>
        <w:t xml:space="preserve">efficiency == </w:t>
      </w:r>
      <w:proofErr w:type="spellStart"/>
      <w:proofErr w:type="gramStart"/>
      <w:r w:rsidRPr="009B249E">
        <w:rPr>
          <w:noProof w:val="0"/>
        </w:rPr>
        <w:t>other.efficiency</w:t>
      </w:r>
      <w:proofErr w:type="spellEnd"/>
      <w:proofErr w:type="gramEnd"/>
      <w:r w:rsidRPr="009B249E">
        <w:rPr>
          <w:noProof w:val="0"/>
        </w:rPr>
        <w:t>;</w:t>
      </w:r>
    </w:p>
    <w:p w14:paraId="631A0DC2" w14:textId="77777777" w:rsidR="00420253" w:rsidRPr="009B249E" w:rsidRDefault="00420253" w:rsidP="00420253">
      <w:pPr>
        <w:pStyle w:val="Codeblock"/>
        <w:rPr>
          <w:noProof w:val="0"/>
        </w:rPr>
      </w:pPr>
      <w:r w:rsidRPr="009B249E">
        <w:rPr>
          <w:noProof w:val="0"/>
        </w:rPr>
        <w:tab/>
        <w:t>}</w:t>
      </w:r>
    </w:p>
    <w:p w14:paraId="798EAD54" w14:textId="77777777" w:rsidR="00420253" w:rsidRPr="009B249E" w:rsidRDefault="00420253" w:rsidP="00420253">
      <w:pPr>
        <w:pStyle w:val="Codeblock"/>
        <w:rPr>
          <w:noProof w:val="0"/>
        </w:rPr>
      </w:pPr>
    </w:p>
    <w:p w14:paraId="719C7842" w14:textId="77777777" w:rsidR="00420253" w:rsidRPr="00EF01FF" w:rsidRDefault="00420253" w:rsidP="00420253">
      <w:pPr>
        <w:pStyle w:val="Codeblock"/>
        <w:rPr>
          <w:noProof w:val="0"/>
        </w:rPr>
      </w:pPr>
      <w:r w:rsidRPr="009B249E">
        <w:rPr>
          <w:noProof w:val="0"/>
        </w:rPr>
        <w:tab/>
      </w:r>
      <w:r w:rsidRPr="00EF01FF">
        <w:rPr>
          <w:noProof w:val="0"/>
        </w:rPr>
        <w:t>void operator</w:t>
      </w:r>
      <w:proofErr w:type="gramStart"/>
      <w:r w:rsidRPr="00EF01FF">
        <w:rPr>
          <w:noProof w:val="0"/>
        </w:rPr>
        <w:t>=(</w:t>
      </w:r>
      <w:proofErr w:type="gramEnd"/>
      <w:r w:rsidRPr="00EF01FF">
        <w:rPr>
          <w:noProof w:val="0"/>
        </w:rPr>
        <w:t>const A&amp; other) {</w:t>
      </w:r>
    </w:p>
    <w:p w14:paraId="1ABE68DA" w14:textId="77777777" w:rsidR="00420253" w:rsidRPr="009B249E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9B249E">
        <w:rPr>
          <w:noProof w:val="0"/>
        </w:rPr>
        <w:t>name = other.name;</w:t>
      </w:r>
    </w:p>
    <w:p w14:paraId="15C923D4" w14:textId="77777777" w:rsidR="00420253" w:rsidRPr="00EF01FF" w:rsidRDefault="00420253" w:rsidP="00420253">
      <w:pPr>
        <w:pStyle w:val="Codeblock"/>
        <w:rPr>
          <w:noProof w:val="0"/>
        </w:rPr>
      </w:pPr>
      <w:r w:rsidRPr="009B249E">
        <w:rPr>
          <w:noProof w:val="0"/>
        </w:rPr>
        <w:tab/>
      </w:r>
      <w:r w:rsidRPr="009B249E">
        <w:rPr>
          <w:noProof w:val="0"/>
        </w:rPr>
        <w:tab/>
      </w:r>
      <w:r w:rsidRPr="00EF01FF">
        <w:rPr>
          <w:noProof w:val="0"/>
        </w:rPr>
        <w:t xml:space="preserve">type = </w:t>
      </w:r>
      <w:proofErr w:type="spellStart"/>
      <w:proofErr w:type="gramStart"/>
      <w:r w:rsidRPr="00EF01FF">
        <w:rPr>
          <w:noProof w:val="0"/>
        </w:rPr>
        <w:t>other.type</w:t>
      </w:r>
      <w:proofErr w:type="spellEnd"/>
      <w:proofErr w:type="gramEnd"/>
      <w:r w:rsidRPr="00EF01FF">
        <w:rPr>
          <w:noProof w:val="0"/>
        </w:rPr>
        <w:t>;</w:t>
      </w:r>
    </w:p>
    <w:p w14:paraId="60702B12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area_in_use</w:t>
      </w:r>
      <w:proofErr w:type="spellEnd"/>
      <w:r w:rsidRPr="00EF01FF">
        <w:rPr>
          <w:noProof w:val="0"/>
        </w:rPr>
        <w:t xml:space="preserve"> = </w:t>
      </w:r>
      <w:proofErr w:type="spellStart"/>
      <w:proofErr w:type="gramStart"/>
      <w:r w:rsidRPr="00EF01FF">
        <w:rPr>
          <w:noProof w:val="0"/>
        </w:rPr>
        <w:t>other.area</w:t>
      </w:r>
      <w:proofErr w:type="gramEnd"/>
      <w:r w:rsidRPr="00EF01FF">
        <w:rPr>
          <w:noProof w:val="0"/>
        </w:rPr>
        <w:t>_in_use</w:t>
      </w:r>
      <w:proofErr w:type="spellEnd"/>
      <w:r w:rsidRPr="00EF01FF">
        <w:rPr>
          <w:noProof w:val="0"/>
        </w:rPr>
        <w:t>;</w:t>
      </w:r>
    </w:p>
    <w:p w14:paraId="4A312E13" w14:textId="77777777" w:rsidR="00420253" w:rsidRPr="009B249E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9B249E">
        <w:rPr>
          <w:noProof w:val="0"/>
        </w:rPr>
        <w:t xml:space="preserve">efficiency = </w:t>
      </w:r>
      <w:proofErr w:type="spellStart"/>
      <w:proofErr w:type="gramStart"/>
      <w:r w:rsidRPr="009B249E">
        <w:rPr>
          <w:noProof w:val="0"/>
        </w:rPr>
        <w:t>other.efficiency</w:t>
      </w:r>
      <w:proofErr w:type="spellEnd"/>
      <w:proofErr w:type="gramEnd"/>
      <w:r w:rsidRPr="009B249E">
        <w:rPr>
          <w:noProof w:val="0"/>
        </w:rPr>
        <w:t>;</w:t>
      </w:r>
    </w:p>
    <w:p w14:paraId="5BC17541" w14:textId="77777777" w:rsidR="00420253" w:rsidRPr="009B249E" w:rsidRDefault="00420253" w:rsidP="00420253">
      <w:pPr>
        <w:pStyle w:val="Codeblock"/>
        <w:rPr>
          <w:noProof w:val="0"/>
        </w:rPr>
      </w:pPr>
      <w:r w:rsidRPr="009B249E">
        <w:rPr>
          <w:noProof w:val="0"/>
        </w:rPr>
        <w:tab/>
        <w:t>}</w:t>
      </w:r>
    </w:p>
    <w:p w14:paraId="27BC1D1A" w14:textId="77777777" w:rsidR="00420253" w:rsidRPr="009B249E" w:rsidRDefault="00420253" w:rsidP="00420253">
      <w:pPr>
        <w:pStyle w:val="Codeblock"/>
        <w:rPr>
          <w:noProof w:val="0"/>
        </w:rPr>
      </w:pPr>
    </w:p>
    <w:p w14:paraId="76B523CB" w14:textId="77777777" w:rsidR="00420253" w:rsidRPr="00EF01FF" w:rsidRDefault="00420253" w:rsidP="00420253">
      <w:pPr>
        <w:pStyle w:val="Codeblock"/>
        <w:rPr>
          <w:noProof w:val="0"/>
        </w:rPr>
      </w:pPr>
      <w:r w:rsidRPr="009B249E">
        <w:rPr>
          <w:noProof w:val="0"/>
        </w:rPr>
        <w:tab/>
      </w:r>
      <w:r w:rsidRPr="00EF01FF">
        <w:rPr>
          <w:noProof w:val="0"/>
        </w:rPr>
        <w:t>A operator</w:t>
      </w:r>
      <w:proofErr w:type="gramStart"/>
      <w:r w:rsidRPr="00EF01FF">
        <w:rPr>
          <w:noProof w:val="0"/>
        </w:rPr>
        <w:t>+(</w:t>
      </w:r>
      <w:proofErr w:type="gramEnd"/>
      <w:r w:rsidRPr="00EF01FF">
        <w:rPr>
          <w:noProof w:val="0"/>
        </w:rPr>
        <w:t>const A&amp; other) const {</w:t>
      </w:r>
    </w:p>
    <w:p w14:paraId="1E2B092D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>if (</w:t>
      </w:r>
      <w:proofErr w:type="gramStart"/>
      <w:r w:rsidRPr="00EF01FF">
        <w:rPr>
          <w:noProof w:val="0"/>
        </w:rPr>
        <w:t>type !</w:t>
      </w:r>
      <w:proofErr w:type="gramEnd"/>
      <w:r w:rsidRPr="00EF01FF">
        <w:rPr>
          <w:noProof w:val="0"/>
        </w:rPr>
        <w:t xml:space="preserve">= </w:t>
      </w:r>
      <w:proofErr w:type="spellStart"/>
      <w:r w:rsidRPr="00EF01FF">
        <w:rPr>
          <w:noProof w:val="0"/>
        </w:rPr>
        <w:t>other.type</w:t>
      </w:r>
      <w:proofErr w:type="spellEnd"/>
      <w:r w:rsidRPr="00EF01FF">
        <w:rPr>
          <w:noProof w:val="0"/>
        </w:rPr>
        <w:t>) throw 0;</w:t>
      </w:r>
    </w:p>
    <w:p w14:paraId="740BC282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>return {</w:t>
      </w:r>
    </w:p>
    <w:p w14:paraId="0231FA27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EF01FF">
        <w:rPr>
          <w:noProof w:val="0"/>
        </w:rPr>
        <w:tab/>
        <w:t>name + '+' + other.name,</w:t>
      </w:r>
    </w:p>
    <w:p w14:paraId="525666A2" w14:textId="77777777" w:rsidR="00420253" w:rsidRPr="009B249E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9B249E">
        <w:rPr>
          <w:noProof w:val="0"/>
        </w:rPr>
        <w:t>type,</w:t>
      </w:r>
    </w:p>
    <w:p w14:paraId="57AC4518" w14:textId="77777777" w:rsidR="00420253" w:rsidRPr="00EF01FF" w:rsidRDefault="00420253" w:rsidP="00420253">
      <w:pPr>
        <w:pStyle w:val="Codeblock"/>
        <w:rPr>
          <w:noProof w:val="0"/>
        </w:rPr>
      </w:pPr>
      <w:r w:rsidRPr="009B249E">
        <w:rPr>
          <w:noProof w:val="0"/>
        </w:rPr>
        <w:tab/>
      </w:r>
      <w:r w:rsidRPr="009B249E">
        <w:rPr>
          <w:noProof w:val="0"/>
        </w:rPr>
        <w:tab/>
      </w:r>
      <w:r w:rsidRPr="009B249E">
        <w:rPr>
          <w:noProof w:val="0"/>
        </w:rPr>
        <w:tab/>
      </w:r>
      <w:proofErr w:type="spellStart"/>
      <w:r w:rsidRPr="00EF01FF">
        <w:rPr>
          <w:noProof w:val="0"/>
        </w:rPr>
        <w:t>area_in_use</w:t>
      </w:r>
      <w:proofErr w:type="spellEnd"/>
      <w:r w:rsidRPr="00EF01FF">
        <w:rPr>
          <w:noProof w:val="0"/>
        </w:rPr>
        <w:t xml:space="preserve"> + </w:t>
      </w:r>
      <w:proofErr w:type="spellStart"/>
      <w:proofErr w:type="gramStart"/>
      <w:r w:rsidRPr="00EF01FF">
        <w:rPr>
          <w:noProof w:val="0"/>
        </w:rPr>
        <w:t>other.area</w:t>
      </w:r>
      <w:proofErr w:type="gramEnd"/>
      <w:r w:rsidRPr="00EF01FF">
        <w:rPr>
          <w:noProof w:val="0"/>
        </w:rPr>
        <w:t>_in_use</w:t>
      </w:r>
      <w:proofErr w:type="spellEnd"/>
      <w:r w:rsidRPr="00EF01FF">
        <w:rPr>
          <w:noProof w:val="0"/>
        </w:rPr>
        <w:t>,</w:t>
      </w:r>
    </w:p>
    <w:p w14:paraId="06E39E50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EF01FF">
        <w:rPr>
          <w:noProof w:val="0"/>
        </w:rPr>
        <w:tab/>
        <w:t xml:space="preserve">(efficiency * </w:t>
      </w:r>
      <w:proofErr w:type="spellStart"/>
      <w:r w:rsidRPr="00EF01FF">
        <w:rPr>
          <w:noProof w:val="0"/>
        </w:rPr>
        <w:t>area_in_use</w:t>
      </w:r>
      <w:proofErr w:type="spellEnd"/>
      <w:r w:rsidRPr="00EF01FF">
        <w:rPr>
          <w:noProof w:val="0"/>
        </w:rPr>
        <w:t xml:space="preserve"> + </w:t>
      </w:r>
      <w:proofErr w:type="spellStart"/>
      <w:proofErr w:type="gramStart"/>
      <w:r w:rsidRPr="00EF01FF">
        <w:rPr>
          <w:noProof w:val="0"/>
        </w:rPr>
        <w:t>other.efficiency</w:t>
      </w:r>
      <w:proofErr w:type="spellEnd"/>
      <w:proofErr w:type="gramEnd"/>
      <w:r w:rsidRPr="00EF01FF">
        <w:rPr>
          <w:noProof w:val="0"/>
        </w:rPr>
        <w:t xml:space="preserve"> * </w:t>
      </w:r>
      <w:proofErr w:type="spellStart"/>
      <w:r w:rsidRPr="00EF01FF">
        <w:rPr>
          <w:noProof w:val="0"/>
        </w:rPr>
        <w:t>other.area_in_use</w:t>
      </w:r>
      <w:proofErr w:type="spellEnd"/>
      <w:r w:rsidRPr="00EF01FF">
        <w:rPr>
          <w:noProof w:val="0"/>
        </w:rPr>
        <w:t>) / (</w:t>
      </w:r>
      <w:proofErr w:type="spellStart"/>
      <w:r w:rsidRPr="00EF01FF">
        <w:rPr>
          <w:noProof w:val="0"/>
        </w:rPr>
        <w:t>area_in_use</w:t>
      </w:r>
      <w:proofErr w:type="spellEnd"/>
      <w:r w:rsidRPr="00EF01FF">
        <w:rPr>
          <w:noProof w:val="0"/>
        </w:rPr>
        <w:t xml:space="preserve"> + </w:t>
      </w:r>
      <w:proofErr w:type="spellStart"/>
      <w:r w:rsidRPr="00EF01FF">
        <w:rPr>
          <w:noProof w:val="0"/>
        </w:rPr>
        <w:t>other.area_in_use</w:t>
      </w:r>
      <w:proofErr w:type="spellEnd"/>
      <w:r w:rsidRPr="00EF01FF">
        <w:rPr>
          <w:noProof w:val="0"/>
        </w:rPr>
        <w:t>),</w:t>
      </w:r>
    </w:p>
    <w:p w14:paraId="653D0873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>};</w:t>
      </w:r>
    </w:p>
    <w:p w14:paraId="717A161D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  <w:t>}</w:t>
      </w:r>
    </w:p>
    <w:p w14:paraId="73AF5DC7" w14:textId="77777777" w:rsidR="00420253" w:rsidRPr="00EF01FF" w:rsidRDefault="00420253" w:rsidP="00420253">
      <w:pPr>
        <w:pStyle w:val="Codeblock"/>
        <w:rPr>
          <w:noProof w:val="0"/>
        </w:rPr>
      </w:pPr>
    </w:p>
    <w:p w14:paraId="29AD9641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>};</w:t>
      </w:r>
    </w:p>
    <w:p w14:paraId="0369F1F1" w14:textId="77777777" w:rsidR="00420253" w:rsidRPr="00EF01FF" w:rsidRDefault="00420253" w:rsidP="00420253">
      <w:pPr>
        <w:pStyle w:val="Codeblock"/>
        <w:rPr>
          <w:noProof w:val="0"/>
        </w:rPr>
      </w:pPr>
    </w:p>
    <w:p w14:paraId="1273521E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 xml:space="preserve">class </w:t>
      </w:r>
      <w:proofErr w:type="gramStart"/>
      <w:r w:rsidRPr="00EF01FF">
        <w:rPr>
          <w:noProof w:val="0"/>
        </w:rPr>
        <w:t>B :</w:t>
      </w:r>
      <w:proofErr w:type="gramEnd"/>
      <w:r w:rsidRPr="00EF01FF">
        <w:rPr>
          <w:noProof w:val="0"/>
        </w:rPr>
        <w:t xml:space="preserve"> public base {</w:t>
      </w:r>
    </w:p>
    <w:p w14:paraId="6D21F8C6" w14:textId="77777777" w:rsidR="00420253" w:rsidRPr="00EF01FF" w:rsidRDefault="00420253" w:rsidP="00420253">
      <w:pPr>
        <w:pStyle w:val="Codeblock"/>
        <w:rPr>
          <w:noProof w:val="0"/>
        </w:rPr>
      </w:pPr>
    </w:p>
    <w:p w14:paraId="4B51C6C1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>public:</w:t>
      </w:r>
    </w:p>
    <w:p w14:paraId="1B42B9A6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proofErr w:type="gramStart"/>
      <w:r w:rsidRPr="00EF01FF">
        <w:rPr>
          <w:noProof w:val="0"/>
        </w:rPr>
        <w:t>B(</w:t>
      </w:r>
      <w:proofErr w:type="gramEnd"/>
      <w:r w:rsidRPr="00EF01FF">
        <w:rPr>
          <w:noProof w:val="0"/>
        </w:rPr>
        <w:t>) : base{} {};</w:t>
      </w:r>
    </w:p>
    <w:p w14:paraId="69D8DF7B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proofErr w:type="gramStart"/>
      <w:r w:rsidRPr="00EF01FF">
        <w:rPr>
          <w:noProof w:val="0"/>
        </w:rPr>
        <w:t>B(</w:t>
      </w:r>
      <w:proofErr w:type="gramEnd"/>
      <w:r w:rsidRPr="00EF01FF">
        <w:rPr>
          <w:noProof w:val="0"/>
        </w:rPr>
        <w:t xml:space="preserve">string name, </w:t>
      </w:r>
      <w:proofErr w:type="spellStart"/>
      <w:r w:rsidRPr="00EF01FF">
        <w:rPr>
          <w:noProof w:val="0"/>
        </w:rPr>
        <w:t>CultureType</w:t>
      </w:r>
      <w:proofErr w:type="spellEnd"/>
      <w:r w:rsidRPr="00EF01FF">
        <w:rPr>
          <w:noProof w:val="0"/>
        </w:rPr>
        <w:t xml:space="preserve"> type, int </w:t>
      </w:r>
      <w:proofErr w:type="spellStart"/>
      <w:r w:rsidRPr="00EF01FF">
        <w:rPr>
          <w:noProof w:val="0"/>
        </w:rPr>
        <w:t>area_in_use</w:t>
      </w:r>
      <w:proofErr w:type="spellEnd"/>
      <w:r w:rsidRPr="00EF01FF">
        <w:rPr>
          <w:noProof w:val="0"/>
        </w:rPr>
        <w:t>, float efficiency)</w:t>
      </w:r>
    </w:p>
    <w:p w14:paraId="40026B25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 xml:space="preserve">: </w:t>
      </w:r>
      <w:proofErr w:type="gramStart"/>
      <w:r w:rsidRPr="00EF01FF">
        <w:rPr>
          <w:noProof w:val="0"/>
        </w:rPr>
        <w:t>base{ name</w:t>
      </w:r>
      <w:proofErr w:type="gramEnd"/>
      <w:r w:rsidRPr="00EF01FF">
        <w:rPr>
          <w:noProof w:val="0"/>
        </w:rPr>
        <w:t xml:space="preserve">, type, </w:t>
      </w:r>
      <w:proofErr w:type="spellStart"/>
      <w:r w:rsidRPr="00EF01FF">
        <w:rPr>
          <w:noProof w:val="0"/>
        </w:rPr>
        <w:t>area_in_use</w:t>
      </w:r>
      <w:proofErr w:type="spellEnd"/>
      <w:r w:rsidRPr="00EF01FF">
        <w:rPr>
          <w:noProof w:val="0"/>
        </w:rPr>
        <w:t>, efficiency }</w:t>
      </w:r>
    </w:p>
    <w:p w14:paraId="37D52EC7" w14:textId="77777777" w:rsidR="00420253" w:rsidRPr="009B249E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9B249E">
        <w:rPr>
          <w:noProof w:val="0"/>
        </w:rPr>
        <w:t>{};</w:t>
      </w:r>
    </w:p>
    <w:p w14:paraId="087054F3" w14:textId="77777777" w:rsidR="00420253" w:rsidRPr="009B249E" w:rsidRDefault="00420253" w:rsidP="00420253">
      <w:pPr>
        <w:pStyle w:val="Codeblock"/>
        <w:rPr>
          <w:noProof w:val="0"/>
        </w:rPr>
      </w:pPr>
    </w:p>
    <w:p w14:paraId="58779AC9" w14:textId="77777777" w:rsidR="00420253" w:rsidRPr="00EF01FF" w:rsidRDefault="00420253" w:rsidP="00420253">
      <w:pPr>
        <w:pStyle w:val="Codeblock"/>
        <w:rPr>
          <w:noProof w:val="0"/>
        </w:rPr>
      </w:pPr>
      <w:r w:rsidRPr="009B249E">
        <w:rPr>
          <w:noProof w:val="0"/>
        </w:rPr>
        <w:tab/>
      </w:r>
      <w:r w:rsidRPr="00EF01FF">
        <w:rPr>
          <w:noProof w:val="0"/>
        </w:rPr>
        <w:t>friend bool operator=</w:t>
      </w:r>
      <w:proofErr w:type="gramStart"/>
      <w:r w:rsidRPr="00EF01FF">
        <w:rPr>
          <w:noProof w:val="0"/>
        </w:rPr>
        <w:t>=(</w:t>
      </w:r>
      <w:proofErr w:type="gramEnd"/>
      <w:r w:rsidRPr="00EF01FF">
        <w:rPr>
          <w:noProof w:val="0"/>
        </w:rPr>
        <w:t>const B&amp; o1, const B&amp; o2) {</w:t>
      </w:r>
    </w:p>
    <w:p w14:paraId="7F79E6CF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>return</w:t>
      </w:r>
    </w:p>
    <w:p w14:paraId="02989295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EF01FF">
        <w:rPr>
          <w:noProof w:val="0"/>
        </w:rPr>
        <w:tab/>
        <w:t>o1.name == o2.name &amp;&amp;</w:t>
      </w:r>
    </w:p>
    <w:p w14:paraId="323C0983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EF01FF">
        <w:rPr>
          <w:noProof w:val="0"/>
        </w:rPr>
        <w:tab/>
        <w:t>o</w:t>
      </w:r>
      <w:proofErr w:type="gramStart"/>
      <w:r w:rsidRPr="00EF01FF">
        <w:rPr>
          <w:noProof w:val="0"/>
        </w:rPr>
        <w:t>1.type</w:t>
      </w:r>
      <w:proofErr w:type="gramEnd"/>
      <w:r w:rsidRPr="00EF01FF">
        <w:rPr>
          <w:noProof w:val="0"/>
        </w:rPr>
        <w:t xml:space="preserve"> == o2.type &amp;&amp;</w:t>
      </w:r>
    </w:p>
    <w:p w14:paraId="4445C6F3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EF01FF">
        <w:rPr>
          <w:noProof w:val="0"/>
        </w:rPr>
        <w:tab/>
        <w:t>o</w:t>
      </w:r>
      <w:proofErr w:type="gramStart"/>
      <w:r w:rsidRPr="00EF01FF">
        <w:rPr>
          <w:noProof w:val="0"/>
        </w:rPr>
        <w:t>1.area</w:t>
      </w:r>
      <w:proofErr w:type="gramEnd"/>
      <w:r w:rsidRPr="00EF01FF">
        <w:rPr>
          <w:noProof w:val="0"/>
        </w:rPr>
        <w:t>_in_use == o2.area_in_use &amp;&amp;</w:t>
      </w:r>
    </w:p>
    <w:p w14:paraId="43EE3962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EF01FF">
        <w:rPr>
          <w:noProof w:val="0"/>
        </w:rPr>
        <w:tab/>
        <w:t>o</w:t>
      </w:r>
      <w:proofErr w:type="gramStart"/>
      <w:r w:rsidRPr="00EF01FF">
        <w:rPr>
          <w:noProof w:val="0"/>
        </w:rPr>
        <w:t>1.efficiency</w:t>
      </w:r>
      <w:proofErr w:type="gramEnd"/>
      <w:r w:rsidRPr="00EF01FF">
        <w:rPr>
          <w:noProof w:val="0"/>
        </w:rPr>
        <w:t xml:space="preserve"> == o2.efficiency;</w:t>
      </w:r>
    </w:p>
    <w:p w14:paraId="251C4E07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  <w:t>}</w:t>
      </w:r>
    </w:p>
    <w:p w14:paraId="49EA2BD3" w14:textId="77777777" w:rsidR="00420253" w:rsidRPr="00EF01FF" w:rsidRDefault="00420253" w:rsidP="00420253">
      <w:pPr>
        <w:pStyle w:val="Codeblock"/>
        <w:rPr>
          <w:noProof w:val="0"/>
        </w:rPr>
      </w:pPr>
    </w:p>
    <w:p w14:paraId="37A009DB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lastRenderedPageBreak/>
        <w:tab/>
        <w:t>friend B operator+(const B&amp; o1, const B&amp; o2) {</w:t>
      </w:r>
    </w:p>
    <w:p w14:paraId="11A6E5FC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>if (o</w:t>
      </w:r>
      <w:proofErr w:type="gramStart"/>
      <w:r w:rsidRPr="00EF01FF">
        <w:rPr>
          <w:noProof w:val="0"/>
        </w:rPr>
        <w:t>1.type</w:t>
      </w:r>
      <w:proofErr w:type="gramEnd"/>
      <w:r w:rsidRPr="00EF01FF">
        <w:rPr>
          <w:noProof w:val="0"/>
        </w:rPr>
        <w:t xml:space="preserve"> != o2.type) throw 0;</w:t>
      </w:r>
    </w:p>
    <w:p w14:paraId="4AD1BCB4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>B res;</w:t>
      </w:r>
    </w:p>
    <w:p w14:paraId="6B411C28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>return {</w:t>
      </w:r>
    </w:p>
    <w:p w14:paraId="3BE21169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EF01FF">
        <w:rPr>
          <w:noProof w:val="0"/>
        </w:rPr>
        <w:tab/>
        <w:t>o1.name + '+' + o2.name,</w:t>
      </w:r>
    </w:p>
    <w:p w14:paraId="6AC2ABC1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EF01FF">
        <w:rPr>
          <w:noProof w:val="0"/>
        </w:rPr>
        <w:tab/>
        <w:t>o</w:t>
      </w:r>
      <w:proofErr w:type="gramStart"/>
      <w:r w:rsidRPr="00EF01FF">
        <w:rPr>
          <w:noProof w:val="0"/>
        </w:rPr>
        <w:t>1.type</w:t>
      </w:r>
      <w:proofErr w:type="gramEnd"/>
      <w:r w:rsidRPr="00EF01FF">
        <w:rPr>
          <w:noProof w:val="0"/>
        </w:rPr>
        <w:t>,</w:t>
      </w:r>
    </w:p>
    <w:p w14:paraId="4943F74F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EF01FF">
        <w:rPr>
          <w:noProof w:val="0"/>
        </w:rPr>
        <w:tab/>
        <w:t>o</w:t>
      </w:r>
      <w:proofErr w:type="gramStart"/>
      <w:r w:rsidRPr="00EF01FF">
        <w:rPr>
          <w:noProof w:val="0"/>
        </w:rPr>
        <w:t>1.area</w:t>
      </w:r>
      <w:proofErr w:type="gramEnd"/>
      <w:r w:rsidRPr="00EF01FF">
        <w:rPr>
          <w:noProof w:val="0"/>
        </w:rPr>
        <w:t>_in_use + o2.area_in_use,</w:t>
      </w:r>
    </w:p>
    <w:p w14:paraId="4F7376A1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EF01FF">
        <w:rPr>
          <w:noProof w:val="0"/>
        </w:rPr>
        <w:tab/>
        <w:t>(o</w:t>
      </w:r>
      <w:proofErr w:type="gramStart"/>
      <w:r w:rsidRPr="00EF01FF">
        <w:rPr>
          <w:noProof w:val="0"/>
        </w:rPr>
        <w:t>1.efficiency</w:t>
      </w:r>
      <w:proofErr w:type="gramEnd"/>
      <w:r w:rsidRPr="00EF01FF">
        <w:rPr>
          <w:noProof w:val="0"/>
        </w:rPr>
        <w:t xml:space="preserve"> * o1.area_in_use + o2.efficiency * o2.area_in_use) / (o1.area_in_use + o2.area_in_use),</w:t>
      </w:r>
    </w:p>
    <w:p w14:paraId="1B9ACBAB" w14:textId="77777777" w:rsidR="00420253" w:rsidRPr="009B249E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9B249E">
        <w:rPr>
          <w:noProof w:val="0"/>
        </w:rPr>
        <w:t>};</w:t>
      </w:r>
    </w:p>
    <w:p w14:paraId="1C84160C" w14:textId="77777777" w:rsidR="00420253" w:rsidRPr="009B249E" w:rsidRDefault="00420253" w:rsidP="00420253">
      <w:pPr>
        <w:pStyle w:val="Codeblock"/>
        <w:rPr>
          <w:noProof w:val="0"/>
        </w:rPr>
      </w:pPr>
      <w:r w:rsidRPr="009B249E">
        <w:rPr>
          <w:noProof w:val="0"/>
        </w:rPr>
        <w:tab/>
        <w:t>}</w:t>
      </w:r>
    </w:p>
    <w:p w14:paraId="124E834F" w14:textId="77777777" w:rsidR="00420253" w:rsidRPr="009B249E" w:rsidRDefault="00420253" w:rsidP="00420253">
      <w:pPr>
        <w:pStyle w:val="Codeblock"/>
        <w:rPr>
          <w:noProof w:val="0"/>
        </w:rPr>
      </w:pPr>
    </w:p>
    <w:p w14:paraId="691022F9" w14:textId="77777777" w:rsidR="00420253" w:rsidRPr="00EF01FF" w:rsidRDefault="00420253" w:rsidP="00420253">
      <w:pPr>
        <w:pStyle w:val="Codeblock"/>
        <w:rPr>
          <w:noProof w:val="0"/>
        </w:rPr>
      </w:pPr>
      <w:r w:rsidRPr="009B249E">
        <w:rPr>
          <w:noProof w:val="0"/>
        </w:rPr>
        <w:tab/>
      </w:r>
      <w:r w:rsidRPr="00EF01FF">
        <w:rPr>
          <w:noProof w:val="0"/>
        </w:rPr>
        <w:t xml:space="preserve">void </w:t>
      </w:r>
      <w:proofErr w:type="gramStart"/>
      <w:r w:rsidRPr="00EF01FF">
        <w:rPr>
          <w:noProof w:val="0"/>
        </w:rPr>
        <w:t>operator(</w:t>
      </w:r>
      <w:proofErr w:type="gramEnd"/>
      <w:r w:rsidRPr="00EF01FF">
        <w:rPr>
          <w:noProof w:val="0"/>
        </w:rPr>
        <w:t xml:space="preserve">)(string name, </w:t>
      </w:r>
      <w:proofErr w:type="spellStart"/>
      <w:r w:rsidRPr="00EF01FF">
        <w:rPr>
          <w:noProof w:val="0"/>
        </w:rPr>
        <w:t>CultureType</w:t>
      </w:r>
      <w:proofErr w:type="spellEnd"/>
      <w:r w:rsidRPr="00EF01FF">
        <w:rPr>
          <w:noProof w:val="0"/>
        </w:rPr>
        <w:t xml:space="preserve"> type, int </w:t>
      </w:r>
      <w:proofErr w:type="spellStart"/>
      <w:r w:rsidRPr="00EF01FF">
        <w:rPr>
          <w:noProof w:val="0"/>
        </w:rPr>
        <w:t>area_in_use</w:t>
      </w:r>
      <w:proofErr w:type="spellEnd"/>
      <w:r w:rsidRPr="00EF01FF">
        <w:rPr>
          <w:noProof w:val="0"/>
        </w:rPr>
        <w:t>, float efficiency) {</w:t>
      </w:r>
    </w:p>
    <w:p w14:paraId="2B1A89EB" w14:textId="77777777" w:rsidR="00420253" w:rsidRPr="009B249E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r w:rsidRPr="009B249E">
        <w:rPr>
          <w:noProof w:val="0"/>
        </w:rPr>
        <w:t>this-&gt;name = name;</w:t>
      </w:r>
    </w:p>
    <w:p w14:paraId="3429BF95" w14:textId="77777777" w:rsidR="00420253" w:rsidRPr="00EF01FF" w:rsidRDefault="00420253" w:rsidP="00420253">
      <w:pPr>
        <w:pStyle w:val="Codeblock"/>
        <w:rPr>
          <w:noProof w:val="0"/>
        </w:rPr>
      </w:pPr>
      <w:r w:rsidRPr="009B249E">
        <w:rPr>
          <w:noProof w:val="0"/>
        </w:rPr>
        <w:tab/>
      </w:r>
      <w:r w:rsidRPr="009B249E">
        <w:rPr>
          <w:noProof w:val="0"/>
        </w:rPr>
        <w:tab/>
      </w:r>
      <w:r w:rsidRPr="00EF01FF">
        <w:rPr>
          <w:noProof w:val="0"/>
        </w:rPr>
        <w:t>this-&gt;type = type;</w:t>
      </w:r>
    </w:p>
    <w:p w14:paraId="40A78E59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>this-&gt;</w:t>
      </w:r>
      <w:proofErr w:type="spellStart"/>
      <w:r w:rsidRPr="00EF01FF">
        <w:rPr>
          <w:noProof w:val="0"/>
        </w:rPr>
        <w:t>area_in_use</w:t>
      </w:r>
      <w:proofErr w:type="spellEnd"/>
      <w:r w:rsidRPr="00EF01FF">
        <w:rPr>
          <w:noProof w:val="0"/>
        </w:rPr>
        <w:t xml:space="preserve"> = </w:t>
      </w:r>
      <w:proofErr w:type="spellStart"/>
      <w:r w:rsidRPr="00EF01FF">
        <w:rPr>
          <w:noProof w:val="0"/>
        </w:rPr>
        <w:t>area_in_use</w:t>
      </w:r>
      <w:proofErr w:type="spellEnd"/>
      <w:r w:rsidRPr="00EF01FF">
        <w:rPr>
          <w:noProof w:val="0"/>
        </w:rPr>
        <w:t>;</w:t>
      </w:r>
    </w:p>
    <w:p w14:paraId="770CB04A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>this-&gt;efficiency = efficiency;</w:t>
      </w:r>
    </w:p>
    <w:p w14:paraId="3CD3FD6B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  <w:t>}</w:t>
      </w:r>
    </w:p>
    <w:p w14:paraId="2BADD980" w14:textId="77777777" w:rsidR="00420253" w:rsidRPr="00EF01FF" w:rsidRDefault="00420253" w:rsidP="00420253">
      <w:pPr>
        <w:pStyle w:val="Codeblock"/>
        <w:rPr>
          <w:noProof w:val="0"/>
        </w:rPr>
      </w:pPr>
    </w:p>
    <w:p w14:paraId="477DBEFE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>};</w:t>
      </w:r>
    </w:p>
    <w:p w14:paraId="3E14F8A8" w14:textId="77777777" w:rsidR="00420253" w:rsidRPr="00EF01FF" w:rsidRDefault="00420253" w:rsidP="00420253">
      <w:pPr>
        <w:pStyle w:val="Codeblock"/>
        <w:rPr>
          <w:noProof w:val="0"/>
        </w:rPr>
      </w:pPr>
    </w:p>
    <w:p w14:paraId="45940B77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 xml:space="preserve">int </w:t>
      </w:r>
      <w:proofErr w:type="gramStart"/>
      <w:r w:rsidRPr="00EF01FF">
        <w:rPr>
          <w:noProof w:val="0"/>
        </w:rPr>
        <w:t>main(</w:t>
      </w:r>
      <w:proofErr w:type="gramEnd"/>
      <w:r w:rsidRPr="00EF01FF">
        <w:rPr>
          <w:noProof w:val="0"/>
        </w:rPr>
        <w:t>)</w:t>
      </w:r>
    </w:p>
    <w:p w14:paraId="5B88A42D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>{</w:t>
      </w:r>
    </w:p>
    <w:p w14:paraId="240F4B49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  <w:t>{</w:t>
      </w:r>
    </w:p>
    <w:p w14:paraId="79C7E970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"a1: ";</w:t>
      </w:r>
    </w:p>
    <w:p w14:paraId="05535731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>A a1{};</w:t>
      </w:r>
    </w:p>
    <w:p w14:paraId="69449CAF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>auto a2 = a1;</w:t>
      </w:r>
    </w:p>
    <w:p w14:paraId="083BD406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"a1 == a2(copy): " &lt;&lt; (a1 == a</w:t>
      </w:r>
      <w:proofErr w:type="gramStart"/>
      <w:r w:rsidRPr="00EF01FF">
        <w:rPr>
          <w:noProof w:val="0"/>
        </w:rPr>
        <w:t>2 ?</w:t>
      </w:r>
      <w:proofErr w:type="gramEnd"/>
      <w:r w:rsidRPr="00EF01FF">
        <w:rPr>
          <w:noProof w:val="0"/>
        </w:rPr>
        <w:t xml:space="preserve"> "true</w:t>
      </w:r>
      <w:proofErr w:type="gramStart"/>
      <w:r w:rsidRPr="00EF01FF">
        <w:rPr>
          <w:noProof w:val="0"/>
        </w:rPr>
        <w:t>" :</w:t>
      </w:r>
      <w:proofErr w:type="gramEnd"/>
      <w:r w:rsidRPr="00EF01FF">
        <w:rPr>
          <w:noProof w:val="0"/>
        </w:rPr>
        <w:t xml:space="preserve"> "false") &lt;&lt; </w:t>
      </w:r>
      <w:proofErr w:type="spellStart"/>
      <w:r w:rsidRPr="00EF01FF">
        <w:rPr>
          <w:noProof w:val="0"/>
        </w:rPr>
        <w:t>endl</w:t>
      </w:r>
      <w:proofErr w:type="spellEnd"/>
      <w:r w:rsidRPr="00EF01FF">
        <w:rPr>
          <w:noProof w:val="0"/>
        </w:rPr>
        <w:t>;</w:t>
      </w:r>
    </w:p>
    <w:p w14:paraId="7A41939D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"a2: ";</w:t>
      </w:r>
    </w:p>
    <w:p w14:paraId="40C8D908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 xml:space="preserve">a2 = </w:t>
      </w:r>
      <w:proofErr w:type="gramStart"/>
      <w:r w:rsidRPr="00EF01FF">
        <w:rPr>
          <w:noProof w:val="0"/>
        </w:rPr>
        <w:t>A{</w:t>
      </w:r>
      <w:proofErr w:type="gramEnd"/>
      <w:r w:rsidRPr="00EF01FF">
        <w:rPr>
          <w:noProof w:val="0"/>
        </w:rPr>
        <w:t>};</w:t>
      </w:r>
    </w:p>
    <w:p w14:paraId="743AF06E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"a1 == a2: " &lt;&lt; (a1 == a</w:t>
      </w:r>
      <w:proofErr w:type="gramStart"/>
      <w:r w:rsidRPr="00EF01FF">
        <w:rPr>
          <w:noProof w:val="0"/>
        </w:rPr>
        <w:t>2 ?</w:t>
      </w:r>
      <w:proofErr w:type="gramEnd"/>
      <w:r w:rsidRPr="00EF01FF">
        <w:rPr>
          <w:noProof w:val="0"/>
        </w:rPr>
        <w:t xml:space="preserve"> "true</w:t>
      </w:r>
      <w:proofErr w:type="gramStart"/>
      <w:r w:rsidRPr="00EF01FF">
        <w:rPr>
          <w:noProof w:val="0"/>
        </w:rPr>
        <w:t>" :</w:t>
      </w:r>
      <w:proofErr w:type="gramEnd"/>
      <w:r w:rsidRPr="00EF01FF">
        <w:rPr>
          <w:noProof w:val="0"/>
        </w:rPr>
        <w:t xml:space="preserve"> "false") &lt;&lt; </w:t>
      </w:r>
      <w:proofErr w:type="spellStart"/>
      <w:r w:rsidRPr="00EF01FF">
        <w:rPr>
          <w:noProof w:val="0"/>
        </w:rPr>
        <w:t>endl</w:t>
      </w:r>
      <w:proofErr w:type="spellEnd"/>
      <w:r w:rsidRPr="00EF01FF">
        <w:rPr>
          <w:noProof w:val="0"/>
        </w:rPr>
        <w:t>;</w:t>
      </w:r>
    </w:p>
    <w:p w14:paraId="142694B7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"a1 + a2: " &lt;&lt; a1 + a2;</w:t>
      </w:r>
    </w:p>
    <w:p w14:paraId="2723E18F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  <w:t>}</w:t>
      </w:r>
    </w:p>
    <w:p w14:paraId="269103D1" w14:textId="77777777" w:rsidR="00420253" w:rsidRPr="00EF01FF" w:rsidRDefault="00420253" w:rsidP="00420253">
      <w:pPr>
        <w:pStyle w:val="Codeblock"/>
        <w:rPr>
          <w:noProof w:val="0"/>
        </w:rPr>
      </w:pPr>
    </w:p>
    <w:p w14:paraId="244C2CBD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</w:t>
      </w:r>
      <w:proofErr w:type="spellStart"/>
      <w:r w:rsidRPr="00EF01FF">
        <w:rPr>
          <w:noProof w:val="0"/>
        </w:rPr>
        <w:t>endl</w:t>
      </w:r>
      <w:proofErr w:type="spellEnd"/>
      <w:r w:rsidRPr="00EF01FF">
        <w:rPr>
          <w:noProof w:val="0"/>
        </w:rPr>
        <w:t xml:space="preserve"> &lt;&lt; </w:t>
      </w:r>
      <w:proofErr w:type="spellStart"/>
      <w:r w:rsidRPr="00EF01FF">
        <w:rPr>
          <w:noProof w:val="0"/>
        </w:rPr>
        <w:t>endl</w:t>
      </w:r>
      <w:proofErr w:type="spellEnd"/>
      <w:r w:rsidRPr="00EF01FF">
        <w:rPr>
          <w:noProof w:val="0"/>
        </w:rPr>
        <w:t xml:space="preserve"> &lt;&lt; </w:t>
      </w:r>
      <w:proofErr w:type="spellStart"/>
      <w:r w:rsidRPr="00EF01FF">
        <w:rPr>
          <w:noProof w:val="0"/>
        </w:rPr>
        <w:t>endl</w:t>
      </w:r>
      <w:proofErr w:type="spellEnd"/>
      <w:r w:rsidRPr="00EF01FF">
        <w:rPr>
          <w:noProof w:val="0"/>
        </w:rPr>
        <w:t>;</w:t>
      </w:r>
    </w:p>
    <w:p w14:paraId="195D10E6" w14:textId="77777777" w:rsidR="00420253" w:rsidRPr="00EF01FF" w:rsidRDefault="00420253" w:rsidP="00420253">
      <w:pPr>
        <w:pStyle w:val="Codeblock"/>
        <w:rPr>
          <w:noProof w:val="0"/>
        </w:rPr>
      </w:pPr>
    </w:p>
    <w:p w14:paraId="225E10E9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  <w:t>{</w:t>
      </w:r>
    </w:p>
    <w:p w14:paraId="0DBB8DD1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"b1: ";</w:t>
      </w:r>
    </w:p>
    <w:p w14:paraId="6F3C563A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>B b1{};</w:t>
      </w:r>
    </w:p>
    <w:p w14:paraId="78C4DDF6" w14:textId="77777777" w:rsidR="00420253" w:rsidRPr="009B249E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proofErr w:type="spellStart"/>
      <w:r w:rsidRPr="009B249E">
        <w:rPr>
          <w:noProof w:val="0"/>
        </w:rPr>
        <w:t>cout</w:t>
      </w:r>
      <w:proofErr w:type="spellEnd"/>
      <w:r w:rsidRPr="009B249E">
        <w:rPr>
          <w:noProof w:val="0"/>
        </w:rPr>
        <w:t xml:space="preserve"> &lt;&lt; "b2: ";</w:t>
      </w:r>
    </w:p>
    <w:p w14:paraId="33841FFA" w14:textId="77777777" w:rsidR="00420253" w:rsidRPr="009B249E" w:rsidRDefault="00420253" w:rsidP="00420253">
      <w:pPr>
        <w:pStyle w:val="Codeblock"/>
        <w:rPr>
          <w:noProof w:val="0"/>
        </w:rPr>
      </w:pPr>
      <w:r w:rsidRPr="009B249E">
        <w:rPr>
          <w:noProof w:val="0"/>
        </w:rPr>
        <w:tab/>
      </w:r>
      <w:r w:rsidRPr="009B249E">
        <w:rPr>
          <w:noProof w:val="0"/>
        </w:rPr>
        <w:tab/>
        <w:t>B b2{};</w:t>
      </w:r>
    </w:p>
    <w:p w14:paraId="6ECB8C2A" w14:textId="77777777" w:rsidR="00420253" w:rsidRPr="00EF01FF" w:rsidRDefault="00420253" w:rsidP="00420253">
      <w:pPr>
        <w:pStyle w:val="Codeblock"/>
        <w:rPr>
          <w:noProof w:val="0"/>
        </w:rPr>
      </w:pPr>
      <w:r w:rsidRPr="009B249E">
        <w:rPr>
          <w:noProof w:val="0"/>
        </w:rPr>
        <w:tab/>
      </w:r>
      <w:r w:rsidRPr="009B249E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"b1 == b2: " &lt;&lt; (b1 == b</w:t>
      </w:r>
      <w:proofErr w:type="gramStart"/>
      <w:r w:rsidRPr="00EF01FF">
        <w:rPr>
          <w:noProof w:val="0"/>
        </w:rPr>
        <w:t>2 ?</w:t>
      </w:r>
      <w:proofErr w:type="gramEnd"/>
      <w:r w:rsidRPr="00EF01FF">
        <w:rPr>
          <w:noProof w:val="0"/>
        </w:rPr>
        <w:t xml:space="preserve"> "true</w:t>
      </w:r>
      <w:proofErr w:type="gramStart"/>
      <w:r w:rsidRPr="00EF01FF">
        <w:rPr>
          <w:noProof w:val="0"/>
        </w:rPr>
        <w:t>" :</w:t>
      </w:r>
      <w:proofErr w:type="gramEnd"/>
      <w:r w:rsidRPr="00EF01FF">
        <w:rPr>
          <w:noProof w:val="0"/>
        </w:rPr>
        <w:t xml:space="preserve"> "false") &lt;&lt; </w:t>
      </w:r>
      <w:proofErr w:type="spellStart"/>
      <w:r w:rsidRPr="00EF01FF">
        <w:rPr>
          <w:noProof w:val="0"/>
        </w:rPr>
        <w:t>endl</w:t>
      </w:r>
      <w:proofErr w:type="spellEnd"/>
      <w:r w:rsidRPr="00EF01FF">
        <w:rPr>
          <w:noProof w:val="0"/>
        </w:rPr>
        <w:t>;</w:t>
      </w:r>
    </w:p>
    <w:p w14:paraId="11CD1901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  <w:t xml:space="preserve">b2("name2", </w:t>
      </w:r>
      <w:proofErr w:type="spellStart"/>
      <w:proofErr w:type="gramStart"/>
      <w:r w:rsidRPr="00EF01FF">
        <w:rPr>
          <w:noProof w:val="0"/>
        </w:rPr>
        <w:t>CultureType</w:t>
      </w:r>
      <w:proofErr w:type="spellEnd"/>
      <w:r w:rsidRPr="00EF01FF">
        <w:rPr>
          <w:noProof w:val="0"/>
        </w:rPr>
        <w:t>::</w:t>
      </w:r>
      <w:proofErr w:type="gramEnd"/>
      <w:r w:rsidRPr="000B786B">
        <w:rPr>
          <w:noProof w:val="0"/>
          <w:lang w:val="ru-RU"/>
        </w:rPr>
        <w:t>зерновые</w:t>
      </w:r>
      <w:r w:rsidRPr="00EF01FF">
        <w:rPr>
          <w:noProof w:val="0"/>
        </w:rPr>
        <w:t>, 3, 4.5);</w:t>
      </w:r>
    </w:p>
    <w:p w14:paraId="0444E4A7" w14:textId="77777777" w:rsidR="00420253" w:rsidRPr="00EF01FF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EF01FF">
        <w:rPr>
          <w:noProof w:val="0"/>
        </w:rPr>
        <w:tab/>
      </w:r>
      <w:proofErr w:type="spellStart"/>
      <w:r w:rsidRPr="00EF01FF">
        <w:rPr>
          <w:noProof w:val="0"/>
        </w:rPr>
        <w:t>cout</w:t>
      </w:r>
      <w:proofErr w:type="spellEnd"/>
      <w:r w:rsidRPr="00EF01FF">
        <w:rPr>
          <w:noProof w:val="0"/>
        </w:rPr>
        <w:t xml:space="preserve"> &lt;&lt; "b1 + b2: " &lt;&lt; b1 + b2;</w:t>
      </w:r>
    </w:p>
    <w:p w14:paraId="6204915D" w14:textId="77777777" w:rsidR="00420253" w:rsidRPr="009B249E" w:rsidRDefault="00420253" w:rsidP="00420253">
      <w:pPr>
        <w:pStyle w:val="Codeblock"/>
        <w:rPr>
          <w:noProof w:val="0"/>
        </w:rPr>
      </w:pPr>
      <w:r w:rsidRPr="00EF01FF">
        <w:rPr>
          <w:noProof w:val="0"/>
        </w:rPr>
        <w:tab/>
      </w:r>
      <w:r w:rsidRPr="009B249E">
        <w:rPr>
          <w:noProof w:val="0"/>
        </w:rPr>
        <w:t>}</w:t>
      </w:r>
    </w:p>
    <w:p w14:paraId="64498D8D" w14:textId="77777777" w:rsidR="00420253" w:rsidRPr="009B249E" w:rsidRDefault="00420253" w:rsidP="00420253">
      <w:pPr>
        <w:pStyle w:val="Codeblock"/>
        <w:rPr>
          <w:noProof w:val="0"/>
        </w:rPr>
      </w:pPr>
    </w:p>
    <w:p w14:paraId="1E98F535" w14:textId="74C84238" w:rsidR="00207935" w:rsidRPr="009B249E" w:rsidRDefault="00420253" w:rsidP="00420253">
      <w:pPr>
        <w:pStyle w:val="Codeblock"/>
        <w:rPr>
          <w:noProof w:val="0"/>
        </w:rPr>
      </w:pPr>
      <w:r w:rsidRPr="009B249E">
        <w:rPr>
          <w:noProof w:val="0"/>
        </w:rPr>
        <w:t>}</w:t>
      </w:r>
    </w:p>
    <w:p w14:paraId="1E01BFC0" w14:textId="003D62C3" w:rsidR="00207935" w:rsidRPr="009B249E" w:rsidRDefault="00207935" w:rsidP="00207935">
      <w:pPr>
        <w:pStyle w:val="Documentheading"/>
        <w:rPr>
          <w:lang w:val="en-US"/>
        </w:rPr>
      </w:pPr>
      <w:r w:rsidRPr="000B786B">
        <w:lastRenderedPageBreak/>
        <w:t>ЛР</w:t>
      </w:r>
      <w:r w:rsidRPr="009B249E">
        <w:rPr>
          <w:lang w:val="en-US"/>
        </w:rPr>
        <w:t xml:space="preserve"> 3:</w:t>
      </w:r>
    </w:p>
    <w:p w14:paraId="4425E7D7" w14:textId="77777777" w:rsidR="00207935" w:rsidRPr="000B786B" w:rsidRDefault="00207935" w:rsidP="00207935">
      <w:pPr>
        <w:pStyle w:val="Sectionheading"/>
      </w:pPr>
      <w:r w:rsidRPr="000B786B">
        <w:t>Задание</w:t>
      </w:r>
    </w:p>
    <w:p w14:paraId="417E5B41" w14:textId="77777777" w:rsidR="00420253" w:rsidRPr="000B786B" w:rsidRDefault="00420253" w:rsidP="00420253">
      <w:pPr>
        <w:shd w:val="clear" w:color="auto" w:fill="D9D9D9"/>
        <w:spacing w:after="0"/>
        <w:rPr>
          <w:b/>
          <w:sz w:val="20"/>
          <w:szCs w:val="20"/>
          <w:lang w:val="ru-RU"/>
        </w:rPr>
      </w:pPr>
      <w:r w:rsidRPr="000B786B">
        <w:rPr>
          <w:b/>
          <w:sz w:val="20"/>
          <w:szCs w:val="20"/>
          <w:lang w:val="ru-RU"/>
        </w:rPr>
        <w:t>ЛАБОРАТОРНАЯ РАБОТА №3</w:t>
      </w:r>
      <w:proofErr w:type="gramStart"/>
      <w:r w:rsidRPr="000B786B">
        <w:rPr>
          <w:b/>
          <w:sz w:val="20"/>
          <w:szCs w:val="20"/>
          <w:lang w:val="ru-RU"/>
        </w:rPr>
        <w:t xml:space="preserve">А  </w:t>
      </w:r>
      <w:r w:rsidRPr="000B786B">
        <w:rPr>
          <w:i/>
          <w:highlight w:val="yellow"/>
          <w:lang w:val="ru-RU"/>
        </w:rPr>
        <w:t>Наследование</w:t>
      </w:r>
      <w:proofErr w:type="gramEnd"/>
      <w:r w:rsidRPr="000B786B">
        <w:rPr>
          <w:i/>
          <w:highlight w:val="yellow"/>
          <w:lang w:val="ru-RU"/>
        </w:rPr>
        <w:t xml:space="preserve"> без передачи параметров</w:t>
      </w:r>
    </w:p>
    <w:p w14:paraId="277FB43E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Создать класс SOBAKA (вес и возраст – инициализация и печать этих параметров).</w:t>
      </w:r>
    </w:p>
    <w:p w14:paraId="69326A04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ПК от него SPANIEL (цвет – инициализация и печать).</w:t>
      </w:r>
    </w:p>
    <w:p w14:paraId="4E19FDD5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В каждом классе – К и Д (просто печать, что это К и Д соответствующего класса),</w:t>
      </w:r>
    </w:p>
    <w:p w14:paraId="562BC12C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 xml:space="preserve">                              – функция </w:t>
      </w:r>
      <w:proofErr w:type="spellStart"/>
      <w:r w:rsidRPr="000B786B">
        <w:rPr>
          <w:i/>
          <w:sz w:val="24"/>
          <w:lang w:val="ru-RU"/>
        </w:rPr>
        <w:t>golos</w:t>
      </w:r>
      <w:proofErr w:type="spellEnd"/>
      <w:r w:rsidRPr="000B786B">
        <w:rPr>
          <w:sz w:val="24"/>
          <w:lang w:val="ru-RU"/>
        </w:rPr>
        <w:t xml:space="preserve"> – печать "ГАВ" или "гав" в зависимости от веса </w:t>
      </w:r>
      <w:proofErr w:type="gramStart"/>
      <w:r w:rsidRPr="000B786B">
        <w:rPr>
          <w:sz w:val="24"/>
          <w:lang w:val="ru-RU"/>
        </w:rPr>
        <w:t>(&gt;=</w:t>
      </w:r>
      <w:proofErr w:type="gramEnd"/>
      <w:r w:rsidRPr="000B786B">
        <w:rPr>
          <w:sz w:val="24"/>
          <w:lang w:val="ru-RU"/>
        </w:rPr>
        <w:t xml:space="preserve"> или &lt; 10 кг).</w:t>
      </w:r>
    </w:p>
    <w:p w14:paraId="679EAB4B" w14:textId="77777777" w:rsidR="00420253" w:rsidRPr="000B786B" w:rsidRDefault="00420253" w:rsidP="00420253">
      <w:pPr>
        <w:shd w:val="clear" w:color="auto" w:fill="D9D9D9"/>
        <w:spacing w:after="0"/>
        <w:rPr>
          <w:b/>
          <w:sz w:val="20"/>
          <w:szCs w:val="20"/>
          <w:lang w:val="ru-RU"/>
        </w:rPr>
      </w:pPr>
      <w:r w:rsidRPr="000B786B">
        <w:rPr>
          <w:b/>
          <w:sz w:val="20"/>
          <w:szCs w:val="20"/>
          <w:lang w:val="ru-RU"/>
        </w:rPr>
        <w:t>ЛАБОРАТОРНАЯ РАБОТА №3</w:t>
      </w:r>
      <w:proofErr w:type="gramStart"/>
      <w:r w:rsidRPr="000B786B">
        <w:rPr>
          <w:b/>
          <w:sz w:val="20"/>
          <w:szCs w:val="20"/>
          <w:lang w:val="ru-RU"/>
        </w:rPr>
        <w:t xml:space="preserve">Б  </w:t>
      </w:r>
      <w:r w:rsidRPr="000B786B">
        <w:rPr>
          <w:i/>
          <w:highlight w:val="yellow"/>
          <w:lang w:val="ru-RU"/>
        </w:rPr>
        <w:t>Наследование</w:t>
      </w:r>
      <w:proofErr w:type="gramEnd"/>
      <w:r w:rsidRPr="000B786B">
        <w:rPr>
          <w:i/>
          <w:highlight w:val="yellow"/>
          <w:lang w:val="ru-RU"/>
        </w:rPr>
        <w:t xml:space="preserve"> с передачей параметров</w:t>
      </w:r>
      <w:r w:rsidRPr="000B786B">
        <w:rPr>
          <w:i/>
          <w:lang w:val="ru-RU"/>
        </w:rPr>
        <w:t xml:space="preserve"> </w:t>
      </w:r>
      <w:r w:rsidRPr="000B786B">
        <w:rPr>
          <w:i/>
          <w:highlight w:val="yellow"/>
          <w:lang w:val="ru-RU"/>
        </w:rPr>
        <w:t>через конструктор</w:t>
      </w:r>
    </w:p>
    <w:p w14:paraId="4D1E552E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Создать класс BOOK (название книги, автор, количество страниц), </w:t>
      </w:r>
    </w:p>
    <w:p w14:paraId="1FB6A5FF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 ПК – LIBRARY (номер каталога, метка о наличии (есть или нет)).</w:t>
      </w:r>
    </w:p>
    <w:p w14:paraId="3D0AEAC6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В каждом классе – К и функция вывода переменных.</w:t>
      </w:r>
    </w:p>
    <w:p w14:paraId="66DD7E2D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Осуществить передачу параметров в конструктор для инициализации переменных БК через ПК.</w:t>
      </w:r>
    </w:p>
    <w:p w14:paraId="5A3E72CA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Создать массив из 3-х книг и проверить:</w:t>
      </w:r>
    </w:p>
    <w:p w14:paraId="28C6A58C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– есть ли книга вообще (по названию);</w:t>
      </w:r>
    </w:p>
    <w:p w14:paraId="67C9B07E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– есть ли в библиотеке или "на руках" (по метке о наличии);</w:t>
      </w:r>
    </w:p>
    <w:p w14:paraId="3F84BA4C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– смоделировать ситуацию, когда сначала книга была, а потом ее взяли почитать (т.е. изменилась </w:t>
      </w:r>
      <w:r w:rsidRPr="000B786B">
        <w:rPr>
          <w:sz w:val="24"/>
          <w:lang w:val="ru-RU"/>
        </w:rPr>
        <w:tab/>
        <w:t>метка о наличии).</w:t>
      </w:r>
    </w:p>
    <w:p w14:paraId="61EBDE5B" w14:textId="77777777" w:rsidR="00420253" w:rsidRPr="000B786B" w:rsidRDefault="00420253" w:rsidP="00420253">
      <w:pPr>
        <w:shd w:val="clear" w:color="auto" w:fill="D9D9D9"/>
        <w:spacing w:after="0"/>
        <w:rPr>
          <w:b/>
          <w:sz w:val="20"/>
          <w:szCs w:val="20"/>
          <w:lang w:val="ru-RU"/>
        </w:rPr>
      </w:pPr>
      <w:r w:rsidRPr="000B786B">
        <w:rPr>
          <w:b/>
          <w:sz w:val="20"/>
          <w:szCs w:val="20"/>
          <w:lang w:val="ru-RU"/>
        </w:rPr>
        <w:t>ЛАБОРАТОРНАЯ РАБОТА №3В</w:t>
      </w:r>
    </w:p>
    <w:p w14:paraId="30BE46B7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b/>
          <w:color w:val="FF0000"/>
          <w:szCs w:val="28"/>
          <w:lang w:val="ru-RU"/>
        </w:rPr>
        <w:t xml:space="preserve"> </w:t>
      </w:r>
      <w:r w:rsidRPr="000B786B">
        <w:rPr>
          <w:b/>
          <w:color w:val="FF0000"/>
          <w:szCs w:val="28"/>
          <w:lang w:val="ru-RU"/>
        </w:rPr>
        <w:tab/>
      </w:r>
      <w:r w:rsidRPr="000B786B">
        <w:rPr>
          <w:sz w:val="24"/>
          <w:lang w:val="ru-RU"/>
        </w:rPr>
        <w:t>Сгенерировать 10 случайных чисел.</w:t>
      </w:r>
    </w:p>
    <w:p w14:paraId="0EABA569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БК – переменная x, ф. инициализации, ф. вывода.</w:t>
      </w:r>
    </w:p>
    <w:p w14:paraId="69F57932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ПК1 от БК – числа (из х), которые при делении на 7 дают в остатке 3 (т.е. в переменную класса </w:t>
      </w:r>
      <w:r w:rsidRPr="000B786B">
        <w:rPr>
          <w:sz w:val="24"/>
          <w:lang w:val="ru-RU"/>
        </w:rPr>
        <w:tab/>
        <w:t>сохранить остаток при делении на 7);</w:t>
      </w:r>
    </w:p>
    <w:p w14:paraId="09375B05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ПК2 от ПК1– числа (из х), которые при делении на 5 дают в остатке 2 (т.е. в переменную класса </w:t>
      </w:r>
      <w:r w:rsidRPr="000B786B">
        <w:rPr>
          <w:sz w:val="24"/>
          <w:lang w:val="ru-RU"/>
        </w:rPr>
        <w:tab/>
        <w:t>сохранить остаток при делении на 5);</w:t>
      </w:r>
    </w:p>
    <w:p w14:paraId="2BAB78DA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В ПК2 распечатать числа (из х</w:t>
      </w:r>
      <w:proofErr w:type="gramStart"/>
      <w:r w:rsidRPr="000B786B">
        <w:rPr>
          <w:sz w:val="24"/>
          <w:lang w:val="ru-RU"/>
        </w:rPr>
        <w:t>),  которые</w:t>
      </w:r>
      <w:proofErr w:type="gramEnd"/>
      <w:r w:rsidRPr="000B786B">
        <w:rPr>
          <w:sz w:val="24"/>
          <w:lang w:val="ru-RU"/>
        </w:rPr>
        <w:t xml:space="preserve"> удовлетворяют первому И второму условиям.</w:t>
      </w:r>
    </w:p>
    <w:p w14:paraId="6C481936" w14:textId="77777777" w:rsidR="00420253" w:rsidRPr="000B786B" w:rsidRDefault="00420253" w:rsidP="00420253">
      <w:pPr>
        <w:spacing w:after="0"/>
        <w:rPr>
          <w:b/>
          <w:sz w:val="20"/>
          <w:szCs w:val="20"/>
          <w:lang w:val="ru-RU"/>
        </w:rPr>
      </w:pPr>
    </w:p>
    <w:p w14:paraId="24FC1A8A" w14:textId="77777777" w:rsidR="00420253" w:rsidRPr="000B786B" w:rsidRDefault="00420253" w:rsidP="00420253">
      <w:pPr>
        <w:spacing w:after="0"/>
        <w:rPr>
          <w:b/>
          <w:sz w:val="20"/>
          <w:szCs w:val="20"/>
          <w:lang w:val="ru-RU"/>
        </w:rPr>
      </w:pPr>
    </w:p>
    <w:p w14:paraId="7692E597" w14:textId="77777777" w:rsidR="00420253" w:rsidRPr="000B786B" w:rsidRDefault="00420253" w:rsidP="00420253">
      <w:pPr>
        <w:shd w:val="clear" w:color="auto" w:fill="D9D9D9"/>
        <w:spacing w:after="0"/>
        <w:rPr>
          <w:b/>
          <w:sz w:val="20"/>
          <w:szCs w:val="20"/>
          <w:lang w:val="ru-RU"/>
        </w:rPr>
      </w:pPr>
      <w:r w:rsidRPr="000B786B">
        <w:rPr>
          <w:b/>
          <w:sz w:val="20"/>
          <w:szCs w:val="20"/>
          <w:lang w:val="ru-RU"/>
        </w:rPr>
        <w:t>ЛАБОРАТОРНАЯ РАБОТА №3Г</w:t>
      </w:r>
    </w:p>
    <w:p w14:paraId="7C7EBA4D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Создать класс </w:t>
      </w:r>
      <w:proofErr w:type="gramStart"/>
      <w:r w:rsidRPr="000B786B">
        <w:rPr>
          <w:sz w:val="24"/>
          <w:lang w:val="ru-RU"/>
        </w:rPr>
        <w:t>БК  FIGURE</w:t>
      </w:r>
      <w:proofErr w:type="gramEnd"/>
      <w:r w:rsidRPr="000B786B">
        <w:rPr>
          <w:sz w:val="24"/>
          <w:lang w:val="ru-RU"/>
        </w:rPr>
        <w:t xml:space="preserve">, который описывает плоскую фигур, для вычисления площади </w:t>
      </w:r>
      <w:r w:rsidRPr="000B786B">
        <w:rPr>
          <w:sz w:val="24"/>
          <w:lang w:val="ru-RU"/>
        </w:rPr>
        <w:tab/>
        <w:t>которой достаточно 2-х измерений.</w:t>
      </w:r>
    </w:p>
    <w:p w14:paraId="24BE2445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lastRenderedPageBreak/>
        <w:tab/>
        <w:t xml:space="preserve">В этом БК создать </w:t>
      </w:r>
      <w:r w:rsidRPr="000B786B">
        <w:rPr>
          <w:b/>
          <w:sz w:val="24"/>
          <w:lang w:val="ru-RU"/>
        </w:rPr>
        <w:t>чистую виртуальную функцию</w:t>
      </w:r>
      <w:r w:rsidRPr="000B786B">
        <w:rPr>
          <w:sz w:val="24"/>
          <w:lang w:val="ru-RU"/>
        </w:rPr>
        <w:t xml:space="preserve"> </w:t>
      </w:r>
      <w:proofErr w:type="spellStart"/>
      <w:proofErr w:type="gramStart"/>
      <w:r w:rsidRPr="000B786B">
        <w:rPr>
          <w:sz w:val="24"/>
          <w:lang w:val="ru-RU"/>
        </w:rPr>
        <w:t>show</w:t>
      </w:r>
      <w:proofErr w:type="spellEnd"/>
      <w:r w:rsidRPr="000B786B">
        <w:rPr>
          <w:sz w:val="24"/>
          <w:lang w:val="ru-RU"/>
        </w:rPr>
        <w:t>(</w:t>
      </w:r>
      <w:proofErr w:type="gramEnd"/>
      <w:r w:rsidRPr="000B786B">
        <w:rPr>
          <w:sz w:val="24"/>
          <w:lang w:val="ru-RU"/>
        </w:rPr>
        <w:t xml:space="preserve">) для печати значения площади и </w:t>
      </w:r>
      <w:r w:rsidRPr="000B786B">
        <w:rPr>
          <w:sz w:val="24"/>
          <w:lang w:val="ru-RU"/>
        </w:rPr>
        <w:tab/>
        <w:t xml:space="preserve">функцию </w:t>
      </w:r>
      <w:proofErr w:type="spellStart"/>
      <w:r w:rsidRPr="000B786B">
        <w:rPr>
          <w:sz w:val="24"/>
          <w:lang w:val="ru-RU"/>
        </w:rPr>
        <w:t>get</w:t>
      </w:r>
      <w:proofErr w:type="spellEnd"/>
      <w:r w:rsidRPr="000B786B">
        <w:rPr>
          <w:sz w:val="24"/>
          <w:lang w:val="ru-RU"/>
        </w:rPr>
        <w:t>() для инициализации переменных.</w:t>
      </w:r>
    </w:p>
    <w:p w14:paraId="2D822E21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Создать 3 ПК (в каждом определена своя функция </w:t>
      </w:r>
      <w:proofErr w:type="spellStart"/>
      <w:proofErr w:type="gramStart"/>
      <w:r w:rsidRPr="000B786B">
        <w:rPr>
          <w:sz w:val="24"/>
          <w:lang w:val="ru-RU"/>
        </w:rPr>
        <w:t>show</w:t>
      </w:r>
      <w:proofErr w:type="spellEnd"/>
      <w:r w:rsidRPr="000B786B">
        <w:rPr>
          <w:sz w:val="24"/>
          <w:lang w:val="ru-RU"/>
        </w:rPr>
        <w:t>(</w:t>
      </w:r>
      <w:proofErr w:type="gramEnd"/>
      <w:r w:rsidRPr="000B786B">
        <w:rPr>
          <w:sz w:val="24"/>
          <w:lang w:val="ru-RU"/>
        </w:rPr>
        <w:t>) для печати значения площади).</w:t>
      </w:r>
    </w:p>
    <w:p w14:paraId="76307144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>ПК1 – площадь треугольника;</w:t>
      </w:r>
      <w:r w:rsidRPr="000B786B">
        <w:rPr>
          <w:sz w:val="24"/>
          <w:lang w:val="ru-RU"/>
        </w:rPr>
        <w:br/>
      </w:r>
      <w:r w:rsidRPr="000B786B">
        <w:rPr>
          <w:sz w:val="24"/>
          <w:lang w:val="ru-RU"/>
        </w:rPr>
        <w:tab/>
        <w:t>ПК2 – площадь прямоугольника;</w:t>
      </w:r>
      <w:r w:rsidRPr="000B786B">
        <w:rPr>
          <w:sz w:val="24"/>
          <w:lang w:val="ru-RU"/>
        </w:rPr>
        <w:br/>
      </w:r>
      <w:r w:rsidRPr="000B786B">
        <w:rPr>
          <w:sz w:val="24"/>
          <w:lang w:val="ru-RU"/>
        </w:rPr>
        <w:tab/>
        <w:t xml:space="preserve">ПК3 – площадь круга (использовать </w:t>
      </w:r>
      <w:r w:rsidRPr="000B786B">
        <w:rPr>
          <w:b/>
          <w:sz w:val="24"/>
          <w:lang w:val="ru-RU"/>
        </w:rPr>
        <w:t>аргументы по умолчанию</w:t>
      </w:r>
      <w:r w:rsidRPr="000B786B">
        <w:rPr>
          <w:sz w:val="24"/>
          <w:lang w:val="ru-RU"/>
        </w:rPr>
        <w:t>).</w:t>
      </w:r>
    </w:p>
    <w:p w14:paraId="3B763045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Работать через </w:t>
      </w:r>
      <w:r w:rsidRPr="000B786B">
        <w:rPr>
          <w:sz w:val="24"/>
          <w:u w:val="single"/>
          <w:lang w:val="ru-RU"/>
        </w:rPr>
        <w:t>объекты</w:t>
      </w:r>
      <w:r w:rsidRPr="000B786B">
        <w:rPr>
          <w:sz w:val="24"/>
          <w:lang w:val="ru-RU"/>
        </w:rPr>
        <w:t xml:space="preserve"> ПК1, ПК2 и ПК3     И     через </w:t>
      </w:r>
      <w:r w:rsidRPr="000B786B">
        <w:rPr>
          <w:sz w:val="24"/>
          <w:u w:val="single"/>
          <w:lang w:val="ru-RU"/>
        </w:rPr>
        <w:t>указатель</w:t>
      </w:r>
      <w:r w:rsidRPr="000B786B">
        <w:rPr>
          <w:sz w:val="24"/>
          <w:lang w:val="ru-RU"/>
        </w:rPr>
        <w:t xml:space="preserve"> на БК.</w:t>
      </w:r>
    </w:p>
    <w:p w14:paraId="40269691" w14:textId="77777777" w:rsidR="00420253" w:rsidRPr="000B786B" w:rsidRDefault="00420253" w:rsidP="00420253">
      <w:pPr>
        <w:shd w:val="clear" w:color="auto" w:fill="BFBFBF"/>
        <w:spacing w:after="0"/>
        <w:rPr>
          <w:b/>
          <w:sz w:val="20"/>
          <w:szCs w:val="20"/>
          <w:lang w:val="ru-RU"/>
        </w:rPr>
      </w:pPr>
      <w:r w:rsidRPr="000B786B">
        <w:rPr>
          <w:b/>
          <w:sz w:val="20"/>
          <w:szCs w:val="20"/>
          <w:lang w:val="ru-RU"/>
        </w:rPr>
        <w:t>ЛАБОРАТОРНАЯ РАБОТА №3Д</w:t>
      </w:r>
    </w:p>
    <w:p w14:paraId="236B07CD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Создать иерархическую структуру студент, преподаватель, </w:t>
      </w:r>
      <w:proofErr w:type="spellStart"/>
      <w:proofErr w:type="gramStart"/>
      <w:r w:rsidRPr="000B786B">
        <w:rPr>
          <w:sz w:val="24"/>
          <w:lang w:val="ru-RU"/>
        </w:rPr>
        <w:t>зав.кафедры</w:t>
      </w:r>
      <w:proofErr w:type="spellEnd"/>
      <w:proofErr w:type="gramEnd"/>
      <w:r w:rsidRPr="000B786B">
        <w:rPr>
          <w:sz w:val="24"/>
          <w:lang w:val="ru-RU"/>
        </w:rPr>
        <w:t>.</w:t>
      </w:r>
    </w:p>
    <w:p w14:paraId="5C17161E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Реализовать механизм наследования и создать </w:t>
      </w:r>
      <w:r w:rsidRPr="000B786B">
        <w:rPr>
          <w:b/>
          <w:sz w:val="24"/>
          <w:u w:val="single"/>
          <w:lang w:val="ru-RU"/>
        </w:rPr>
        <w:t>класс</w:t>
      </w:r>
      <w:r w:rsidRPr="000B786B">
        <w:rPr>
          <w:sz w:val="24"/>
          <w:lang w:val="ru-RU"/>
        </w:rPr>
        <w:t xml:space="preserve">, позволяющий вывести имена студентов, </w:t>
      </w:r>
      <w:r w:rsidRPr="000B786B">
        <w:rPr>
          <w:sz w:val="24"/>
          <w:lang w:val="ru-RU"/>
        </w:rPr>
        <w:tab/>
        <w:t xml:space="preserve">которые имеют хотя бы один долг и преподавателей, младше 50.  </w:t>
      </w:r>
    </w:p>
    <w:p w14:paraId="7CB86425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Разработать систему классов: </w:t>
      </w:r>
    </w:p>
    <w:p w14:paraId="48E6EB2F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>•</w:t>
      </w:r>
      <w:r w:rsidRPr="000B786B">
        <w:rPr>
          <w:sz w:val="24"/>
          <w:lang w:val="ru-RU"/>
        </w:rPr>
        <w:tab/>
        <w:t xml:space="preserve">Абстрактный класс </w:t>
      </w:r>
      <w:proofErr w:type="spellStart"/>
      <w:r w:rsidRPr="000B786B">
        <w:rPr>
          <w:b/>
          <w:sz w:val="24"/>
          <w:lang w:val="ru-RU"/>
        </w:rPr>
        <w:t>Persona</w:t>
      </w:r>
      <w:proofErr w:type="spellEnd"/>
      <w:r w:rsidRPr="000B786B">
        <w:rPr>
          <w:sz w:val="24"/>
          <w:lang w:val="ru-RU"/>
        </w:rPr>
        <w:t xml:space="preserve"> –</w:t>
      </w:r>
    </w:p>
    <w:p w14:paraId="5DD93AC5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поля – </w:t>
      </w:r>
      <w:proofErr w:type="spellStart"/>
      <w:r w:rsidRPr="000B786B">
        <w:rPr>
          <w:sz w:val="24"/>
          <w:lang w:val="ru-RU"/>
        </w:rPr>
        <w:t>фио</w:t>
      </w:r>
      <w:proofErr w:type="spellEnd"/>
      <w:r w:rsidRPr="000B786B">
        <w:rPr>
          <w:sz w:val="24"/>
          <w:lang w:val="ru-RU"/>
        </w:rPr>
        <w:t>, возраст;</w:t>
      </w:r>
    </w:p>
    <w:p w14:paraId="71B08974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виртуальные функции: </w:t>
      </w:r>
      <w:proofErr w:type="spellStart"/>
      <w:proofErr w:type="gramStart"/>
      <w:r w:rsidRPr="000B786B">
        <w:rPr>
          <w:sz w:val="24"/>
          <w:lang w:val="ru-RU"/>
        </w:rPr>
        <w:t>print</w:t>
      </w:r>
      <w:proofErr w:type="spellEnd"/>
      <w:r w:rsidRPr="000B786B">
        <w:rPr>
          <w:sz w:val="24"/>
          <w:lang w:val="ru-RU"/>
        </w:rPr>
        <w:t>(</w:t>
      </w:r>
      <w:proofErr w:type="gramEnd"/>
      <w:r w:rsidRPr="000B786B">
        <w:rPr>
          <w:sz w:val="24"/>
          <w:lang w:val="ru-RU"/>
        </w:rPr>
        <w:t xml:space="preserve">), </w:t>
      </w:r>
      <w:proofErr w:type="spellStart"/>
      <w:r w:rsidRPr="000B786B">
        <w:rPr>
          <w:sz w:val="24"/>
          <w:lang w:val="ru-RU"/>
        </w:rPr>
        <w:t>who</w:t>
      </w:r>
      <w:proofErr w:type="spellEnd"/>
      <w:r w:rsidRPr="000B786B">
        <w:rPr>
          <w:sz w:val="24"/>
          <w:lang w:val="ru-RU"/>
        </w:rPr>
        <w:t xml:space="preserve">(). </w:t>
      </w:r>
      <w:proofErr w:type="spellStart"/>
      <w:r w:rsidRPr="000B786B">
        <w:rPr>
          <w:sz w:val="24"/>
          <w:lang w:val="ru-RU"/>
        </w:rPr>
        <w:t>ask</w:t>
      </w:r>
      <w:proofErr w:type="spellEnd"/>
      <w:r w:rsidRPr="000B786B">
        <w:rPr>
          <w:sz w:val="24"/>
          <w:lang w:val="ru-RU"/>
        </w:rPr>
        <w:t xml:space="preserve">(), которые будут реализованы в классах </w:t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>наследниках.</w:t>
      </w:r>
    </w:p>
    <w:p w14:paraId="1C962AF1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>•</w:t>
      </w:r>
      <w:r w:rsidRPr="000B786B">
        <w:rPr>
          <w:sz w:val="24"/>
          <w:lang w:val="ru-RU"/>
        </w:rPr>
        <w:tab/>
        <w:t xml:space="preserve">Наследники класса </w:t>
      </w:r>
      <w:proofErr w:type="spellStart"/>
      <w:r w:rsidRPr="000B786B">
        <w:rPr>
          <w:b/>
          <w:sz w:val="24"/>
          <w:lang w:val="ru-RU"/>
        </w:rPr>
        <w:t>Persona</w:t>
      </w:r>
      <w:proofErr w:type="spellEnd"/>
      <w:r w:rsidRPr="000B786B">
        <w:rPr>
          <w:sz w:val="24"/>
          <w:lang w:val="ru-RU"/>
        </w:rPr>
        <w:t xml:space="preserve"> </w:t>
      </w:r>
    </w:p>
    <w:p w14:paraId="47FA2682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Класс </w:t>
      </w:r>
      <w:proofErr w:type="spellStart"/>
      <w:r w:rsidRPr="000B786B">
        <w:rPr>
          <w:sz w:val="24"/>
          <w:u w:val="single"/>
          <w:lang w:val="ru-RU"/>
        </w:rPr>
        <w:t>Prepod</w:t>
      </w:r>
      <w:proofErr w:type="spellEnd"/>
      <w:r w:rsidRPr="000B786B">
        <w:rPr>
          <w:sz w:val="24"/>
          <w:lang w:val="ru-RU"/>
        </w:rPr>
        <w:t xml:space="preserve"> – </w:t>
      </w:r>
    </w:p>
    <w:p w14:paraId="62A42397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 xml:space="preserve">     </w:t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  поля – дисциплина, которую преподает; степень (</w:t>
      </w:r>
      <w:proofErr w:type="spellStart"/>
      <w:r w:rsidRPr="000B786B">
        <w:rPr>
          <w:sz w:val="24"/>
          <w:lang w:val="ru-RU"/>
        </w:rPr>
        <w:t>ктн</w:t>
      </w:r>
      <w:proofErr w:type="spellEnd"/>
      <w:r w:rsidRPr="000B786B">
        <w:rPr>
          <w:sz w:val="24"/>
          <w:lang w:val="ru-RU"/>
        </w:rPr>
        <w:t xml:space="preserve"> – 1, </w:t>
      </w:r>
      <w:proofErr w:type="spellStart"/>
      <w:r w:rsidRPr="000B786B">
        <w:rPr>
          <w:sz w:val="24"/>
          <w:lang w:val="ru-RU"/>
        </w:rPr>
        <w:t>дтн</w:t>
      </w:r>
      <w:proofErr w:type="spellEnd"/>
      <w:r w:rsidRPr="000B786B">
        <w:rPr>
          <w:sz w:val="24"/>
          <w:lang w:val="ru-RU"/>
        </w:rPr>
        <w:t xml:space="preserve"> – 2, нет – 0);</w:t>
      </w:r>
    </w:p>
    <w:p w14:paraId="4DF633F1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 xml:space="preserve">       </w:t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функции: </w:t>
      </w:r>
      <w:proofErr w:type="spellStart"/>
      <w:proofErr w:type="gramStart"/>
      <w:r w:rsidRPr="000B786B">
        <w:rPr>
          <w:sz w:val="24"/>
          <w:lang w:val="ru-RU"/>
        </w:rPr>
        <w:t>who</w:t>
      </w:r>
      <w:proofErr w:type="spellEnd"/>
      <w:r w:rsidRPr="000B786B">
        <w:rPr>
          <w:sz w:val="24"/>
          <w:lang w:val="ru-RU"/>
        </w:rPr>
        <w:t>(</w:t>
      </w:r>
      <w:proofErr w:type="gramEnd"/>
      <w:r w:rsidRPr="000B786B">
        <w:rPr>
          <w:sz w:val="24"/>
          <w:lang w:val="ru-RU"/>
        </w:rPr>
        <w:t xml:space="preserve">) возвращает 1, </w:t>
      </w:r>
      <w:proofErr w:type="spellStart"/>
      <w:r w:rsidRPr="000B786B">
        <w:rPr>
          <w:sz w:val="24"/>
          <w:lang w:val="ru-RU"/>
        </w:rPr>
        <w:t>ask</w:t>
      </w:r>
      <w:proofErr w:type="spellEnd"/>
      <w:r w:rsidRPr="000B786B">
        <w:rPr>
          <w:sz w:val="24"/>
          <w:lang w:val="ru-RU"/>
        </w:rPr>
        <w:t xml:space="preserve">() возвращает степень, </w:t>
      </w:r>
    </w:p>
    <w:p w14:paraId="79338774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 </w:t>
      </w:r>
      <w:proofErr w:type="spellStart"/>
      <w:proofErr w:type="gramStart"/>
      <w:r w:rsidRPr="000B786B">
        <w:rPr>
          <w:sz w:val="24"/>
          <w:lang w:val="ru-RU"/>
        </w:rPr>
        <w:t>print</w:t>
      </w:r>
      <w:proofErr w:type="spellEnd"/>
      <w:r w:rsidRPr="000B786B">
        <w:rPr>
          <w:sz w:val="24"/>
          <w:lang w:val="ru-RU"/>
        </w:rPr>
        <w:t>(</w:t>
      </w:r>
      <w:proofErr w:type="gramEnd"/>
      <w:r w:rsidRPr="000B786B">
        <w:rPr>
          <w:sz w:val="24"/>
          <w:lang w:val="ru-RU"/>
        </w:rPr>
        <w:t>) печатает всю информацию о преподавателе.</w:t>
      </w:r>
    </w:p>
    <w:p w14:paraId="48E0645A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Класс </w:t>
      </w:r>
      <w:proofErr w:type="spellStart"/>
      <w:r w:rsidRPr="000B786B">
        <w:rPr>
          <w:sz w:val="24"/>
          <w:u w:val="single"/>
          <w:lang w:val="ru-RU"/>
        </w:rPr>
        <w:t>Student</w:t>
      </w:r>
      <w:proofErr w:type="spellEnd"/>
      <w:r w:rsidRPr="000B786B">
        <w:rPr>
          <w:sz w:val="24"/>
          <w:lang w:val="ru-RU"/>
        </w:rPr>
        <w:t xml:space="preserve"> – </w:t>
      </w:r>
    </w:p>
    <w:p w14:paraId="6376AA3C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 xml:space="preserve">       </w:t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поля – </w:t>
      </w:r>
      <w:proofErr w:type="gramStart"/>
      <w:r w:rsidRPr="000B786B">
        <w:rPr>
          <w:sz w:val="24"/>
          <w:lang w:val="ru-RU"/>
        </w:rPr>
        <w:t>оценки  (</w:t>
      </w:r>
      <w:proofErr w:type="gramEnd"/>
      <w:r w:rsidRPr="000B786B">
        <w:rPr>
          <w:sz w:val="24"/>
          <w:lang w:val="ru-RU"/>
        </w:rPr>
        <w:t>массив из 5 оценок);</w:t>
      </w:r>
    </w:p>
    <w:p w14:paraId="5A6D9BF5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 xml:space="preserve">     </w:t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  функции: </w:t>
      </w:r>
      <w:proofErr w:type="spellStart"/>
      <w:proofErr w:type="gramStart"/>
      <w:r w:rsidRPr="000B786B">
        <w:rPr>
          <w:sz w:val="24"/>
          <w:lang w:val="ru-RU"/>
        </w:rPr>
        <w:t>who</w:t>
      </w:r>
      <w:proofErr w:type="spellEnd"/>
      <w:r w:rsidRPr="000B786B">
        <w:rPr>
          <w:sz w:val="24"/>
          <w:lang w:val="ru-RU"/>
        </w:rPr>
        <w:t>(</w:t>
      </w:r>
      <w:proofErr w:type="gramEnd"/>
      <w:r w:rsidRPr="000B786B">
        <w:rPr>
          <w:sz w:val="24"/>
          <w:lang w:val="ru-RU"/>
        </w:rPr>
        <w:t xml:space="preserve">) возвращает 3, </w:t>
      </w:r>
      <w:proofErr w:type="spellStart"/>
      <w:r w:rsidRPr="000B786B">
        <w:rPr>
          <w:sz w:val="24"/>
          <w:lang w:val="ru-RU"/>
        </w:rPr>
        <w:t>ask</w:t>
      </w:r>
      <w:proofErr w:type="spellEnd"/>
      <w:r w:rsidRPr="000B786B">
        <w:rPr>
          <w:sz w:val="24"/>
          <w:lang w:val="ru-RU"/>
        </w:rPr>
        <w:t xml:space="preserve">() возвращает количество двоек, </w:t>
      </w:r>
    </w:p>
    <w:p w14:paraId="3A04EFE1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 </w:t>
      </w:r>
      <w:proofErr w:type="spellStart"/>
      <w:proofErr w:type="gramStart"/>
      <w:r w:rsidRPr="000B786B">
        <w:rPr>
          <w:sz w:val="24"/>
          <w:lang w:val="ru-RU"/>
        </w:rPr>
        <w:t>print</w:t>
      </w:r>
      <w:proofErr w:type="spellEnd"/>
      <w:r w:rsidRPr="000B786B">
        <w:rPr>
          <w:sz w:val="24"/>
          <w:lang w:val="ru-RU"/>
        </w:rPr>
        <w:t>(</w:t>
      </w:r>
      <w:proofErr w:type="gramEnd"/>
      <w:r w:rsidRPr="000B786B">
        <w:rPr>
          <w:sz w:val="24"/>
          <w:lang w:val="ru-RU"/>
        </w:rPr>
        <w:t>) печатает всю информацию о студенте.</w:t>
      </w:r>
    </w:p>
    <w:p w14:paraId="6A735776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>•</w:t>
      </w:r>
      <w:r w:rsidRPr="000B786B">
        <w:rPr>
          <w:sz w:val="24"/>
          <w:lang w:val="ru-RU"/>
        </w:rPr>
        <w:tab/>
        <w:t xml:space="preserve">Наследник класса </w:t>
      </w:r>
      <w:proofErr w:type="spellStart"/>
      <w:r w:rsidRPr="000B786B">
        <w:rPr>
          <w:b/>
          <w:sz w:val="24"/>
          <w:lang w:val="ru-RU"/>
        </w:rPr>
        <w:t>Prepod</w:t>
      </w:r>
      <w:proofErr w:type="spellEnd"/>
    </w:p>
    <w:p w14:paraId="65EF4A11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Класс </w:t>
      </w:r>
      <w:proofErr w:type="spellStart"/>
      <w:r w:rsidRPr="000B786B">
        <w:rPr>
          <w:sz w:val="24"/>
          <w:u w:val="single"/>
          <w:lang w:val="ru-RU"/>
        </w:rPr>
        <w:t>Zav_kaf</w:t>
      </w:r>
      <w:proofErr w:type="spellEnd"/>
      <w:r w:rsidRPr="000B786B">
        <w:rPr>
          <w:sz w:val="24"/>
          <w:u w:val="single"/>
          <w:lang w:val="ru-RU"/>
        </w:rPr>
        <w:t xml:space="preserve"> </w:t>
      </w:r>
      <w:r w:rsidRPr="000B786B">
        <w:rPr>
          <w:sz w:val="24"/>
          <w:lang w:val="ru-RU"/>
        </w:rPr>
        <w:t xml:space="preserve">– </w:t>
      </w:r>
    </w:p>
    <w:p w14:paraId="27F96636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 xml:space="preserve">    </w:t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   поля – должность;</w:t>
      </w:r>
    </w:p>
    <w:p w14:paraId="25D2FF02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 xml:space="preserve">       </w:t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  <w:t xml:space="preserve">функции: </w:t>
      </w:r>
      <w:proofErr w:type="spellStart"/>
      <w:proofErr w:type="gramStart"/>
      <w:r w:rsidRPr="000B786B">
        <w:rPr>
          <w:sz w:val="24"/>
          <w:lang w:val="ru-RU"/>
        </w:rPr>
        <w:t>who</w:t>
      </w:r>
      <w:proofErr w:type="spellEnd"/>
      <w:r w:rsidRPr="000B786B">
        <w:rPr>
          <w:sz w:val="24"/>
          <w:lang w:val="ru-RU"/>
        </w:rPr>
        <w:t>(</w:t>
      </w:r>
      <w:proofErr w:type="gramEnd"/>
      <w:r w:rsidRPr="000B786B">
        <w:rPr>
          <w:sz w:val="24"/>
          <w:lang w:val="ru-RU"/>
        </w:rPr>
        <w:t xml:space="preserve">) возвращает 2, </w:t>
      </w:r>
      <w:proofErr w:type="spellStart"/>
      <w:r w:rsidRPr="000B786B">
        <w:rPr>
          <w:sz w:val="24"/>
          <w:lang w:val="ru-RU"/>
        </w:rPr>
        <w:t>ask</w:t>
      </w:r>
      <w:proofErr w:type="spellEnd"/>
      <w:r w:rsidRPr="000B786B">
        <w:rPr>
          <w:sz w:val="24"/>
          <w:lang w:val="ru-RU"/>
        </w:rPr>
        <w:t>() возвращает возраст,</w:t>
      </w:r>
    </w:p>
    <w:p w14:paraId="2A8DBDF4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 xml:space="preserve">                        </w:t>
      </w:r>
      <w:r w:rsidRPr="000B786B">
        <w:rPr>
          <w:sz w:val="24"/>
          <w:lang w:val="ru-RU"/>
        </w:rPr>
        <w:tab/>
      </w:r>
      <w:r w:rsidRPr="000B786B">
        <w:rPr>
          <w:sz w:val="24"/>
          <w:lang w:val="ru-RU"/>
        </w:rPr>
        <w:tab/>
      </w:r>
      <w:proofErr w:type="spellStart"/>
      <w:proofErr w:type="gramStart"/>
      <w:r w:rsidRPr="000B786B">
        <w:rPr>
          <w:sz w:val="24"/>
          <w:lang w:val="ru-RU"/>
        </w:rPr>
        <w:t>print</w:t>
      </w:r>
      <w:proofErr w:type="spellEnd"/>
      <w:r w:rsidRPr="000B786B">
        <w:rPr>
          <w:sz w:val="24"/>
          <w:lang w:val="ru-RU"/>
        </w:rPr>
        <w:t>(</w:t>
      </w:r>
      <w:proofErr w:type="gramEnd"/>
      <w:r w:rsidRPr="000B786B">
        <w:rPr>
          <w:sz w:val="24"/>
          <w:lang w:val="ru-RU"/>
        </w:rPr>
        <w:t xml:space="preserve">) печатает всю информацию о </w:t>
      </w:r>
      <w:proofErr w:type="spellStart"/>
      <w:r w:rsidRPr="000B786B">
        <w:rPr>
          <w:sz w:val="24"/>
          <w:lang w:val="ru-RU"/>
        </w:rPr>
        <w:t>зав.кафедрою</w:t>
      </w:r>
      <w:proofErr w:type="spellEnd"/>
      <w:r w:rsidRPr="000B786B">
        <w:rPr>
          <w:sz w:val="24"/>
          <w:lang w:val="ru-RU"/>
        </w:rPr>
        <w:t>.</w:t>
      </w:r>
    </w:p>
    <w:p w14:paraId="1ABD0565" w14:textId="77777777" w:rsidR="00420253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tab/>
        <w:t xml:space="preserve">Для работы с данными классами создать класс </w:t>
      </w:r>
      <w:r w:rsidRPr="000B786B">
        <w:rPr>
          <w:b/>
          <w:sz w:val="24"/>
          <w:lang w:val="ru-RU"/>
        </w:rPr>
        <w:t>VUZ</w:t>
      </w:r>
      <w:r w:rsidRPr="000B786B">
        <w:rPr>
          <w:sz w:val="24"/>
          <w:lang w:val="ru-RU"/>
        </w:rPr>
        <w:t xml:space="preserve">. </w:t>
      </w:r>
    </w:p>
    <w:p w14:paraId="7D3BFAB1" w14:textId="5FB9E400" w:rsidR="00207935" w:rsidRPr="000B786B" w:rsidRDefault="00420253" w:rsidP="00420253">
      <w:pPr>
        <w:spacing w:after="0"/>
        <w:rPr>
          <w:sz w:val="24"/>
          <w:lang w:val="ru-RU"/>
        </w:rPr>
      </w:pPr>
      <w:r w:rsidRPr="000B786B">
        <w:rPr>
          <w:sz w:val="24"/>
          <w:lang w:val="ru-RU"/>
        </w:rPr>
        <w:lastRenderedPageBreak/>
        <w:tab/>
        <w:t xml:space="preserve">Организовать заполнение динамического массива </w:t>
      </w:r>
      <w:proofErr w:type="spellStart"/>
      <w:r w:rsidRPr="000B786B">
        <w:rPr>
          <w:sz w:val="24"/>
          <w:lang w:val="ru-RU"/>
        </w:rPr>
        <w:t>Shtat</w:t>
      </w:r>
      <w:proofErr w:type="spellEnd"/>
      <w:r w:rsidRPr="000B786B">
        <w:rPr>
          <w:sz w:val="24"/>
          <w:lang w:val="ru-RU"/>
        </w:rPr>
        <w:t xml:space="preserve"> персонами разных типов (два </w:t>
      </w:r>
      <w:r w:rsidRPr="000B786B">
        <w:rPr>
          <w:sz w:val="24"/>
          <w:lang w:val="ru-RU"/>
        </w:rPr>
        <w:tab/>
        <w:t xml:space="preserve">преподавателя, три студента, один </w:t>
      </w:r>
      <w:proofErr w:type="spellStart"/>
      <w:proofErr w:type="gramStart"/>
      <w:r w:rsidRPr="000B786B">
        <w:rPr>
          <w:sz w:val="24"/>
          <w:lang w:val="ru-RU"/>
        </w:rPr>
        <w:t>зав.кафедрой</w:t>
      </w:r>
      <w:proofErr w:type="spellEnd"/>
      <w:proofErr w:type="gramEnd"/>
      <w:r w:rsidRPr="000B786B">
        <w:rPr>
          <w:sz w:val="24"/>
          <w:lang w:val="ru-RU"/>
        </w:rPr>
        <w:t xml:space="preserve">). Распечатать преподавателей младше 50 лет, </w:t>
      </w:r>
      <w:r w:rsidRPr="000B786B">
        <w:rPr>
          <w:sz w:val="24"/>
          <w:lang w:val="ru-RU"/>
        </w:rPr>
        <w:tab/>
        <w:t>вывести имена студентов, которые имеют хотя бы один долг.</w:t>
      </w:r>
    </w:p>
    <w:p w14:paraId="010D6578" w14:textId="77777777" w:rsidR="00207935" w:rsidRPr="000B786B" w:rsidRDefault="00207935" w:rsidP="00207935">
      <w:pPr>
        <w:pStyle w:val="Sectionheading"/>
      </w:pPr>
      <w:r w:rsidRPr="000B786B">
        <w:t>Комментарии к решению</w:t>
      </w:r>
    </w:p>
    <w:p w14:paraId="79FA6829" w14:textId="297DBCD9" w:rsidR="00207935" w:rsidRPr="000B786B" w:rsidRDefault="005866F3" w:rsidP="00CA5D80">
      <w:pPr>
        <w:rPr>
          <w:lang w:val="ru-RU"/>
        </w:rPr>
      </w:pPr>
      <w:r w:rsidRPr="000B786B">
        <w:rPr>
          <w:lang w:val="ru-RU"/>
        </w:rPr>
        <w:t xml:space="preserve">В задании 3А я заменил ломанные </w:t>
      </w:r>
      <w:r w:rsidRPr="000B786B">
        <w:rPr>
          <w:rStyle w:val="CodeinlineChar"/>
          <w:noProof w:val="0"/>
        </w:rPr>
        <w:t>SOBAKA</w:t>
      </w:r>
      <w:r w:rsidRPr="000B786B">
        <w:rPr>
          <w:lang w:val="ru-RU"/>
        </w:rPr>
        <w:t xml:space="preserve"> и </w:t>
      </w:r>
      <w:r w:rsidRPr="000B786B">
        <w:rPr>
          <w:rStyle w:val="CodeinlineChar"/>
        </w:rPr>
        <w:t>golos</w:t>
      </w:r>
      <w:r w:rsidRPr="000B786B">
        <w:rPr>
          <w:lang w:val="ru-RU"/>
        </w:rPr>
        <w:t xml:space="preserve">, на полностью английские </w:t>
      </w:r>
      <w:r w:rsidRPr="000B786B">
        <w:rPr>
          <w:rStyle w:val="CodeinlineChar"/>
        </w:rPr>
        <w:t>Dog</w:t>
      </w:r>
      <w:r w:rsidRPr="000B786B">
        <w:rPr>
          <w:lang w:val="ru-RU"/>
        </w:rPr>
        <w:t xml:space="preserve"> и </w:t>
      </w:r>
      <w:r w:rsidRPr="000B786B">
        <w:rPr>
          <w:rStyle w:val="CodeinlineChar"/>
        </w:rPr>
        <w:t>Sound()</w:t>
      </w:r>
      <w:r w:rsidRPr="000B786B">
        <w:rPr>
          <w:noProof/>
          <w:lang w:val="ru-RU"/>
        </w:rPr>
        <w:t>.</w:t>
      </w:r>
    </w:p>
    <w:p w14:paraId="2B4F0C5E" w14:textId="0AE9D4E0" w:rsidR="00CA5D80" w:rsidRPr="000B786B" w:rsidRDefault="005866F3" w:rsidP="00CA5D80">
      <w:pPr>
        <w:rPr>
          <w:lang w:val="ru-RU"/>
        </w:rPr>
      </w:pPr>
      <w:r w:rsidRPr="000B786B">
        <w:rPr>
          <w:lang w:val="ru-RU"/>
        </w:rPr>
        <w:t xml:space="preserve">Для </w:t>
      </w:r>
      <w:r w:rsidR="00CA5D80" w:rsidRPr="000B786B">
        <w:rPr>
          <w:lang w:val="ru-RU"/>
        </w:rPr>
        <w:t xml:space="preserve">печати параметров собак я сделал два </w:t>
      </w:r>
      <w:r w:rsidR="00CA5D80" w:rsidRPr="000B786B">
        <w:rPr>
          <w:rStyle w:val="CodeinlineChar"/>
        </w:rPr>
        <w:t>operator&lt;&lt;</w:t>
      </w:r>
      <w:r w:rsidR="00CA5D80" w:rsidRPr="000B786B">
        <w:rPr>
          <w:lang w:val="ru-RU"/>
        </w:rPr>
        <w:t xml:space="preserve">, такие чтоб печать </w:t>
      </w:r>
      <w:r w:rsidR="00CA5D80" w:rsidRPr="000B786B">
        <w:rPr>
          <w:rStyle w:val="CodeinlineChar"/>
        </w:rPr>
        <w:t>Spaniel</w:t>
      </w:r>
      <w:r w:rsidR="00CA5D80" w:rsidRPr="000B786B">
        <w:rPr>
          <w:lang w:val="ru-RU"/>
        </w:rPr>
        <w:t xml:space="preserve"> вызывала печать </w:t>
      </w:r>
      <w:r w:rsidR="00CA5D80" w:rsidRPr="000B786B">
        <w:rPr>
          <w:rStyle w:val="CodeinlineChar"/>
        </w:rPr>
        <w:t>Dog</w:t>
      </w:r>
      <w:r w:rsidR="00CA5D80" w:rsidRPr="000B786B">
        <w:rPr>
          <w:lang w:val="ru-RU"/>
        </w:rPr>
        <w:t xml:space="preserve"> части себя, для </w:t>
      </w:r>
      <w:r w:rsidR="00622D3E">
        <w:rPr>
          <w:lang w:val="ru-RU"/>
        </w:rPr>
        <w:t xml:space="preserve">вывода </w:t>
      </w:r>
      <w:r w:rsidR="00CA5D80" w:rsidRPr="000B786B">
        <w:rPr>
          <w:lang w:val="ru-RU"/>
        </w:rPr>
        <w:t xml:space="preserve">параметров, наследованных от </w:t>
      </w:r>
      <w:r w:rsidR="00CA5D80" w:rsidRPr="000B786B">
        <w:rPr>
          <w:rStyle w:val="CodeinlineChar"/>
        </w:rPr>
        <w:t>Dog</w:t>
      </w:r>
      <w:r w:rsidR="00CA5D80" w:rsidRPr="000B786B">
        <w:rPr>
          <w:lang w:val="ru-RU"/>
        </w:rPr>
        <w:t>:</w:t>
      </w:r>
    </w:p>
    <w:p w14:paraId="4408C853" w14:textId="5A36A765" w:rsidR="00CA5D80" w:rsidRPr="00EF01FF" w:rsidRDefault="00CA5D80" w:rsidP="00CA5D80">
      <w:pPr>
        <w:pStyle w:val="Codeblock"/>
      </w:pPr>
      <w:r w:rsidRPr="00EF01FF">
        <w:t>friend ostream&amp; operator&lt;&lt;(ostream&amp; otp, const Dog&amp; d) {</w:t>
      </w:r>
    </w:p>
    <w:p w14:paraId="1FFA003B" w14:textId="0A1AEC17" w:rsidR="00CA5D80" w:rsidRPr="00EF01FF" w:rsidRDefault="00CA5D80" w:rsidP="00CA5D80">
      <w:pPr>
        <w:pStyle w:val="Codeblock"/>
      </w:pPr>
      <w:r w:rsidRPr="00EF01FF">
        <w:tab/>
        <w:t>return otp &lt;&lt; "Dog[weight=" &lt;&lt; d.weight &lt;&lt; "; age=" &lt;&lt; d.age &lt;&lt; "]";</w:t>
      </w:r>
    </w:p>
    <w:p w14:paraId="57C2A37A" w14:textId="7DC0C0A1" w:rsidR="005866F3" w:rsidRPr="00EF01FF" w:rsidRDefault="00CA5D80" w:rsidP="00CA5D80">
      <w:pPr>
        <w:pStyle w:val="Codeblock"/>
      </w:pPr>
      <w:r w:rsidRPr="00EF01FF">
        <w:t>}</w:t>
      </w:r>
    </w:p>
    <w:p w14:paraId="66AAD2C0" w14:textId="756FEEE9" w:rsidR="00CA5D80" w:rsidRPr="00EF01FF" w:rsidRDefault="00CA5D80" w:rsidP="00CA5D80">
      <w:r w:rsidRPr="000B786B">
        <w:rPr>
          <w:lang w:val="ru-RU"/>
        </w:rPr>
        <w:t>И</w:t>
      </w:r>
      <w:r w:rsidRPr="00EF01FF">
        <w:t xml:space="preserve"> </w:t>
      </w:r>
      <w:r w:rsidRPr="000B786B">
        <w:rPr>
          <w:lang w:val="ru-RU"/>
        </w:rPr>
        <w:t>затем</w:t>
      </w:r>
      <w:r w:rsidRPr="00EF01FF">
        <w:t>:</w:t>
      </w:r>
    </w:p>
    <w:p w14:paraId="0B42ABF8" w14:textId="77777777" w:rsidR="00CA5D80" w:rsidRPr="00364677" w:rsidRDefault="00CA5D80" w:rsidP="00CA5D80">
      <w:pPr>
        <w:pStyle w:val="Codeblock"/>
      </w:pPr>
      <w:r w:rsidRPr="00364677">
        <w:t>friend ostream&amp; operator&lt;&lt;(ostream&amp; otp, const Spaniel&amp; d) {</w:t>
      </w:r>
    </w:p>
    <w:p w14:paraId="17CC0CAF" w14:textId="77777777" w:rsidR="00CA5D80" w:rsidRPr="00364677" w:rsidRDefault="00CA5D80" w:rsidP="00CA5D80">
      <w:pPr>
        <w:pStyle w:val="Codeblock"/>
      </w:pPr>
      <w:r w:rsidRPr="00364677">
        <w:tab/>
        <w:t>return otp &lt;&lt; "Spaniel[color=" &lt;&lt; d.color &lt;&lt; "; " &lt;&lt; static_cast&lt;const Dog&amp;&gt;(d) &lt;&lt; "]";</w:t>
      </w:r>
    </w:p>
    <w:p w14:paraId="13CA950F" w14:textId="06869401" w:rsidR="00CA5D80" w:rsidRPr="00EF01FF" w:rsidRDefault="00CA5D80" w:rsidP="00CA5D80">
      <w:pPr>
        <w:pStyle w:val="Codeblock"/>
        <w:rPr>
          <w:lang w:val="ru-RU"/>
        </w:rPr>
      </w:pPr>
      <w:r w:rsidRPr="00EF01FF">
        <w:rPr>
          <w:lang w:val="ru-RU"/>
        </w:rPr>
        <w:t>}</w:t>
      </w:r>
    </w:p>
    <w:p w14:paraId="73E8960B" w14:textId="4418EA2E" w:rsidR="00CA5D80" w:rsidRDefault="00CA5D80" w:rsidP="00DA4971">
      <w:pPr>
        <w:rPr>
          <w:lang w:val="ru-RU"/>
        </w:rPr>
      </w:pPr>
      <w:r w:rsidRPr="000B786B">
        <w:rPr>
          <w:lang w:val="ru-RU"/>
        </w:rPr>
        <w:t xml:space="preserve">Таким образом я не дублирую код и заодно показываю, что </w:t>
      </w:r>
      <w:r w:rsidRPr="000B786B">
        <w:rPr>
          <w:rStyle w:val="CodeinlineChar"/>
        </w:rPr>
        <w:t>Spaniel</w:t>
      </w:r>
      <w:r w:rsidRPr="000B786B">
        <w:rPr>
          <w:lang w:val="ru-RU"/>
        </w:rPr>
        <w:t xml:space="preserve"> содержит в себе </w:t>
      </w:r>
      <w:r w:rsidR="00622D3E">
        <w:rPr>
          <w:lang w:val="ru-RU"/>
        </w:rPr>
        <w:t>всё содержимое</w:t>
      </w:r>
      <w:r w:rsidRPr="000B786B">
        <w:rPr>
          <w:lang w:val="ru-RU"/>
        </w:rPr>
        <w:t xml:space="preserve"> </w:t>
      </w:r>
      <w:r w:rsidRPr="000B786B">
        <w:rPr>
          <w:rStyle w:val="CodeinlineChar"/>
        </w:rPr>
        <w:t>Dog</w:t>
      </w:r>
      <w:r w:rsidRPr="000B786B">
        <w:rPr>
          <w:lang w:val="ru-RU"/>
        </w:rPr>
        <w:t>.</w:t>
      </w:r>
    </w:p>
    <w:p w14:paraId="0ADCCE7D" w14:textId="3370DC91" w:rsidR="00DA4971" w:rsidRPr="00DA4971" w:rsidRDefault="00DA4971" w:rsidP="00DA4971">
      <w:pPr>
        <w:rPr>
          <w:lang w:val="ru-RU"/>
        </w:rPr>
      </w:pPr>
      <w:r>
        <w:rPr>
          <w:lang w:val="ru-RU"/>
        </w:rPr>
        <w:t>Так же, для тестирования, сделал функцию:</w:t>
      </w:r>
    </w:p>
    <w:p w14:paraId="70D6CEF6" w14:textId="77777777" w:rsidR="00DA4971" w:rsidRPr="00DA4971" w:rsidRDefault="00DA4971" w:rsidP="00DA4971">
      <w:pPr>
        <w:pStyle w:val="Codeblock"/>
      </w:pPr>
      <w:r w:rsidRPr="00DA4971">
        <w:t>void Test(const Spaniel&amp; d) {</w:t>
      </w:r>
    </w:p>
    <w:p w14:paraId="7BCEA88D" w14:textId="77777777" w:rsidR="00DA4971" w:rsidRPr="00DA4971" w:rsidRDefault="00DA4971" w:rsidP="00DA4971">
      <w:pPr>
        <w:pStyle w:val="Codeblock"/>
      </w:pPr>
      <w:r w:rsidRPr="00DA4971">
        <w:tab/>
        <w:t>cout &lt;&lt; d &lt;&lt; endl;</w:t>
      </w:r>
    </w:p>
    <w:p w14:paraId="42252CB9" w14:textId="77777777" w:rsidR="00DA4971" w:rsidRPr="00DA4971" w:rsidRDefault="00DA4971" w:rsidP="00DA4971">
      <w:pPr>
        <w:pStyle w:val="Codeblock"/>
      </w:pPr>
      <w:r w:rsidRPr="00DA4971">
        <w:tab/>
        <w:t>d.Sound();</w:t>
      </w:r>
    </w:p>
    <w:p w14:paraId="273186A8" w14:textId="77777777" w:rsidR="00DA4971" w:rsidRPr="00013D2A" w:rsidRDefault="00DA4971" w:rsidP="00DA4971">
      <w:pPr>
        <w:pStyle w:val="Codeblock"/>
      </w:pPr>
      <w:r w:rsidRPr="00013D2A">
        <w:t>}</w:t>
      </w:r>
    </w:p>
    <w:p w14:paraId="0BCA7428" w14:textId="372E6240" w:rsidR="00DA4971" w:rsidRPr="00013D2A" w:rsidRDefault="00DA4971" w:rsidP="00DA4971">
      <w:r>
        <w:rPr>
          <w:lang w:val="ru-RU"/>
        </w:rPr>
        <w:t>Вызываемую</w:t>
      </w:r>
      <w:r w:rsidRPr="00013D2A">
        <w:t xml:space="preserve"> </w:t>
      </w:r>
      <w:r>
        <w:rPr>
          <w:lang w:val="ru-RU"/>
        </w:rPr>
        <w:t>как</w:t>
      </w:r>
      <w:r w:rsidRPr="00013D2A">
        <w:t>:</w:t>
      </w:r>
    </w:p>
    <w:p w14:paraId="5233C9B1" w14:textId="77777777" w:rsidR="00DA4971" w:rsidRPr="00DA4971" w:rsidRDefault="00DA4971" w:rsidP="00DA4971">
      <w:pPr>
        <w:pStyle w:val="Codeblock"/>
      </w:pPr>
      <w:r w:rsidRPr="00013D2A">
        <w:tab/>
      </w:r>
      <w:r w:rsidRPr="00DA4971">
        <w:t>Test(Spaniel{ 15, 2, "red" });</w:t>
      </w:r>
    </w:p>
    <w:p w14:paraId="097C04CC" w14:textId="0EBE1940" w:rsidR="00DA4971" w:rsidRDefault="00DA4971" w:rsidP="00DA4971">
      <w:pPr>
        <w:pStyle w:val="Codeblock"/>
      </w:pPr>
      <w:r w:rsidRPr="00DA4971">
        <w:tab/>
        <w:t>Test(Spaniel{ 5, 1, "brown" });</w:t>
      </w:r>
    </w:p>
    <w:p w14:paraId="2DDB7289" w14:textId="1EBC8BC4" w:rsidR="00DA4971" w:rsidRPr="00013D2A" w:rsidRDefault="00DA4971" w:rsidP="00DA4971">
      <w:pPr>
        <w:pBdr>
          <w:bottom w:val="single" w:sz="4" w:space="1" w:color="auto"/>
        </w:pBdr>
      </w:pPr>
    </w:p>
    <w:p w14:paraId="7266F85E" w14:textId="041915B8" w:rsidR="00CA5D80" w:rsidRPr="00EF01FF" w:rsidRDefault="00CA5D80" w:rsidP="00CA5D80">
      <w:pPr>
        <w:rPr>
          <w:lang w:val="ru-RU"/>
        </w:rPr>
      </w:pPr>
      <w:r w:rsidRPr="000B786B">
        <w:rPr>
          <w:lang w:val="ru-RU"/>
        </w:rPr>
        <w:t>В</w:t>
      </w:r>
      <w:r w:rsidRPr="00EF01FF">
        <w:rPr>
          <w:lang w:val="ru-RU"/>
        </w:rPr>
        <w:t xml:space="preserve"> </w:t>
      </w:r>
      <w:r w:rsidRPr="000B786B">
        <w:rPr>
          <w:lang w:val="ru-RU"/>
        </w:rPr>
        <w:t>задании</w:t>
      </w:r>
      <w:r w:rsidRPr="00EF01FF">
        <w:rPr>
          <w:lang w:val="ru-RU"/>
        </w:rPr>
        <w:t xml:space="preserve"> 3</w:t>
      </w:r>
      <w:r w:rsidRPr="000B786B">
        <w:rPr>
          <w:lang w:val="ru-RU"/>
        </w:rPr>
        <w:t>Б</w:t>
      </w:r>
      <w:r w:rsidRPr="00EF01FF">
        <w:rPr>
          <w:lang w:val="ru-RU"/>
        </w:rPr>
        <w:t xml:space="preserve"> </w:t>
      </w:r>
      <w:r w:rsidRPr="000B786B">
        <w:rPr>
          <w:lang w:val="ru-RU"/>
        </w:rPr>
        <w:t>я</w:t>
      </w:r>
      <w:r w:rsidRPr="00EF01FF">
        <w:rPr>
          <w:lang w:val="ru-RU"/>
        </w:rPr>
        <w:t xml:space="preserve"> </w:t>
      </w:r>
      <w:r w:rsidR="00EF01FF">
        <w:rPr>
          <w:lang w:val="ru-RU"/>
        </w:rPr>
        <w:t xml:space="preserve">передал </w:t>
      </w:r>
      <w:r w:rsidR="00EF01FF" w:rsidRPr="00EF01FF">
        <w:rPr>
          <w:rStyle w:val="CodeinlineChar"/>
        </w:rPr>
        <w:t>rvalue</w:t>
      </w:r>
      <w:r w:rsidR="00EF01FF" w:rsidRPr="00EF01FF">
        <w:rPr>
          <w:lang w:val="ru-RU"/>
        </w:rPr>
        <w:t>-</w:t>
      </w:r>
      <w:r w:rsidR="00EF01FF">
        <w:rPr>
          <w:lang w:val="ru-RU"/>
        </w:rPr>
        <w:t xml:space="preserve">ссылку на </w:t>
      </w:r>
      <w:r w:rsidR="00EF01FF" w:rsidRPr="00EF01FF">
        <w:rPr>
          <w:rStyle w:val="CodeinlineChar"/>
        </w:rPr>
        <w:t>Book</w:t>
      </w:r>
      <w:r w:rsidR="00EF01FF" w:rsidRPr="00EF01FF">
        <w:rPr>
          <w:lang w:val="ru-RU"/>
        </w:rPr>
        <w:t xml:space="preserve"> </w:t>
      </w:r>
      <w:r w:rsidR="00EF01FF">
        <w:rPr>
          <w:lang w:val="ru-RU"/>
        </w:rPr>
        <w:t xml:space="preserve">в конструктор </w:t>
      </w:r>
      <w:r w:rsidR="00EF01FF" w:rsidRPr="00EF01FF">
        <w:rPr>
          <w:rStyle w:val="CodeinlineChar"/>
          <w:lang w:val="en-US"/>
        </w:rPr>
        <w:t>LibraryRecord</w:t>
      </w:r>
      <w:r w:rsidR="00EF01FF">
        <w:rPr>
          <w:lang w:val="ru-RU"/>
        </w:rPr>
        <w:t>, чтоб было чем инициализировать объект базового класса.</w:t>
      </w:r>
    </w:p>
    <w:p w14:paraId="27660C0D" w14:textId="77777777" w:rsidR="00EF01FF" w:rsidRPr="00EF01FF" w:rsidRDefault="00EF01FF" w:rsidP="00EF01FF">
      <w:pPr>
        <w:pStyle w:val="Codeblock"/>
      </w:pPr>
      <w:r w:rsidRPr="00EF01FF">
        <w:rPr>
          <w:lang w:val="ru-RU"/>
        </w:rPr>
        <w:lastRenderedPageBreak/>
        <w:t xml:space="preserve">    </w:t>
      </w:r>
      <w:r w:rsidRPr="00EF01FF">
        <w:t>LibraryRecord(Book&amp;&amp; book, bool in_library)</w:t>
      </w:r>
    </w:p>
    <w:p w14:paraId="10E9262B" w14:textId="77777777" w:rsidR="00EF01FF" w:rsidRPr="00EF01FF" w:rsidRDefault="00EF01FF" w:rsidP="00EF01FF">
      <w:pPr>
        <w:pStyle w:val="Codeblock"/>
      </w:pPr>
      <w:r w:rsidRPr="00EF01FF">
        <w:t xml:space="preserve">        : Book{ book }</w:t>
      </w:r>
    </w:p>
    <w:p w14:paraId="5B69F21F" w14:textId="77777777" w:rsidR="00EF01FF" w:rsidRPr="00EF01FF" w:rsidRDefault="00EF01FF" w:rsidP="00EF01FF">
      <w:pPr>
        <w:pStyle w:val="Codeblock"/>
      </w:pPr>
      <w:r w:rsidRPr="00EF01FF">
        <w:t xml:space="preserve">        , in_library{ in_library }</w:t>
      </w:r>
    </w:p>
    <w:p w14:paraId="0A7A7970" w14:textId="77777777" w:rsidR="00EF01FF" w:rsidRPr="00EF01FF" w:rsidRDefault="00EF01FF" w:rsidP="00EF01FF">
      <w:pPr>
        <w:pStyle w:val="Codeblock"/>
      </w:pPr>
      <w:r w:rsidRPr="00EF01FF">
        <w:t xml:space="preserve">    {</w:t>
      </w:r>
    </w:p>
    <w:p w14:paraId="17917FED" w14:textId="77777777" w:rsidR="00EF01FF" w:rsidRPr="00EF01FF" w:rsidRDefault="00EF01FF" w:rsidP="00EF01FF">
      <w:pPr>
        <w:pStyle w:val="Codeblock"/>
      </w:pPr>
      <w:r w:rsidRPr="00EF01FF">
        <w:t xml:space="preserve">        static int last_catalog_id = 0;</w:t>
      </w:r>
    </w:p>
    <w:p w14:paraId="43E57074" w14:textId="77777777" w:rsidR="00EF01FF" w:rsidRPr="00EF01FF" w:rsidRDefault="00EF01FF" w:rsidP="00EF01FF">
      <w:pPr>
        <w:pStyle w:val="Codeblock"/>
      </w:pPr>
      <w:r w:rsidRPr="00EF01FF">
        <w:t xml:space="preserve">        catalog_id = last_catalog_id++;</w:t>
      </w:r>
    </w:p>
    <w:p w14:paraId="20A9A078" w14:textId="5162F2A2" w:rsidR="00EF01FF" w:rsidRDefault="00EF01FF" w:rsidP="00EF01FF">
      <w:pPr>
        <w:pStyle w:val="Codeblock"/>
        <w:rPr>
          <w:lang w:val="ru-RU"/>
        </w:rPr>
      </w:pPr>
      <w:r w:rsidRPr="00EF01FF">
        <w:t xml:space="preserve">    </w:t>
      </w:r>
      <w:r w:rsidRPr="00EF01FF">
        <w:rPr>
          <w:lang w:val="ru-RU"/>
        </w:rPr>
        <w:t>}</w:t>
      </w:r>
    </w:p>
    <w:p w14:paraId="5C0312EE" w14:textId="7B950A71" w:rsidR="00EF01FF" w:rsidRDefault="00EF01FF" w:rsidP="00EF01FF">
      <w:pPr>
        <w:rPr>
          <w:lang w:val="ru-RU"/>
        </w:rPr>
      </w:pPr>
      <w:r>
        <w:rPr>
          <w:lang w:val="ru-RU"/>
        </w:rPr>
        <w:t>Таким образом объект этого типа инициализируется двумя вложенными парами фигурных скобок:</w:t>
      </w:r>
    </w:p>
    <w:p w14:paraId="1FBE8830" w14:textId="56CE641D" w:rsidR="00EF01FF" w:rsidRPr="009B249E" w:rsidRDefault="00EF01FF" w:rsidP="00EF01FF">
      <w:pPr>
        <w:pStyle w:val="Codeblock"/>
        <w:rPr>
          <w:lang w:val="ru-RU"/>
        </w:rPr>
      </w:pPr>
      <w:r w:rsidRPr="009B249E">
        <w:rPr>
          <w:lang w:val="ru-RU"/>
        </w:rPr>
        <w:t>{ {"</w:t>
      </w:r>
      <w:r w:rsidRPr="00EF01FF">
        <w:t>book</w:t>
      </w:r>
      <w:r w:rsidRPr="009B249E">
        <w:rPr>
          <w:lang w:val="ru-RU"/>
        </w:rPr>
        <w:t>1","</w:t>
      </w:r>
      <w:r w:rsidRPr="00EF01FF">
        <w:t>author</w:t>
      </w:r>
      <w:r w:rsidRPr="009B249E">
        <w:rPr>
          <w:lang w:val="ru-RU"/>
        </w:rPr>
        <w:t xml:space="preserve">1",200}, </w:t>
      </w:r>
      <w:r w:rsidRPr="00EF01FF">
        <w:t>true</w:t>
      </w:r>
      <w:r w:rsidRPr="009B249E">
        <w:rPr>
          <w:lang w:val="ru-RU"/>
        </w:rPr>
        <w:t xml:space="preserve"> }</w:t>
      </w:r>
    </w:p>
    <w:p w14:paraId="55E74E82" w14:textId="20D4583D" w:rsidR="00DA7F61" w:rsidRDefault="00EF01FF" w:rsidP="00EF01FF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 xml:space="preserve">И в то же время избегается дублирование кода – перечисление всех полей </w:t>
      </w:r>
      <w:r w:rsidRPr="00EF01FF">
        <w:rPr>
          <w:rStyle w:val="CodeinlineChar"/>
        </w:rPr>
        <w:t>Book</w:t>
      </w:r>
      <w:r w:rsidRPr="00EF01FF">
        <w:rPr>
          <w:lang w:val="ru-RU"/>
        </w:rPr>
        <w:t xml:space="preserve"> </w:t>
      </w:r>
      <w:r>
        <w:rPr>
          <w:lang w:val="ru-RU"/>
        </w:rPr>
        <w:t>в параметрах</w:t>
      </w:r>
      <w:r w:rsidR="00DA7F61">
        <w:rPr>
          <w:lang w:val="ru-RU"/>
        </w:rPr>
        <w:t xml:space="preserve"> конструктора</w:t>
      </w:r>
      <w:r>
        <w:rPr>
          <w:lang w:val="ru-RU"/>
        </w:rPr>
        <w:t xml:space="preserve"> </w:t>
      </w:r>
      <w:r w:rsidRPr="00EF01FF">
        <w:rPr>
          <w:rStyle w:val="CodeinlineChar"/>
          <w:lang w:val="en-US"/>
        </w:rPr>
        <w:t>LibraryRecord</w:t>
      </w:r>
      <w:r>
        <w:rPr>
          <w:lang w:val="ru-RU"/>
        </w:rPr>
        <w:t>.</w:t>
      </w:r>
    </w:p>
    <w:p w14:paraId="6C5D32B4" w14:textId="7EB0553B" w:rsidR="00EF01FF" w:rsidRDefault="00EF01FF" w:rsidP="00EF01FF">
      <w:pPr>
        <w:rPr>
          <w:lang w:val="ru-RU"/>
        </w:rPr>
      </w:pPr>
      <w:r>
        <w:rPr>
          <w:lang w:val="ru-RU"/>
        </w:rPr>
        <w:t xml:space="preserve">В задании 3В </w:t>
      </w:r>
      <w:r w:rsidR="009B249E">
        <w:rPr>
          <w:lang w:val="ru-RU"/>
        </w:rPr>
        <w:t>в классах я сделал только расчёт остатка от деления и условие, а весь ввод</w:t>
      </w:r>
      <w:r w:rsidR="009B249E" w:rsidRPr="009B249E">
        <w:rPr>
          <w:lang w:val="ru-RU"/>
        </w:rPr>
        <w:t>/</w:t>
      </w:r>
      <w:r w:rsidR="009B249E">
        <w:rPr>
          <w:lang w:val="ru-RU"/>
        </w:rPr>
        <w:t xml:space="preserve">вывод сделал в </w:t>
      </w:r>
      <w:r w:rsidR="009B249E" w:rsidRPr="009B249E">
        <w:rPr>
          <w:rStyle w:val="CodeinlineChar"/>
        </w:rPr>
        <w:t>main</w:t>
      </w:r>
      <w:r w:rsidR="009B249E" w:rsidRPr="009B249E">
        <w:rPr>
          <w:lang w:val="ru-RU"/>
        </w:rPr>
        <w:t>.</w:t>
      </w:r>
    </w:p>
    <w:p w14:paraId="4DC2A3A8" w14:textId="4749629B" w:rsidR="009B249E" w:rsidRDefault="009B249E" w:rsidP="00EF01FF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>Так же, я решил не генерировать случайные числа для демонстрации, а сначала распечатать первые несколько подходящих чисел и затем вводить числа с клавиатуры и сразу проверять их.</w:t>
      </w:r>
    </w:p>
    <w:p w14:paraId="66BFACE6" w14:textId="3692C479" w:rsidR="00807917" w:rsidRDefault="0083674E" w:rsidP="00EF01FF">
      <w:pPr>
        <w:rPr>
          <w:lang w:val="ru-RU"/>
        </w:rPr>
      </w:pPr>
      <w:r>
        <w:rPr>
          <w:lang w:val="ru-RU"/>
        </w:rPr>
        <w:t>В задании 3Г я опять переименовал названия с кривых русских, записанных английскими буквами, на полностью английские:</w:t>
      </w:r>
      <w:r>
        <w:rPr>
          <w:lang w:val="ru-RU"/>
        </w:rPr>
        <w:br/>
      </w:r>
      <w:r w:rsidRPr="0083674E">
        <w:rPr>
          <w:rStyle w:val="CodeinlineChar"/>
        </w:rPr>
        <w:t>FIGURE</w:t>
      </w:r>
      <w:r>
        <w:rPr>
          <w:lang w:val="ru-RU"/>
        </w:rPr>
        <w:t xml:space="preserve"> на </w:t>
      </w:r>
      <w:r w:rsidRPr="0083674E">
        <w:rPr>
          <w:rStyle w:val="CodeinlineChar"/>
        </w:rPr>
        <w:t>Shape</w:t>
      </w:r>
      <w:r w:rsidRPr="0083674E">
        <w:rPr>
          <w:lang w:val="ru-RU"/>
        </w:rPr>
        <w:t xml:space="preserve">, </w:t>
      </w:r>
      <w:r w:rsidRPr="0083674E">
        <w:rPr>
          <w:rStyle w:val="CodeinlineChar"/>
        </w:rPr>
        <w:t>get</w:t>
      </w:r>
      <w:r w:rsidRPr="0083674E">
        <w:rPr>
          <w:lang w:val="ru-RU"/>
        </w:rPr>
        <w:t xml:space="preserve"> </w:t>
      </w:r>
      <w:r>
        <w:rPr>
          <w:lang w:val="ru-RU"/>
        </w:rPr>
        <w:t xml:space="preserve">которое </w:t>
      </w:r>
      <w:r w:rsidRPr="0083674E">
        <w:rPr>
          <w:lang w:val="ru-RU"/>
        </w:rPr>
        <w:t>“</w:t>
      </w:r>
      <w:r>
        <w:rPr>
          <w:lang w:val="ru-RU"/>
        </w:rPr>
        <w:t>для инициализации</w:t>
      </w:r>
      <w:r w:rsidRPr="0083674E">
        <w:rPr>
          <w:lang w:val="ru-RU"/>
        </w:rPr>
        <w:t>”</w:t>
      </w:r>
      <w:r>
        <w:rPr>
          <w:lang w:val="ru-RU"/>
        </w:rPr>
        <w:t xml:space="preserve"> на </w:t>
      </w:r>
      <w:r w:rsidRPr="0083674E">
        <w:rPr>
          <w:rStyle w:val="CodeinlineChar"/>
        </w:rPr>
        <w:t>InitFrom</w:t>
      </w:r>
      <w:r>
        <w:rPr>
          <w:lang w:val="ru-RU"/>
        </w:rPr>
        <w:t xml:space="preserve"> (и сделал перегрузку </w:t>
      </w:r>
      <w:r w:rsidRPr="0083674E">
        <w:rPr>
          <w:rStyle w:val="CodeinlineChar"/>
        </w:rPr>
        <w:t>operator&gt;&gt;</w:t>
      </w:r>
      <w:r w:rsidRPr="0083674E">
        <w:rPr>
          <w:lang w:val="ru-RU"/>
        </w:rPr>
        <w:t>,</w:t>
      </w:r>
      <w:r>
        <w:rPr>
          <w:lang w:val="ru-RU"/>
        </w:rPr>
        <w:t xml:space="preserve"> использующую его</w:t>
      </w:r>
      <w:r w:rsidRPr="0083674E">
        <w:rPr>
          <w:lang w:val="ru-RU"/>
        </w:rPr>
        <w:t>)</w:t>
      </w:r>
      <w:r>
        <w:rPr>
          <w:lang w:val="ru-RU"/>
        </w:rPr>
        <w:t xml:space="preserve"> и </w:t>
      </w:r>
      <w:r w:rsidRPr="0083674E">
        <w:rPr>
          <w:rStyle w:val="CodeinlineChar"/>
        </w:rPr>
        <w:t>show</w:t>
      </w:r>
      <w:r w:rsidRPr="0083674E">
        <w:rPr>
          <w:lang w:val="ru-RU"/>
        </w:rPr>
        <w:t xml:space="preserve"> </w:t>
      </w:r>
      <w:r>
        <w:rPr>
          <w:lang w:val="ru-RU"/>
        </w:rPr>
        <w:t xml:space="preserve">на </w:t>
      </w:r>
      <w:r w:rsidRPr="0083674E">
        <w:rPr>
          <w:rStyle w:val="CodeinlineChar"/>
        </w:rPr>
        <w:t>GetArea</w:t>
      </w:r>
      <w:r w:rsidRPr="0083674E">
        <w:rPr>
          <w:lang w:val="ru-RU"/>
        </w:rPr>
        <w:t>.</w:t>
      </w:r>
    </w:p>
    <w:p w14:paraId="013B4812" w14:textId="5464607C" w:rsidR="0083674E" w:rsidRDefault="0083674E" w:rsidP="00EF01FF">
      <w:pPr>
        <w:rPr>
          <w:lang w:val="ru-RU"/>
        </w:rPr>
      </w:pPr>
      <w:r>
        <w:rPr>
          <w:lang w:val="ru-RU"/>
        </w:rPr>
        <w:t xml:space="preserve">Далее, всем производным классы я сделал </w:t>
      </w:r>
      <w:r w:rsidRPr="00DA7F61">
        <w:rPr>
          <w:rStyle w:val="CodeinlineChar"/>
        </w:rPr>
        <w:t>final</w:t>
      </w:r>
      <w:r w:rsidRPr="0083674E">
        <w:rPr>
          <w:lang w:val="ru-RU"/>
        </w:rPr>
        <w:t xml:space="preserve">, </w:t>
      </w:r>
      <w:r>
        <w:rPr>
          <w:lang w:val="ru-RU"/>
        </w:rPr>
        <w:t>чтоб они были концами цепочек наследования.</w:t>
      </w:r>
    </w:p>
    <w:p w14:paraId="29D65315" w14:textId="5A387EEB" w:rsidR="0083674E" w:rsidRDefault="0083674E" w:rsidP="00EF01FF">
      <w:pPr>
        <w:rPr>
          <w:lang w:val="ru-RU"/>
        </w:rPr>
      </w:pPr>
      <w:r>
        <w:rPr>
          <w:lang w:val="ru-RU"/>
        </w:rPr>
        <w:t>Для вызова методов каждого класса я сделал шаблонную функцию:</w:t>
      </w:r>
    </w:p>
    <w:p w14:paraId="353444BD" w14:textId="77777777" w:rsidR="0083674E" w:rsidRPr="0083674E" w:rsidRDefault="0083674E" w:rsidP="0083674E">
      <w:pPr>
        <w:pStyle w:val="Codeblock"/>
      </w:pPr>
      <w:r w:rsidRPr="0083674E">
        <w:t>template &lt;class TShape&gt;</w:t>
      </w:r>
    </w:p>
    <w:p w14:paraId="313DD32A" w14:textId="77777777" w:rsidR="0083674E" w:rsidRPr="0083674E" w:rsidRDefault="0083674E" w:rsidP="0083674E">
      <w:pPr>
        <w:pStyle w:val="Codeblock"/>
      </w:pPr>
      <w:r w:rsidRPr="0083674E">
        <w:t>void Test(TShape&amp;&amp; s) {</w:t>
      </w:r>
    </w:p>
    <w:p w14:paraId="2BDAB732" w14:textId="77777777" w:rsidR="0083674E" w:rsidRPr="0083674E" w:rsidRDefault="0083674E" w:rsidP="0083674E">
      <w:pPr>
        <w:pStyle w:val="Codeblock"/>
      </w:pPr>
      <w:r w:rsidRPr="0083674E">
        <w:t xml:space="preserve">    cout &lt;&lt; "Enter data for " &lt;&lt; typeid(TShape).name() &lt;&lt; ": ";</w:t>
      </w:r>
    </w:p>
    <w:p w14:paraId="00B2B0D7" w14:textId="77777777" w:rsidR="0083674E" w:rsidRPr="0083674E" w:rsidRDefault="0083674E" w:rsidP="0083674E">
      <w:pPr>
        <w:pStyle w:val="Codeblock"/>
      </w:pPr>
      <w:r w:rsidRPr="0083674E">
        <w:t xml:space="preserve">    cin &gt;&gt; s;</w:t>
      </w:r>
    </w:p>
    <w:p w14:paraId="6236DA02" w14:textId="77777777" w:rsidR="0083674E" w:rsidRPr="0083674E" w:rsidRDefault="0083674E" w:rsidP="0083674E">
      <w:pPr>
        <w:pStyle w:val="Codeblock"/>
      </w:pPr>
      <w:r w:rsidRPr="0083674E">
        <w:t xml:space="preserve">    cout &lt;&lt; "Area is " &lt;&lt; s.GetArea() &lt;&lt; endl;</w:t>
      </w:r>
    </w:p>
    <w:p w14:paraId="4469EBBE" w14:textId="246851A0" w:rsidR="0083674E" w:rsidRDefault="0083674E" w:rsidP="0083674E">
      <w:pPr>
        <w:pStyle w:val="Codeblock"/>
        <w:rPr>
          <w:lang w:val="ru-RU"/>
        </w:rPr>
      </w:pPr>
      <w:r w:rsidRPr="0083674E">
        <w:rPr>
          <w:lang w:val="ru-RU"/>
        </w:rPr>
        <w:t>}</w:t>
      </w:r>
    </w:p>
    <w:p w14:paraId="28115F36" w14:textId="3DD1CD71" w:rsidR="0083674E" w:rsidRDefault="0083674E" w:rsidP="0083674E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 xml:space="preserve">Она использует </w:t>
      </w:r>
      <w:r w:rsidRPr="0083674E">
        <w:rPr>
          <w:rStyle w:val="CodeinlineChar"/>
          <w:lang w:val="en-US"/>
        </w:rPr>
        <w:t>typeid</w:t>
      </w:r>
      <w:r>
        <w:rPr>
          <w:lang w:val="ru-RU"/>
        </w:rPr>
        <w:t xml:space="preserve"> чтобы вывести, какой тип сейчас тестируется, </w:t>
      </w:r>
      <w:r w:rsidRPr="0083674E">
        <w:rPr>
          <w:rStyle w:val="CodeinlineChar"/>
        </w:rPr>
        <w:t>operator&gt;&gt;</w:t>
      </w:r>
      <w:r w:rsidRPr="0083674E">
        <w:rPr>
          <w:lang w:val="ru-RU"/>
        </w:rPr>
        <w:t xml:space="preserve"> </w:t>
      </w:r>
      <w:r>
        <w:rPr>
          <w:lang w:val="ru-RU"/>
        </w:rPr>
        <w:t xml:space="preserve">вызывающий </w:t>
      </w:r>
      <w:r w:rsidRPr="0083674E">
        <w:rPr>
          <w:rStyle w:val="CodeinlineChar"/>
        </w:rPr>
        <w:t>InitFrom</w:t>
      </w:r>
      <w:r w:rsidRPr="0083674E">
        <w:rPr>
          <w:lang w:val="ru-RU"/>
        </w:rPr>
        <w:t xml:space="preserve"> </w:t>
      </w:r>
      <w:r>
        <w:rPr>
          <w:lang w:val="ru-RU"/>
        </w:rPr>
        <w:t xml:space="preserve">для инициализации фигуры и затем вызывает </w:t>
      </w:r>
      <w:r w:rsidRPr="0083674E">
        <w:rPr>
          <w:rStyle w:val="CodeinlineChar"/>
        </w:rPr>
        <w:t>GetArea</w:t>
      </w:r>
      <w:r w:rsidRPr="0083674E">
        <w:rPr>
          <w:lang w:val="ru-RU"/>
        </w:rPr>
        <w:t xml:space="preserve"> </w:t>
      </w:r>
      <w:r>
        <w:rPr>
          <w:lang w:val="ru-RU"/>
        </w:rPr>
        <w:t>напрямую, чтоб получить и вывести площадь.</w:t>
      </w:r>
    </w:p>
    <w:p w14:paraId="0179FCBE" w14:textId="10B96CC8" w:rsidR="00207935" w:rsidRPr="00EF01FF" w:rsidRDefault="0083674E" w:rsidP="00622D3E">
      <w:pPr>
        <w:rPr>
          <w:lang w:val="ru-RU"/>
        </w:rPr>
      </w:pPr>
      <w:r>
        <w:rPr>
          <w:lang w:val="ru-RU"/>
        </w:rPr>
        <w:t>В задании 3Д я</w:t>
      </w:r>
      <w:r w:rsidR="00042CEC">
        <w:rPr>
          <w:lang w:val="ru-RU"/>
        </w:rPr>
        <w:t xml:space="preserve"> сделал дополнительную функцию </w:t>
      </w:r>
      <w:r w:rsidR="00042CEC" w:rsidRPr="007D4B50">
        <w:rPr>
          <w:rStyle w:val="CodeinlineChar"/>
          <w:lang w:val="en-US"/>
        </w:rPr>
        <w:t>PrintCore</w:t>
      </w:r>
      <w:r w:rsidR="00042CEC" w:rsidRPr="00042CEC">
        <w:rPr>
          <w:lang w:val="ru-RU"/>
        </w:rPr>
        <w:t xml:space="preserve"> </w:t>
      </w:r>
      <w:r w:rsidR="00042CEC">
        <w:rPr>
          <w:lang w:val="ru-RU"/>
        </w:rPr>
        <w:t>в</w:t>
      </w:r>
      <w:r w:rsidR="00042CEC" w:rsidRPr="00042CEC">
        <w:rPr>
          <w:lang w:val="ru-RU"/>
        </w:rPr>
        <w:t xml:space="preserve"> </w:t>
      </w:r>
      <w:r w:rsidR="00042CEC">
        <w:rPr>
          <w:lang w:val="ru-RU"/>
        </w:rPr>
        <w:t>классах</w:t>
      </w:r>
      <w:r w:rsidR="00042CEC" w:rsidRPr="00042CEC">
        <w:rPr>
          <w:lang w:val="ru-RU"/>
        </w:rPr>
        <w:t xml:space="preserve"> </w:t>
      </w:r>
      <w:r w:rsidR="00042CEC" w:rsidRPr="007D4B50">
        <w:rPr>
          <w:rStyle w:val="CodeinlineChar"/>
        </w:rPr>
        <w:t>Person</w:t>
      </w:r>
      <w:r w:rsidR="00042CEC" w:rsidRPr="00042CEC">
        <w:rPr>
          <w:lang w:val="ru-RU"/>
        </w:rPr>
        <w:t xml:space="preserve"> </w:t>
      </w:r>
      <w:r w:rsidR="00042CEC">
        <w:rPr>
          <w:lang w:val="ru-RU"/>
        </w:rPr>
        <w:t>и</w:t>
      </w:r>
      <w:r w:rsidR="00042CEC" w:rsidRPr="00042CEC">
        <w:rPr>
          <w:lang w:val="ru-RU"/>
        </w:rPr>
        <w:t xml:space="preserve"> </w:t>
      </w:r>
      <w:r w:rsidR="00042CEC" w:rsidRPr="007D4B50">
        <w:rPr>
          <w:rStyle w:val="CodeinlineChar"/>
        </w:rPr>
        <w:t>Teacher</w:t>
      </w:r>
      <w:r w:rsidR="00042CEC" w:rsidRPr="00042CEC">
        <w:rPr>
          <w:lang w:val="ru-RU"/>
        </w:rPr>
        <w:t xml:space="preserve">, </w:t>
      </w:r>
      <w:r w:rsidR="00042CEC">
        <w:rPr>
          <w:lang w:val="ru-RU"/>
        </w:rPr>
        <w:t xml:space="preserve">вызываемые из функций </w:t>
      </w:r>
      <w:r w:rsidR="00042CEC" w:rsidRPr="007D4B50">
        <w:rPr>
          <w:rStyle w:val="CodeinlineChar"/>
        </w:rPr>
        <w:t>show</w:t>
      </w:r>
      <w:r w:rsidR="00042CEC" w:rsidRPr="00042CEC">
        <w:rPr>
          <w:lang w:val="ru-RU"/>
        </w:rPr>
        <w:t xml:space="preserve">, </w:t>
      </w:r>
      <w:r w:rsidR="00042CEC">
        <w:rPr>
          <w:lang w:val="ru-RU"/>
        </w:rPr>
        <w:t>чтобы минимизировать кол-во дублей кода.</w:t>
      </w:r>
    </w:p>
    <w:p w14:paraId="4515BF69" w14:textId="6B98D95D" w:rsidR="00207935" w:rsidRPr="000B786B" w:rsidRDefault="00207935" w:rsidP="00207935">
      <w:pPr>
        <w:pStyle w:val="Documentheading"/>
      </w:pPr>
      <w:r w:rsidRPr="000B786B">
        <w:lastRenderedPageBreak/>
        <w:t>ЛР 4:</w:t>
      </w:r>
    </w:p>
    <w:p w14:paraId="6E5D04D2" w14:textId="77777777" w:rsidR="00207935" w:rsidRPr="000B786B" w:rsidRDefault="00207935" w:rsidP="00207935">
      <w:pPr>
        <w:pStyle w:val="Sectionheading"/>
      </w:pPr>
      <w:r w:rsidRPr="000B786B">
        <w:t>Задание</w:t>
      </w:r>
    </w:p>
    <w:tbl>
      <w:tblPr>
        <w:tblW w:w="45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621"/>
        <w:gridCol w:w="3128"/>
        <w:gridCol w:w="2701"/>
      </w:tblGrid>
      <w:tr w:rsidR="00013D2A" w:rsidRPr="00013D2A" w14:paraId="02873A28" w14:textId="77777777" w:rsidTr="00013D2A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1A582" w14:textId="77777777" w:rsidR="00013D2A" w:rsidRPr="00013D2A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proofErr w:type="spellStart"/>
            <w:r w:rsidRPr="00013D2A">
              <w:rPr>
                <w:rFonts w:eastAsia="Times New Roman" w:cs="Times New Roman"/>
                <w:color w:val="000000"/>
                <w:sz w:val="27"/>
                <w:szCs w:val="27"/>
              </w:rPr>
              <w:t>Сельскохозяйственные</w:t>
            </w:r>
            <w:proofErr w:type="spellEnd"/>
            <w:r w:rsidRPr="00013D2A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013D2A">
              <w:rPr>
                <w:rFonts w:eastAsia="Times New Roman" w:cs="Times New Roman"/>
                <w:color w:val="000000"/>
                <w:sz w:val="27"/>
                <w:szCs w:val="27"/>
              </w:rPr>
              <w:t>культуры</w:t>
            </w:r>
            <w:proofErr w:type="spellEnd"/>
          </w:p>
        </w:tc>
      </w:tr>
      <w:tr w:rsidR="00013D2A" w:rsidRPr="00013D2A" w14:paraId="4387BD0D" w14:textId="77777777" w:rsidTr="00013D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EC06A" w14:textId="77777777" w:rsidR="00013D2A" w:rsidRPr="00013D2A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proofErr w:type="spellStart"/>
            <w:r w:rsidRPr="00013D2A">
              <w:rPr>
                <w:rFonts w:eastAsia="Times New Roman" w:cs="Times New Roman"/>
                <w:color w:val="000000"/>
                <w:sz w:val="27"/>
                <w:szCs w:val="27"/>
              </w:rPr>
              <w:t>Наименование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8589C" w14:textId="77777777" w:rsidR="00013D2A" w:rsidRPr="00013D2A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proofErr w:type="spellStart"/>
            <w:r w:rsidRPr="00013D2A">
              <w:rPr>
                <w:rFonts w:eastAsia="Times New Roman" w:cs="Times New Roman"/>
                <w:color w:val="000000"/>
                <w:sz w:val="27"/>
                <w:szCs w:val="27"/>
              </w:rPr>
              <w:t>Тип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C28B3" w14:textId="77777777" w:rsidR="00013D2A" w:rsidRPr="00013D2A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proofErr w:type="spellStart"/>
            <w:r w:rsidRPr="00013D2A">
              <w:rPr>
                <w:rFonts w:eastAsia="Times New Roman" w:cs="Times New Roman"/>
                <w:color w:val="000000"/>
                <w:sz w:val="27"/>
                <w:szCs w:val="27"/>
              </w:rPr>
              <w:t>Посевная</w:t>
            </w:r>
            <w:proofErr w:type="spellEnd"/>
            <w:r w:rsidRPr="00013D2A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013D2A">
              <w:rPr>
                <w:rFonts w:eastAsia="Times New Roman" w:cs="Times New Roman"/>
                <w:color w:val="000000"/>
                <w:sz w:val="27"/>
                <w:szCs w:val="27"/>
              </w:rPr>
              <w:t>площадь</w:t>
            </w:r>
            <w:proofErr w:type="spellEnd"/>
            <w:r w:rsidRPr="00013D2A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(</w:t>
            </w:r>
            <w:proofErr w:type="spellStart"/>
            <w:r w:rsidRPr="00013D2A">
              <w:rPr>
                <w:rFonts w:eastAsia="Times New Roman" w:cs="Times New Roman"/>
                <w:color w:val="000000"/>
                <w:sz w:val="27"/>
                <w:szCs w:val="27"/>
              </w:rPr>
              <w:t>га</w:t>
            </w:r>
            <w:proofErr w:type="spellEnd"/>
            <w:r w:rsidRPr="00013D2A">
              <w:rPr>
                <w:rFonts w:eastAsia="Times New Roman" w:cs="Times New Roman"/>
                <w:color w:val="000000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20E34" w14:textId="77777777" w:rsidR="00013D2A" w:rsidRPr="00013D2A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proofErr w:type="spellStart"/>
            <w:r w:rsidRPr="00013D2A">
              <w:rPr>
                <w:rFonts w:eastAsia="Times New Roman" w:cs="Times New Roman"/>
                <w:color w:val="000000"/>
                <w:sz w:val="27"/>
                <w:szCs w:val="27"/>
              </w:rPr>
              <w:t>Урожайность</w:t>
            </w:r>
            <w:proofErr w:type="spellEnd"/>
            <w:r w:rsidRPr="00013D2A">
              <w:rPr>
                <w:rFonts w:eastAsia="Times New Roman" w:cs="Times New Roman"/>
                <w:color w:val="000000"/>
                <w:sz w:val="27"/>
                <w:szCs w:val="27"/>
              </w:rPr>
              <w:t xml:space="preserve"> (ц/</w:t>
            </w:r>
            <w:proofErr w:type="spellStart"/>
            <w:r w:rsidRPr="00013D2A">
              <w:rPr>
                <w:rFonts w:eastAsia="Times New Roman" w:cs="Times New Roman"/>
                <w:color w:val="000000"/>
                <w:sz w:val="27"/>
                <w:szCs w:val="27"/>
              </w:rPr>
              <w:t>га</w:t>
            </w:r>
            <w:proofErr w:type="spellEnd"/>
            <w:r w:rsidRPr="00013D2A">
              <w:rPr>
                <w:rFonts w:eastAsia="Times New Roman" w:cs="Times New Roman"/>
                <w:color w:val="000000"/>
                <w:sz w:val="27"/>
                <w:szCs w:val="27"/>
              </w:rPr>
              <w:t>)</w:t>
            </w:r>
          </w:p>
        </w:tc>
      </w:tr>
      <w:tr w:rsidR="00013D2A" w:rsidRPr="00013D2A" w14:paraId="39A1423A" w14:textId="77777777" w:rsidTr="00013D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C8599" w14:textId="77777777" w:rsidR="00013D2A" w:rsidRPr="00013D2A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proofErr w:type="spellStart"/>
            <w:r w:rsidRPr="00013D2A">
              <w:rPr>
                <w:rFonts w:eastAsia="Times New Roman" w:cs="Times New Roman"/>
                <w:color w:val="000000"/>
                <w:sz w:val="27"/>
                <w:szCs w:val="27"/>
              </w:rPr>
              <w:t>Соя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E0B4F" w14:textId="77777777" w:rsidR="00013D2A" w:rsidRPr="00013D2A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013D2A">
              <w:rPr>
                <w:rFonts w:eastAsia="Times New Roman" w:cs="Times New Roman"/>
                <w:color w:val="000000"/>
                <w:sz w:val="27"/>
                <w:szCs w:val="27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4AF8A" w14:textId="77777777" w:rsidR="00013D2A" w:rsidRPr="00013D2A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013D2A">
              <w:rPr>
                <w:rFonts w:eastAsia="Times New Roman" w:cs="Times New Roman"/>
                <w:color w:val="000000"/>
                <w:sz w:val="27"/>
                <w:szCs w:val="27"/>
              </w:rPr>
              <w:t>13000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F12CD" w14:textId="77777777" w:rsidR="00013D2A" w:rsidRPr="00013D2A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013D2A">
              <w:rPr>
                <w:rFonts w:eastAsia="Times New Roman" w:cs="Times New Roman"/>
                <w:color w:val="000000"/>
                <w:sz w:val="27"/>
                <w:szCs w:val="27"/>
              </w:rPr>
              <w:t>45</w:t>
            </w:r>
          </w:p>
        </w:tc>
      </w:tr>
      <w:tr w:rsidR="00013D2A" w:rsidRPr="00013D2A" w14:paraId="1F1493C5" w14:textId="77777777" w:rsidTr="00013D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6794B" w14:textId="77777777" w:rsidR="00013D2A" w:rsidRPr="00013D2A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proofErr w:type="spellStart"/>
            <w:r w:rsidRPr="00013D2A">
              <w:rPr>
                <w:rFonts w:eastAsia="Times New Roman" w:cs="Times New Roman"/>
                <w:color w:val="000000"/>
                <w:sz w:val="27"/>
                <w:szCs w:val="27"/>
              </w:rPr>
              <w:t>Чумиза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8245D" w14:textId="77777777" w:rsidR="00013D2A" w:rsidRPr="00013D2A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013D2A">
              <w:rPr>
                <w:rFonts w:eastAsia="Times New Roman" w:cs="Times New Roman"/>
                <w:color w:val="000000"/>
                <w:sz w:val="27"/>
                <w:szCs w:val="27"/>
              </w:rPr>
              <w:t>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7CFD6" w14:textId="77777777" w:rsidR="00013D2A" w:rsidRPr="00013D2A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013D2A">
              <w:rPr>
                <w:rFonts w:eastAsia="Times New Roman" w:cs="Times New Roman"/>
                <w:color w:val="000000"/>
                <w:sz w:val="27"/>
                <w:szCs w:val="27"/>
              </w:rPr>
              <w:t>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D2C98" w14:textId="77777777" w:rsidR="00013D2A" w:rsidRPr="00013D2A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013D2A">
              <w:rPr>
                <w:rFonts w:eastAsia="Times New Roman" w:cs="Times New Roman"/>
                <w:color w:val="000000"/>
                <w:sz w:val="27"/>
                <w:szCs w:val="27"/>
              </w:rPr>
              <w:t>17</w:t>
            </w:r>
          </w:p>
        </w:tc>
      </w:tr>
      <w:tr w:rsidR="00013D2A" w:rsidRPr="00013D2A" w14:paraId="32B86162" w14:textId="77777777" w:rsidTr="00013D2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5AA28" w14:textId="77777777" w:rsidR="00013D2A" w:rsidRPr="00013D2A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proofErr w:type="spellStart"/>
            <w:r w:rsidRPr="00013D2A">
              <w:rPr>
                <w:rFonts w:eastAsia="Times New Roman" w:cs="Times New Roman"/>
                <w:color w:val="000000"/>
                <w:sz w:val="27"/>
                <w:szCs w:val="27"/>
              </w:rPr>
              <w:t>Рис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DA637" w14:textId="77777777" w:rsidR="00013D2A" w:rsidRPr="00013D2A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013D2A">
              <w:rPr>
                <w:rFonts w:eastAsia="Times New Roman" w:cs="Times New Roman"/>
                <w:color w:val="000000"/>
                <w:sz w:val="27"/>
                <w:szCs w:val="27"/>
              </w:rPr>
              <w:t>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E2BD4" w14:textId="77777777" w:rsidR="00013D2A" w:rsidRPr="00013D2A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013D2A">
              <w:rPr>
                <w:rFonts w:eastAsia="Times New Roman" w:cs="Times New Roman"/>
                <w:color w:val="000000"/>
                <w:sz w:val="27"/>
                <w:szCs w:val="27"/>
              </w:rPr>
              <w:t>25650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41F10" w14:textId="77777777" w:rsidR="00013D2A" w:rsidRPr="00013D2A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013D2A">
              <w:rPr>
                <w:rFonts w:eastAsia="Times New Roman" w:cs="Times New Roman"/>
                <w:color w:val="000000"/>
                <w:sz w:val="27"/>
                <w:szCs w:val="27"/>
              </w:rPr>
              <w:t>24</w:t>
            </w:r>
          </w:p>
        </w:tc>
      </w:tr>
      <w:tr w:rsidR="00013D2A" w:rsidRPr="00013D2A" w14:paraId="5CA1C58A" w14:textId="77777777" w:rsidTr="00013D2A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CCBC2" w14:textId="77777777" w:rsidR="00013D2A" w:rsidRPr="00013D2A" w:rsidRDefault="00013D2A" w:rsidP="00013D2A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013D2A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Примечание: З - зерновые, Б - бобовые</w:t>
            </w:r>
          </w:p>
        </w:tc>
      </w:tr>
    </w:tbl>
    <w:p w14:paraId="34E11E22" w14:textId="77777777" w:rsidR="00013D2A" w:rsidRPr="00013D2A" w:rsidRDefault="00013D2A" w:rsidP="00013D2A">
      <w:pPr>
        <w:spacing w:before="100" w:beforeAutospacing="1" w:after="270"/>
        <w:rPr>
          <w:rFonts w:eastAsia="Times New Roman" w:cs="Times New Roman"/>
          <w:color w:val="000000"/>
          <w:sz w:val="27"/>
          <w:szCs w:val="27"/>
          <w:lang w:val="ru-RU"/>
        </w:rPr>
      </w:pPr>
      <w:r w:rsidRPr="00013D2A">
        <w:rPr>
          <w:rFonts w:eastAsia="Times New Roman" w:cs="Times New Roman"/>
          <w:color w:val="000000"/>
          <w:sz w:val="27"/>
          <w:szCs w:val="27"/>
          <w:lang w:val="ru-RU"/>
        </w:rPr>
        <w:t>Написать электронную таблицу для сбора информации из вашего варианта задания.</w:t>
      </w:r>
    </w:p>
    <w:p w14:paraId="3B4DD02D" w14:textId="77777777" w:rsidR="00013D2A" w:rsidRPr="00013D2A" w:rsidRDefault="00013D2A" w:rsidP="00013D2A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 w:rsidRPr="00013D2A">
        <w:rPr>
          <w:rFonts w:eastAsia="Times New Roman" w:cs="Times New Roman"/>
          <w:color w:val="000000"/>
          <w:sz w:val="27"/>
          <w:szCs w:val="27"/>
          <w:lang w:val="ru-RU"/>
        </w:rPr>
        <w:t>для хранения информации не использовать статические переменные, а динамически добавлять их с помощью операторов</w:t>
      </w:r>
      <w:r w:rsidRPr="00013D2A">
        <w:rPr>
          <w:rFonts w:eastAsia="Times New Roman" w:cs="Times New Roman"/>
          <w:color w:val="000000"/>
          <w:sz w:val="27"/>
          <w:szCs w:val="27"/>
        </w:rPr>
        <w:t> </w:t>
      </w:r>
      <w:r w:rsidRPr="00013D2A">
        <w:rPr>
          <w:rFonts w:eastAsia="Times New Roman" w:cs="Times New Roman"/>
          <w:b/>
          <w:bCs/>
          <w:i/>
          <w:iCs/>
          <w:color w:val="000000"/>
          <w:sz w:val="27"/>
          <w:szCs w:val="27"/>
        </w:rPr>
        <w:t>new</w:t>
      </w:r>
      <w:r w:rsidRPr="00013D2A">
        <w:rPr>
          <w:rFonts w:eastAsia="Times New Roman" w:cs="Times New Roman"/>
          <w:color w:val="000000"/>
          <w:sz w:val="27"/>
          <w:szCs w:val="27"/>
        </w:rPr>
        <w:t> </w:t>
      </w:r>
      <w:r w:rsidRPr="00013D2A">
        <w:rPr>
          <w:rFonts w:eastAsia="Times New Roman" w:cs="Times New Roman"/>
          <w:color w:val="000000"/>
          <w:sz w:val="27"/>
          <w:szCs w:val="27"/>
          <w:lang w:val="ru-RU"/>
        </w:rPr>
        <w:t>и</w:t>
      </w:r>
      <w:r w:rsidRPr="00013D2A">
        <w:rPr>
          <w:rFonts w:eastAsia="Times New Roman" w:cs="Times New Roman"/>
          <w:color w:val="000000"/>
          <w:sz w:val="27"/>
          <w:szCs w:val="27"/>
        </w:rPr>
        <w:t> </w:t>
      </w:r>
      <w:r w:rsidRPr="00013D2A">
        <w:rPr>
          <w:rFonts w:eastAsia="Times New Roman" w:cs="Times New Roman"/>
          <w:b/>
          <w:bCs/>
          <w:i/>
          <w:iCs/>
          <w:color w:val="000000"/>
          <w:sz w:val="27"/>
          <w:szCs w:val="27"/>
        </w:rPr>
        <w:t>delete</w:t>
      </w:r>
      <w:r w:rsidRPr="00013D2A">
        <w:rPr>
          <w:rFonts w:eastAsia="Times New Roman" w:cs="Times New Roman"/>
          <w:color w:val="000000"/>
          <w:sz w:val="27"/>
          <w:szCs w:val="27"/>
          <w:lang w:val="ru-RU"/>
        </w:rPr>
        <w:t>.</w:t>
      </w:r>
    </w:p>
    <w:p w14:paraId="33380F50" w14:textId="77777777" w:rsidR="00013D2A" w:rsidRPr="00013D2A" w:rsidRDefault="00013D2A" w:rsidP="00013D2A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 w:rsidRPr="00013D2A">
        <w:rPr>
          <w:rFonts w:eastAsia="Times New Roman" w:cs="Times New Roman"/>
          <w:color w:val="000000"/>
          <w:sz w:val="27"/>
          <w:szCs w:val="27"/>
          <w:lang w:val="ru-RU"/>
        </w:rPr>
        <w:t>все объекты и структуры также должны создаваться динамически.</w:t>
      </w:r>
    </w:p>
    <w:p w14:paraId="08B0360D" w14:textId="77777777" w:rsidR="00013D2A" w:rsidRPr="00013D2A" w:rsidRDefault="00013D2A" w:rsidP="00013D2A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 w:rsidRPr="00013D2A">
        <w:rPr>
          <w:rFonts w:eastAsia="Times New Roman" w:cs="Times New Roman"/>
          <w:color w:val="000000"/>
          <w:sz w:val="27"/>
          <w:szCs w:val="27"/>
          <w:lang w:val="ru-RU"/>
        </w:rPr>
        <w:t>необходимо создать методы для добавления новой записи в конец таблицы и для удаления последней записи из таблицы (методы</w:t>
      </w:r>
      <w:r w:rsidRPr="00013D2A">
        <w:rPr>
          <w:rFonts w:eastAsia="Times New Roman" w:cs="Times New Roman"/>
          <w:color w:val="000000"/>
          <w:sz w:val="27"/>
          <w:szCs w:val="27"/>
        </w:rPr>
        <w:t> </w:t>
      </w:r>
      <w:r w:rsidRPr="00013D2A">
        <w:rPr>
          <w:rFonts w:eastAsia="Times New Roman" w:cs="Times New Roman"/>
          <w:b/>
          <w:bCs/>
          <w:i/>
          <w:iCs/>
          <w:color w:val="000000"/>
          <w:sz w:val="27"/>
          <w:szCs w:val="27"/>
        </w:rPr>
        <w:t>add</w:t>
      </w:r>
      <w:r w:rsidRPr="00013D2A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val="ru-RU"/>
        </w:rPr>
        <w:t>_</w:t>
      </w:r>
      <w:r w:rsidRPr="00013D2A">
        <w:rPr>
          <w:rFonts w:eastAsia="Times New Roman" w:cs="Times New Roman"/>
          <w:b/>
          <w:bCs/>
          <w:i/>
          <w:iCs/>
          <w:color w:val="000000"/>
          <w:sz w:val="27"/>
          <w:szCs w:val="27"/>
        </w:rPr>
        <w:t>record</w:t>
      </w:r>
      <w:r w:rsidRPr="00013D2A">
        <w:rPr>
          <w:rFonts w:eastAsia="Times New Roman" w:cs="Times New Roman"/>
          <w:color w:val="000000"/>
          <w:sz w:val="27"/>
          <w:szCs w:val="27"/>
          <w:lang w:val="ru-RU"/>
        </w:rPr>
        <w:t>,</w:t>
      </w:r>
      <w:r w:rsidRPr="00013D2A">
        <w:rPr>
          <w:rFonts w:eastAsia="Times New Roman" w:cs="Times New Roman"/>
          <w:color w:val="000000"/>
          <w:sz w:val="27"/>
          <w:szCs w:val="27"/>
        </w:rPr>
        <w:t> </w:t>
      </w:r>
      <w:r w:rsidRPr="00013D2A">
        <w:rPr>
          <w:rFonts w:eastAsia="Times New Roman" w:cs="Times New Roman"/>
          <w:b/>
          <w:bCs/>
          <w:i/>
          <w:iCs/>
          <w:color w:val="000000"/>
          <w:sz w:val="27"/>
          <w:szCs w:val="27"/>
        </w:rPr>
        <w:t>delete</w:t>
      </w:r>
      <w:r w:rsidRPr="00013D2A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val="ru-RU"/>
        </w:rPr>
        <w:t>_</w:t>
      </w:r>
      <w:r w:rsidRPr="00013D2A">
        <w:rPr>
          <w:rFonts w:eastAsia="Times New Roman" w:cs="Times New Roman"/>
          <w:b/>
          <w:bCs/>
          <w:i/>
          <w:iCs/>
          <w:color w:val="000000"/>
          <w:sz w:val="27"/>
          <w:szCs w:val="27"/>
        </w:rPr>
        <w:t>record</w:t>
      </w:r>
      <w:r w:rsidRPr="00013D2A">
        <w:rPr>
          <w:rFonts w:eastAsia="Times New Roman" w:cs="Times New Roman"/>
          <w:color w:val="000000"/>
          <w:sz w:val="27"/>
          <w:szCs w:val="27"/>
          <w:lang w:val="ru-RU"/>
        </w:rPr>
        <w:t>).</w:t>
      </w:r>
    </w:p>
    <w:p w14:paraId="018ED8CA" w14:textId="7B294687" w:rsidR="00207935" w:rsidRPr="00013D2A" w:rsidRDefault="00013D2A" w:rsidP="00207935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 w:rsidRPr="00013D2A">
        <w:rPr>
          <w:rFonts w:eastAsia="Times New Roman" w:cs="Times New Roman"/>
          <w:color w:val="000000"/>
          <w:sz w:val="27"/>
          <w:szCs w:val="27"/>
          <w:lang w:val="ru-RU"/>
        </w:rPr>
        <w:t>необходимо предусмотреть возможность сортировки таблицы по первому полю</w:t>
      </w:r>
    </w:p>
    <w:p w14:paraId="601F7175" w14:textId="77777777" w:rsidR="00207935" w:rsidRPr="000B786B" w:rsidRDefault="00207935" w:rsidP="00207935">
      <w:pPr>
        <w:pStyle w:val="Sectionheading"/>
      </w:pPr>
      <w:r w:rsidRPr="000B786B">
        <w:t>Комментарии к решению</w:t>
      </w:r>
    </w:p>
    <w:p w14:paraId="38649DBC" w14:textId="10894B63" w:rsidR="00207935" w:rsidRDefault="000B138D" w:rsidP="00013D2A">
      <w:pPr>
        <w:rPr>
          <w:lang w:val="ru-RU"/>
        </w:rPr>
      </w:pPr>
      <w:r>
        <w:rPr>
          <w:lang w:val="ru-RU"/>
        </w:rPr>
        <w:t xml:space="preserve">Для начала я взял класс </w:t>
      </w:r>
      <w:r w:rsidRPr="000B138D">
        <w:rPr>
          <w:rStyle w:val="CodeinlineChar"/>
        </w:rPr>
        <w:t>base</w:t>
      </w:r>
      <w:r w:rsidRPr="000B138D">
        <w:rPr>
          <w:lang w:val="ru-RU"/>
        </w:rPr>
        <w:t xml:space="preserve"> </w:t>
      </w:r>
      <w:r>
        <w:rPr>
          <w:lang w:val="ru-RU"/>
        </w:rPr>
        <w:t>из ЛР 2, но значительно переделал его.</w:t>
      </w:r>
    </w:p>
    <w:p w14:paraId="7E1DD6D3" w14:textId="375D4D24" w:rsidR="000B138D" w:rsidRDefault="000B138D" w:rsidP="00013D2A">
      <w:pPr>
        <w:rPr>
          <w:lang w:val="ru-RU"/>
        </w:rPr>
      </w:pPr>
      <w:r>
        <w:rPr>
          <w:lang w:val="ru-RU"/>
        </w:rPr>
        <w:t xml:space="preserve">Кроме всего прочего, я занёс </w:t>
      </w:r>
      <w:r w:rsidRPr="000B138D">
        <w:rPr>
          <w:rStyle w:val="CodeinlineChar"/>
        </w:rPr>
        <w:t>CultureType</w:t>
      </w:r>
      <w:r>
        <w:rPr>
          <w:lang w:val="ru-RU"/>
        </w:rPr>
        <w:t xml:space="preserve"> во внутрь класса-записи:</w:t>
      </w:r>
    </w:p>
    <w:p w14:paraId="11653B4B" w14:textId="56BF058F" w:rsidR="000B138D" w:rsidRDefault="000B138D" w:rsidP="000B138D">
      <w:pPr>
        <w:pStyle w:val="Codeblock"/>
      </w:pPr>
      <w:r>
        <w:tab/>
        <w:t>enum class CultureType { cereal, bean } type{};</w:t>
      </w:r>
    </w:p>
    <w:p w14:paraId="6C035CAD" w14:textId="77777777" w:rsidR="000B138D" w:rsidRPr="000B138D" w:rsidRDefault="000B138D" w:rsidP="00013D2A"/>
    <w:p w14:paraId="0D471FC2" w14:textId="178841EE" w:rsidR="00207935" w:rsidRPr="000B786B" w:rsidRDefault="00207935" w:rsidP="00207935">
      <w:pPr>
        <w:pStyle w:val="Documentheading"/>
      </w:pPr>
      <w:r w:rsidRPr="000B786B">
        <w:lastRenderedPageBreak/>
        <w:t>ЛР 5:</w:t>
      </w:r>
    </w:p>
    <w:p w14:paraId="7C99FF82" w14:textId="77777777" w:rsidR="00207935" w:rsidRPr="000B786B" w:rsidRDefault="00207935" w:rsidP="00207935">
      <w:pPr>
        <w:pStyle w:val="Sectionheading"/>
      </w:pPr>
      <w:r w:rsidRPr="000B786B">
        <w:t>Задание</w:t>
      </w:r>
    </w:p>
    <w:p w14:paraId="3AEC1A9C" w14:textId="77777777" w:rsidR="00207935" w:rsidRPr="000B786B" w:rsidRDefault="00207935" w:rsidP="00207935">
      <w:pPr>
        <w:rPr>
          <w:lang w:val="ru-RU"/>
        </w:rPr>
      </w:pPr>
    </w:p>
    <w:p w14:paraId="0EC59A3B" w14:textId="7983934A" w:rsidR="00207935" w:rsidRDefault="00207935" w:rsidP="00207935">
      <w:pPr>
        <w:pStyle w:val="Sectionheading"/>
      </w:pPr>
      <w:r w:rsidRPr="000B786B">
        <w:t>Комментарии к решению</w:t>
      </w:r>
    </w:p>
    <w:p w14:paraId="47B66D9A" w14:textId="77777777" w:rsidR="00013D2A" w:rsidRPr="000B786B" w:rsidRDefault="00013D2A" w:rsidP="00013D2A"/>
    <w:p w14:paraId="5E5D3B6B" w14:textId="020B0002" w:rsidR="00207935" w:rsidRPr="000B786B" w:rsidRDefault="00207935" w:rsidP="00207935">
      <w:pPr>
        <w:pStyle w:val="Documentheading"/>
      </w:pPr>
      <w:r w:rsidRPr="000B786B">
        <w:lastRenderedPageBreak/>
        <w:t>ЛР 6:</w:t>
      </w:r>
    </w:p>
    <w:p w14:paraId="39BD4E30" w14:textId="77777777" w:rsidR="00207935" w:rsidRPr="000B786B" w:rsidRDefault="00207935" w:rsidP="00207935">
      <w:pPr>
        <w:pStyle w:val="Sectionheading"/>
      </w:pPr>
      <w:r w:rsidRPr="000B786B">
        <w:t>Задание</w:t>
      </w:r>
    </w:p>
    <w:p w14:paraId="2E6D6ADE" w14:textId="77777777" w:rsidR="00207935" w:rsidRPr="000B786B" w:rsidRDefault="00207935" w:rsidP="00207935">
      <w:pPr>
        <w:rPr>
          <w:lang w:val="ru-RU"/>
        </w:rPr>
      </w:pPr>
    </w:p>
    <w:p w14:paraId="36A9A1E9" w14:textId="77777777" w:rsidR="00207935" w:rsidRPr="000B786B" w:rsidRDefault="00207935" w:rsidP="00207935">
      <w:pPr>
        <w:pStyle w:val="Sectionheading"/>
      </w:pPr>
      <w:r w:rsidRPr="000B786B">
        <w:t>Комментарии к решению</w:t>
      </w:r>
    </w:p>
    <w:p w14:paraId="24B54AA0" w14:textId="77777777" w:rsidR="00207935" w:rsidRPr="000B786B" w:rsidRDefault="00207935" w:rsidP="00207935">
      <w:pPr>
        <w:rPr>
          <w:lang w:val="ru-RU"/>
        </w:rPr>
      </w:pPr>
    </w:p>
    <w:p w14:paraId="59FCB3F1" w14:textId="77777777" w:rsidR="00207935" w:rsidRPr="000B786B" w:rsidRDefault="00207935" w:rsidP="00207935">
      <w:pPr>
        <w:pStyle w:val="Sectionheading"/>
      </w:pPr>
      <w:r w:rsidRPr="000B786B">
        <w:t>Весь код</w:t>
      </w:r>
    </w:p>
    <w:p w14:paraId="4E8FF9E5" w14:textId="77777777" w:rsidR="00207935" w:rsidRPr="000B786B" w:rsidRDefault="00207935" w:rsidP="00207935">
      <w:pPr>
        <w:pStyle w:val="Codeblock"/>
        <w:rPr>
          <w:noProof w:val="0"/>
          <w:lang w:val="ru-RU"/>
        </w:rPr>
      </w:pPr>
    </w:p>
    <w:p w14:paraId="19079255" w14:textId="0E02D8C6" w:rsidR="00207935" w:rsidRPr="000B786B" w:rsidRDefault="00207935" w:rsidP="00207935">
      <w:pPr>
        <w:pStyle w:val="Documentheading"/>
      </w:pPr>
      <w:r w:rsidRPr="000B786B">
        <w:lastRenderedPageBreak/>
        <w:t>ЛР 7:</w:t>
      </w:r>
    </w:p>
    <w:p w14:paraId="52857928" w14:textId="77777777" w:rsidR="00207935" w:rsidRPr="000B786B" w:rsidRDefault="00207935" w:rsidP="00207935">
      <w:pPr>
        <w:pStyle w:val="Sectionheading"/>
      </w:pPr>
      <w:r w:rsidRPr="000B786B">
        <w:t>Задание</w:t>
      </w:r>
    </w:p>
    <w:p w14:paraId="6585C8CC" w14:textId="77777777" w:rsidR="00207935" w:rsidRPr="000B786B" w:rsidRDefault="00207935" w:rsidP="00207935">
      <w:pPr>
        <w:rPr>
          <w:lang w:val="ru-RU"/>
        </w:rPr>
      </w:pPr>
    </w:p>
    <w:p w14:paraId="58752F12" w14:textId="77777777" w:rsidR="00207935" w:rsidRPr="000B786B" w:rsidRDefault="00207935" w:rsidP="00207935">
      <w:pPr>
        <w:pStyle w:val="Sectionheading"/>
      </w:pPr>
      <w:r w:rsidRPr="000B786B">
        <w:t>Комментарии к решению</w:t>
      </w:r>
    </w:p>
    <w:p w14:paraId="229BB423" w14:textId="77777777" w:rsidR="00207935" w:rsidRPr="000B786B" w:rsidRDefault="00207935" w:rsidP="00207935">
      <w:pPr>
        <w:rPr>
          <w:lang w:val="ru-RU"/>
        </w:rPr>
      </w:pPr>
    </w:p>
    <w:p w14:paraId="4A5A5A16" w14:textId="77777777" w:rsidR="00207935" w:rsidRPr="000B786B" w:rsidRDefault="00207935" w:rsidP="00207935">
      <w:pPr>
        <w:pStyle w:val="Sectionheading"/>
      </w:pPr>
      <w:r w:rsidRPr="000B786B">
        <w:t>Весь код</w:t>
      </w:r>
    </w:p>
    <w:p w14:paraId="073EE0C0" w14:textId="77777777" w:rsidR="00207935" w:rsidRPr="000B786B" w:rsidRDefault="00207935" w:rsidP="00207935">
      <w:pPr>
        <w:pStyle w:val="Codeblock"/>
        <w:rPr>
          <w:noProof w:val="0"/>
          <w:lang w:val="ru-RU"/>
        </w:rPr>
      </w:pPr>
    </w:p>
    <w:p w14:paraId="1CFCD148" w14:textId="305976FD" w:rsidR="00207935" w:rsidRPr="000B786B" w:rsidRDefault="00207935" w:rsidP="00207935">
      <w:pPr>
        <w:pStyle w:val="Documentheading"/>
      </w:pPr>
      <w:r w:rsidRPr="000B786B">
        <w:lastRenderedPageBreak/>
        <w:t>ЛР 8:</w:t>
      </w:r>
    </w:p>
    <w:p w14:paraId="29F57D71" w14:textId="77777777" w:rsidR="00207935" w:rsidRPr="000B786B" w:rsidRDefault="00207935" w:rsidP="00207935">
      <w:pPr>
        <w:pStyle w:val="Sectionheading"/>
      </w:pPr>
      <w:r w:rsidRPr="000B786B">
        <w:t>Задание</w:t>
      </w:r>
    </w:p>
    <w:p w14:paraId="49DA1A10" w14:textId="77777777" w:rsidR="00207935" w:rsidRPr="000B786B" w:rsidRDefault="00207935" w:rsidP="00207935">
      <w:pPr>
        <w:rPr>
          <w:lang w:val="ru-RU"/>
        </w:rPr>
      </w:pPr>
    </w:p>
    <w:p w14:paraId="4F26B2A0" w14:textId="77777777" w:rsidR="00207935" w:rsidRPr="000B786B" w:rsidRDefault="00207935" w:rsidP="00207935">
      <w:pPr>
        <w:pStyle w:val="Sectionheading"/>
      </w:pPr>
      <w:r w:rsidRPr="000B786B">
        <w:t>Комментарии к решению</w:t>
      </w:r>
    </w:p>
    <w:p w14:paraId="1A9F83A9" w14:textId="77777777" w:rsidR="00207935" w:rsidRPr="000B786B" w:rsidRDefault="00207935" w:rsidP="00207935">
      <w:pPr>
        <w:rPr>
          <w:lang w:val="ru-RU"/>
        </w:rPr>
      </w:pPr>
    </w:p>
    <w:p w14:paraId="748AB492" w14:textId="77777777" w:rsidR="00207935" w:rsidRPr="000B786B" w:rsidRDefault="00207935" w:rsidP="00207935">
      <w:pPr>
        <w:pStyle w:val="Sectionheading"/>
      </w:pPr>
      <w:r w:rsidRPr="000B786B">
        <w:t>Весь код</w:t>
      </w:r>
    </w:p>
    <w:p w14:paraId="083E3E80" w14:textId="77777777" w:rsidR="00207935" w:rsidRPr="000B786B" w:rsidRDefault="00207935" w:rsidP="00207935">
      <w:pPr>
        <w:pStyle w:val="Codeblock"/>
        <w:rPr>
          <w:noProof w:val="0"/>
          <w:lang w:val="ru-RU"/>
        </w:rPr>
      </w:pPr>
    </w:p>
    <w:p w14:paraId="7965BF24" w14:textId="13B2CB15" w:rsidR="00207935" w:rsidRPr="000B786B" w:rsidRDefault="00207935" w:rsidP="00207935">
      <w:pPr>
        <w:pStyle w:val="Documentheading"/>
      </w:pPr>
      <w:r w:rsidRPr="000B786B">
        <w:lastRenderedPageBreak/>
        <w:t>ЛР 9:</w:t>
      </w:r>
    </w:p>
    <w:p w14:paraId="4F62B121" w14:textId="77777777" w:rsidR="00207935" w:rsidRPr="000B786B" w:rsidRDefault="00207935" w:rsidP="00207935">
      <w:pPr>
        <w:pStyle w:val="Sectionheading"/>
      </w:pPr>
      <w:r w:rsidRPr="000B786B">
        <w:t>Задание</w:t>
      </w:r>
    </w:p>
    <w:p w14:paraId="18320BF1" w14:textId="77777777" w:rsidR="00207935" w:rsidRPr="000B786B" w:rsidRDefault="00207935" w:rsidP="00207935">
      <w:pPr>
        <w:rPr>
          <w:lang w:val="ru-RU"/>
        </w:rPr>
      </w:pPr>
    </w:p>
    <w:p w14:paraId="5300E4EE" w14:textId="77777777" w:rsidR="00207935" w:rsidRPr="000B786B" w:rsidRDefault="00207935" w:rsidP="00207935">
      <w:pPr>
        <w:pStyle w:val="Sectionheading"/>
      </w:pPr>
      <w:r w:rsidRPr="000B786B">
        <w:t>Комментарии к решению</w:t>
      </w:r>
    </w:p>
    <w:p w14:paraId="645B6A22" w14:textId="77777777" w:rsidR="00207935" w:rsidRPr="000B786B" w:rsidRDefault="00207935" w:rsidP="00207935">
      <w:pPr>
        <w:rPr>
          <w:lang w:val="ru-RU"/>
        </w:rPr>
      </w:pPr>
    </w:p>
    <w:p w14:paraId="220374DE" w14:textId="77777777" w:rsidR="00207935" w:rsidRPr="000B786B" w:rsidRDefault="00207935" w:rsidP="00207935">
      <w:pPr>
        <w:pStyle w:val="Sectionheading"/>
      </w:pPr>
      <w:r w:rsidRPr="000B786B">
        <w:t>Весь код</w:t>
      </w:r>
    </w:p>
    <w:p w14:paraId="79A72C4E" w14:textId="77777777" w:rsidR="00207935" w:rsidRPr="000B786B" w:rsidRDefault="00207935" w:rsidP="00207935">
      <w:pPr>
        <w:pStyle w:val="Codeblock"/>
        <w:rPr>
          <w:noProof w:val="0"/>
          <w:lang w:val="ru-RU"/>
        </w:rPr>
      </w:pPr>
    </w:p>
    <w:p w14:paraId="1AD5B32D" w14:textId="248D659A" w:rsidR="00207935" w:rsidRPr="000B786B" w:rsidRDefault="00207935" w:rsidP="00207935">
      <w:pPr>
        <w:pStyle w:val="Documentheading"/>
      </w:pPr>
      <w:r w:rsidRPr="000B786B">
        <w:lastRenderedPageBreak/>
        <w:t>ЛР 10:</w:t>
      </w:r>
    </w:p>
    <w:p w14:paraId="1347772E" w14:textId="77777777" w:rsidR="00207935" w:rsidRPr="000B786B" w:rsidRDefault="00207935" w:rsidP="00207935">
      <w:pPr>
        <w:pStyle w:val="Sectionheading"/>
      </w:pPr>
      <w:r w:rsidRPr="000B786B">
        <w:t>Задание</w:t>
      </w:r>
    </w:p>
    <w:p w14:paraId="37B3CB2C" w14:textId="77777777" w:rsidR="00207935" w:rsidRPr="000B786B" w:rsidRDefault="00207935" w:rsidP="00207935">
      <w:pPr>
        <w:rPr>
          <w:lang w:val="ru-RU"/>
        </w:rPr>
      </w:pPr>
    </w:p>
    <w:p w14:paraId="078617F3" w14:textId="77777777" w:rsidR="00207935" w:rsidRPr="000B786B" w:rsidRDefault="00207935" w:rsidP="00207935">
      <w:pPr>
        <w:pStyle w:val="Sectionheading"/>
      </w:pPr>
      <w:r w:rsidRPr="000B786B">
        <w:t>Комментарии к решению</w:t>
      </w:r>
    </w:p>
    <w:p w14:paraId="3E518B43" w14:textId="77777777" w:rsidR="00207935" w:rsidRPr="000B786B" w:rsidRDefault="00207935" w:rsidP="00207935">
      <w:pPr>
        <w:rPr>
          <w:lang w:val="ru-RU"/>
        </w:rPr>
      </w:pPr>
    </w:p>
    <w:p w14:paraId="595855D7" w14:textId="77777777" w:rsidR="00207935" w:rsidRPr="000B786B" w:rsidRDefault="00207935" w:rsidP="00207935">
      <w:pPr>
        <w:pStyle w:val="Sectionheading"/>
      </w:pPr>
      <w:r w:rsidRPr="000B786B">
        <w:t>Весь код</w:t>
      </w:r>
    </w:p>
    <w:p w14:paraId="056528B1" w14:textId="77777777" w:rsidR="00207935" w:rsidRPr="000B786B" w:rsidRDefault="00207935" w:rsidP="00207935">
      <w:pPr>
        <w:pStyle w:val="Codeblock"/>
        <w:rPr>
          <w:noProof w:val="0"/>
          <w:lang w:val="ru-RU"/>
        </w:rPr>
      </w:pPr>
    </w:p>
    <w:sectPr w:rsidR="00207935" w:rsidRPr="000B7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471A"/>
    <w:multiLevelType w:val="hybridMultilevel"/>
    <w:tmpl w:val="E540484E"/>
    <w:lvl w:ilvl="0" w:tplc="9828AFE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185"/>
        </w:tabs>
        <w:ind w:left="11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25"/>
        </w:tabs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45"/>
        </w:tabs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65"/>
        </w:tabs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85"/>
        </w:tabs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05"/>
        </w:tabs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25"/>
        </w:tabs>
        <w:ind w:left="6225" w:hanging="180"/>
      </w:pPr>
    </w:lvl>
  </w:abstractNum>
  <w:abstractNum w:abstractNumId="1" w15:restartNumberingAfterBreak="0">
    <w:nsid w:val="14F95614"/>
    <w:multiLevelType w:val="hybridMultilevel"/>
    <w:tmpl w:val="EF80B076"/>
    <w:lvl w:ilvl="0" w:tplc="2A1AAE20">
      <w:start w:val="1"/>
      <w:numFmt w:val="decimal"/>
      <w:lvlText w:val="%1. 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22636"/>
    <w:multiLevelType w:val="hybridMultilevel"/>
    <w:tmpl w:val="46D86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D6963"/>
    <w:multiLevelType w:val="hybridMultilevel"/>
    <w:tmpl w:val="89C6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75BF1"/>
    <w:multiLevelType w:val="hybridMultilevel"/>
    <w:tmpl w:val="E19EE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7060C"/>
    <w:multiLevelType w:val="multilevel"/>
    <w:tmpl w:val="7892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3"/>
  </w:num>
  <w:num w:numId="6">
    <w:abstractNumId w:val="2"/>
  </w:num>
  <w:num w:numId="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9E"/>
    <w:rsid w:val="00005FAB"/>
    <w:rsid w:val="00013D2A"/>
    <w:rsid w:val="000141DB"/>
    <w:rsid w:val="00026FB3"/>
    <w:rsid w:val="00042CEC"/>
    <w:rsid w:val="0006372B"/>
    <w:rsid w:val="00072EC6"/>
    <w:rsid w:val="00096609"/>
    <w:rsid w:val="000B138D"/>
    <w:rsid w:val="000B786B"/>
    <w:rsid w:val="00125796"/>
    <w:rsid w:val="00134762"/>
    <w:rsid w:val="001E7FC4"/>
    <w:rsid w:val="001F3CA2"/>
    <w:rsid w:val="001F754C"/>
    <w:rsid w:val="002031CE"/>
    <w:rsid w:val="00207935"/>
    <w:rsid w:val="0031136F"/>
    <w:rsid w:val="00336716"/>
    <w:rsid w:val="003527CA"/>
    <w:rsid w:val="00364677"/>
    <w:rsid w:val="003735FC"/>
    <w:rsid w:val="00374C59"/>
    <w:rsid w:val="003A01AC"/>
    <w:rsid w:val="00420183"/>
    <w:rsid w:val="00420253"/>
    <w:rsid w:val="0043775C"/>
    <w:rsid w:val="00454B28"/>
    <w:rsid w:val="004921C1"/>
    <w:rsid w:val="004F6107"/>
    <w:rsid w:val="0054064C"/>
    <w:rsid w:val="00563C30"/>
    <w:rsid w:val="005866F3"/>
    <w:rsid w:val="005A6202"/>
    <w:rsid w:val="00606299"/>
    <w:rsid w:val="006226FA"/>
    <w:rsid w:val="00622D3E"/>
    <w:rsid w:val="00684B9E"/>
    <w:rsid w:val="0069732F"/>
    <w:rsid w:val="006C6F07"/>
    <w:rsid w:val="007007A8"/>
    <w:rsid w:val="0076604B"/>
    <w:rsid w:val="00774086"/>
    <w:rsid w:val="007B7C67"/>
    <w:rsid w:val="007C3AAB"/>
    <w:rsid w:val="007D4B50"/>
    <w:rsid w:val="00800087"/>
    <w:rsid w:val="00803476"/>
    <w:rsid w:val="00805444"/>
    <w:rsid w:val="00807917"/>
    <w:rsid w:val="0081758B"/>
    <w:rsid w:val="0083674E"/>
    <w:rsid w:val="008B1D97"/>
    <w:rsid w:val="0094075E"/>
    <w:rsid w:val="009B249E"/>
    <w:rsid w:val="00A000D6"/>
    <w:rsid w:val="00A52021"/>
    <w:rsid w:val="00AF578E"/>
    <w:rsid w:val="00B606FA"/>
    <w:rsid w:val="00B75C30"/>
    <w:rsid w:val="00B9137F"/>
    <w:rsid w:val="00C14F40"/>
    <w:rsid w:val="00C43BED"/>
    <w:rsid w:val="00C7060C"/>
    <w:rsid w:val="00CA5D80"/>
    <w:rsid w:val="00CA6515"/>
    <w:rsid w:val="00CD5515"/>
    <w:rsid w:val="00CD6940"/>
    <w:rsid w:val="00D11705"/>
    <w:rsid w:val="00D34CBB"/>
    <w:rsid w:val="00D96779"/>
    <w:rsid w:val="00DA3C82"/>
    <w:rsid w:val="00DA4971"/>
    <w:rsid w:val="00DA7F61"/>
    <w:rsid w:val="00DB7640"/>
    <w:rsid w:val="00E026D5"/>
    <w:rsid w:val="00E12E8B"/>
    <w:rsid w:val="00E831AD"/>
    <w:rsid w:val="00E92387"/>
    <w:rsid w:val="00EE0CCF"/>
    <w:rsid w:val="00EE7050"/>
    <w:rsid w:val="00EF01FF"/>
    <w:rsid w:val="00F00B86"/>
    <w:rsid w:val="00F06448"/>
    <w:rsid w:val="00F22617"/>
    <w:rsid w:val="00F27D53"/>
    <w:rsid w:val="00F531AF"/>
    <w:rsid w:val="00F957F3"/>
    <w:rsid w:val="00FB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1565"/>
  <w15:chartTrackingRefBased/>
  <w15:docId w15:val="{63CA8368-EE32-4038-A2DF-17A98DF1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HAnsi" w:hAnsi="Liberation Serif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C30"/>
    <w:pPr>
      <w:spacing w:before="120" w:after="12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heading">
    <w:name w:val="Document heading"/>
    <w:basedOn w:val="Normal"/>
    <w:autoRedefine/>
    <w:qFormat/>
    <w:rsid w:val="00CD6940"/>
    <w:pPr>
      <w:pageBreakBefore/>
      <w:spacing w:line="480" w:lineRule="auto"/>
      <w:jc w:val="center"/>
      <w:outlineLvl w:val="0"/>
    </w:pPr>
    <w:rPr>
      <w:b/>
      <w:lang w:val="ru-RU"/>
    </w:rPr>
  </w:style>
  <w:style w:type="paragraph" w:customStyle="1" w:styleId="Codeblock">
    <w:name w:val="Code block"/>
    <w:basedOn w:val="Normal"/>
    <w:autoRedefine/>
    <w:qFormat/>
    <w:rsid w:val="000B786B"/>
    <w:pPr>
      <w:keepNext/>
      <w:shd w:val="clear" w:color="auto" w:fill="D9D9D9" w:themeFill="background1" w:themeFillShade="D9"/>
      <w:spacing w:before="240" w:after="240"/>
      <w:contextualSpacing/>
    </w:pPr>
    <w:rPr>
      <w:rFonts w:ascii="Courier New" w:hAnsi="Courier New"/>
      <w:noProof/>
      <w:sz w:val="20"/>
    </w:rPr>
  </w:style>
  <w:style w:type="paragraph" w:customStyle="1" w:styleId="Codeinline">
    <w:name w:val="Code inline"/>
    <w:basedOn w:val="Normal"/>
    <w:link w:val="CodeinlineChar"/>
    <w:autoRedefine/>
    <w:qFormat/>
    <w:rsid w:val="00563C30"/>
    <w:rPr>
      <w:rFonts w:ascii="Courier New" w:hAnsi="Courier New"/>
      <w:noProof/>
      <w:sz w:val="20"/>
      <w:lang w:val="ru-RU"/>
    </w:rPr>
  </w:style>
  <w:style w:type="paragraph" w:styleId="ListParagraph">
    <w:name w:val="List Paragraph"/>
    <w:basedOn w:val="Normal"/>
    <w:uiPriority w:val="34"/>
    <w:qFormat/>
    <w:rsid w:val="00563C30"/>
    <w:pPr>
      <w:ind w:left="720"/>
      <w:contextualSpacing/>
    </w:pPr>
  </w:style>
  <w:style w:type="character" w:customStyle="1" w:styleId="CodeinlineChar">
    <w:name w:val="Code inline Char"/>
    <w:basedOn w:val="DefaultParagraphFont"/>
    <w:link w:val="Codeinline"/>
    <w:rsid w:val="00563C30"/>
    <w:rPr>
      <w:rFonts w:ascii="Courier New" w:hAnsi="Courier New"/>
      <w:noProof/>
      <w:sz w:val="20"/>
      <w:lang w:val="ru-RU"/>
    </w:rPr>
  </w:style>
  <w:style w:type="paragraph" w:customStyle="1" w:styleId="Sectionheading">
    <w:name w:val="Section heading"/>
    <w:basedOn w:val="Documentheading"/>
    <w:autoRedefine/>
    <w:qFormat/>
    <w:rsid w:val="002031CE"/>
    <w:pPr>
      <w:keepNext/>
      <w:pageBreakBefore w:val="0"/>
      <w:spacing w:before="240" w:line="240" w:lineRule="auto"/>
      <w:outlineLvl w:val="1"/>
    </w:pPr>
    <w:rPr>
      <w:color w:val="000000"/>
      <w:sz w:val="24"/>
      <w:szCs w:val="27"/>
    </w:rPr>
  </w:style>
  <w:style w:type="paragraph" w:styleId="NormalWeb">
    <w:name w:val="Normal (Web)"/>
    <w:basedOn w:val="Normal"/>
    <w:uiPriority w:val="99"/>
    <w:semiHidden/>
    <w:unhideWhenUsed/>
    <w:rsid w:val="00013D2A"/>
    <w:pPr>
      <w:spacing w:before="100" w:beforeAutospacing="1" w:after="100" w:afterAutospacing="1"/>
    </w:pPr>
    <w:rPr>
      <w:rFonts w:eastAsia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9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Machine\Documents\Custom%20Office%20Templates\&#1061;&#1055;&#1048;%20(&#1087;&#1088;&#1086;&#107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C0ECB5E-0126-4EFC-A76C-C6A3E26FD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ХПИ (прог).dotx</Template>
  <TotalTime>8063</TotalTime>
  <Pages>1</Pages>
  <Words>2913</Words>
  <Characters>16610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SunMachine</dc:creator>
  <cp:keywords/>
  <dc:description/>
  <cp:lastModifiedBy>Sun Serega</cp:lastModifiedBy>
  <cp:revision>32</cp:revision>
  <dcterms:created xsi:type="dcterms:W3CDTF">2020-11-27T17:47:00Z</dcterms:created>
  <dcterms:modified xsi:type="dcterms:W3CDTF">2021-12-19T10:23:00Z</dcterms:modified>
</cp:coreProperties>
</file>