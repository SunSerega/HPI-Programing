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AF2C" w14:textId="7FF31B5C" w:rsidR="001F754C" w:rsidRDefault="001F754C" w:rsidP="007C3AAB">
      <w:pPr>
        <w:pStyle w:val="Documentheading"/>
      </w:pPr>
      <w:r w:rsidRPr="001F754C">
        <w:t>Передмова</w:t>
      </w:r>
    </w:p>
    <w:p w14:paraId="21B84FF7" w14:textId="5DBB5DDE" w:rsidR="001F754C" w:rsidRDefault="001F754C" w:rsidP="001F754C">
      <w:pPr>
        <w:pStyle w:val="Sectionheading"/>
      </w:pPr>
      <w:r>
        <w:t>Кодування</w:t>
      </w:r>
    </w:p>
    <w:p w14:paraId="780CFC77" w14:textId="7D55C36A" w:rsidR="001F754C" w:rsidRDefault="001F754C" w:rsidP="001F754C">
      <w:pPr>
        <w:rPr>
          <w:lang w:val="ru-RU"/>
        </w:rPr>
      </w:pPr>
      <w:r>
        <w:rPr>
          <w:lang w:val="ru-RU"/>
        </w:rPr>
        <w:t>Мова моєї системи - англійська, тому способи на кшталт:</w:t>
      </w:r>
    </w:p>
    <w:p w14:paraId="5E36B5D0" w14:textId="5A1BBC4B" w:rsidR="001F754C" w:rsidRPr="00DB7640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setlocale (LC_ALL, "Russian");</w:t>
      </w:r>
    </w:p>
    <w:p w14:paraId="6C671853" w14:textId="7CDB0B8A" w:rsidR="001F754C" w:rsidRDefault="001F754C" w:rsidP="001F754C">
      <w:pPr>
        <w:rPr>
          <w:lang w:val="ru-RU"/>
        </w:rPr>
      </w:pPr>
      <w:r>
        <w:rPr>
          <w:lang w:val="ru-RU"/>
        </w:rPr>
        <w:t xml:space="preserve">Не допоможуть використовувати російський текст </w:t>
      </w:r>
      <w:r w:rsidR="0063176C">
        <w:rPr>
          <w:lang w:val="ru-RU"/>
        </w:rPr>
        <w:t>у</w:t>
      </w:r>
      <w:r>
        <w:rPr>
          <w:lang w:val="ru-RU"/>
        </w:rPr>
        <w:t xml:space="preserve"> консолі.</w:t>
      </w:r>
    </w:p>
    <w:p w14:paraId="76F55D7E" w14:textId="61D77EA4" w:rsidR="001F754C" w:rsidRDefault="001F754C" w:rsidP="001F754C">
      <w:pPr>
        <w:rPr>
          <w:lang w:val="ru-RU"/>
        </w:rPr>
      </w:pPr>
      <w:r>
        <w:rPr>
          <w:lang w:val="ru-RU"/>
        </w:rPr>
        <w:t>Тому я використовував спосіб який буде працювати на будь-якому комп'ютері: Я використовував 2-х байтові символи, що зберігають текст в кодуванні Unicode.</w:t>
      </w:r>
    </w:p>
    <w:p w14:paraId="5A43408E" w14:textId="77777777" w:rsidR="001F754C" w:rsidRDefault="001F754C" w:rsidP="001F754C">
      <w:pPr>
        <w:rPr>
          <w:lang w:val="ru-RU"/>
        </w:rPr>
      </w:pPr>
      <w:r>
        <w:rPr>
          <w:lang w:val="ru-RU"/>
        </w:rPr>
        <w:t>Для цього треба:</w:t>
      </w:r>
    </w:p>
    <w:p w14:paraId="3A0EBF00" w14:textId="5472A4EA" w:rsidR="001F754C" w:rsidRPr="001F754C" w:rsidRDefault="001F754C" w:rsidP="001F754C">
      <w:pPr>
        <w:pStyle w:val="ListParagraph"/>
        <w:numPr>
          <w:ilvl w:val="0"/>
          <w:numId w:val="6"/>
        </w:numPr>
        <w:rPr>
          <w:lang w:val="ru-RU"/>
        </w:rPr>
      </w:pPr>
      <w:r w:rsidRPr="001F754C">
        <w:rPr>
          <w:lang w:val="ru-RU"/>
        </w:rPr>
        <w:t>На початку програми необхідно налаштувати потоки виведення, введення і виведення помилок:</w:t>
      </w:r>
    </w:p>
    <w:p w14:paraId="4347CCD3" w14:textId="53A527DD" w:rsidR="00F531AF" w:rsidRDefault="006226FA" w:rsidP="00F531AF">
      <w:pPr>
        <w:pStyle w:val="Codeblock"/>
      </w:pPr>
      <w:r w:rsidRPr="0063176C">
        <w:t>if (_setmode(_fileno(stdout), _O_U16TEXT) == -1) return -1;</w:t>
      </w:r>
    </w:p>
    <w:p w14:paraId="348984C2" w14:textId="01F73A35" w:rsidR="00F531AF" w:rsidRDefault="00F531AF" w:rsidP="00F531AF">
      <w:pPr>
        <w:pStyle w:val="Codeblock"/>
      </w:pPr>
      <w:r>
        <w:t>if (_setmode(_fileno(stdin</w:t>
      </w:r>
      <w:r w:rsidR="0063176C" w:rsidRPr="0063176C">
        <w:t xml:space="preserve"> </w:t>
      </w:r>
      <w:r>
        <w:t>), _O_U16TEXT) == -1) return -1;</w:t>
      </w:r>
    </w:p>
    <w:p w14:paraId="20C967D3" w14:textId="0480AC78" w:rsidR="001F754C" w:rsidRPr="006226FA" w:rsidRDefault="00F531AF" w:rsidP="00F531AF">
      <w:pPr>
        <w:pStyle w:val="Codeblock"/>
      </w:pPr>
      <w:r>
        <w:t>if (_setmode(_fileno(stderr), _O_U16TEXT) == -1) return -1;</w:t>
      </w:r>
    </w:p>
    <w:p w14:paraId="57CC1DEA" w14:textId="506379F2" w:rsidR="001F754C" w:rsidRDefault="001F754C" w:rsidP="006226FA">
      <w:pPr>
        <w:pStyle w:val="ListParagraph"/>
        <w:rPr>
          <w:lang w:val="ru-RU"/>
        </w:rPr>
      </w:pPr>
      <w:r>
        <w:rPr>
          <w:lang w:val="ru-RU"/>
        </w:rPr>
        <w:t>Для цього можуть знадобиться такі заголовки:</w:t>
      </w:r>
    </w:p>
    <w:p w14:paraId="3820A028" w14:textId="77777777" w:rsidR="006226FA" w:rsidRPr="006226FA" w:rsidRDefault="006226FA" w:rsidP="0006372B">
      <w:pPr>
        <w:pStyle w:val="Codeblock"/>
      </w:pPr>
      <w:r w:rsidRPr="006226FA">
        <w:t>#include &lt;io.h&gt;</w:t>
      </w:r>
    </w:p>
    <w:p w14:paraId="134A1D05" w14:textId="56ACED5B" w:rsidR="001F754C" w:rsidRPr="006226FA" w:rsidRDefault="006226FA" w:rsidP="0006372B">
      <w:pPr>
        <w:pStyle w:val="Codeblock"/>
      </w:pPr>
      <w:r w:rsidRPr="006226FA">
        <w:t>#include &lt;fcntl.h&gt;</w:t>
      </w:r>
    </w:p>
    <w:p w14:paraId="71836E6D" w14:textId="738B6106" w:rsidR="001F754C" w:rsidRPr="0063176C" w:rsidRDefault="006226FA" w:rsidP="0063176C">
      <w:pPr>
        <w:pStyle w:val="ListParagraph"/>
        <w:numPr>
          <w:ilvl w:val="0"/>
          <w:numId w:val="6"/>
        </w:numPr>
      </w:pPr>
      <w:r w:rsidRPr="0063176C">
        <w:rPr>
          <w:lang w:val="ru-RU"/>
        </w:rPr>
        <w:t>Замість</w:t>
      </w:r>
      <w:r w:rsidRPr="0063176C">
        <w:t xml:space="preserve"> </w:t>
      </w:r>
      <w:r w:rsidRPr="0063176C">
        <w:rPr>
          <w:lang w:val="ru-RU"/>
        </w:rPr>
        <w:t>функцій</w:t>
      </w:r>
      <w:r w:rsidRPr="0063176C">
        <w:t xml:space="preserve"> </w:t>
      </w:r>
      <w:r w:rsidRPr="0063176C">
        <w:rPr>
          <w:rStyle w:val="CodeinlineChar"/>
          <w:lang w:val="en-US"/>
        </w:rPr>
        <w:t>printf</w:t>
      </w:r>
      <w:r w:rsidRPr="0063176C">
        <w:t xml:space="preserve"> і </w:t>
      </w:r>
      <w:r w:rsidRPr="0063176C">
        <w:rPr>
          <w:rStyle w:val="CodeinlineChar"/>
          <w:lang w:val="en-US"/>
        </w:rPr>
        <w:t>scanf_s</w:t>
      </w:r>
      <w:r w:rsidRPr="0063176C">
        <w:t xml:space="preserve"> </w:t>
      </w:r>
      <w:r w:rsidRPr="0063176C">
        <w:rPr>
          <w:lang w:val="ru-RU"/>
        </w:rPr>
        <w:t>необхідно</w:t>
      </w:r>
      <w:r w:rsidRPr="0063176C">
        <w:t xml:space="preserve"> </w:t>
      </w:r>
      <w:r w:rsidRPr="0063176C">
        <w:rPr>
          <w:lang w:val="ru-RU"/>
        </w:rPr>
        <w:t>використовувати</w:t>
      </w:r>
      <w:r w:rsidRPr="0063176C">
        <w:t xml:space="preserve"> </w:t>
      </w:r>
      <w:r w:rsidRPr="0063176C">
        <w:rPr>
          <w:lang w:val="ru-RU"/>
        </w:rPr>
        <w:t>функції</w:t>
      </w:r>
      <w:r w:rsidRPr="0063176C">
        <w:t xml:space="preserve"> </w:t>
      </w:r>
      <w:r w:rsidRPr="0063176C">
        <w:rPr>
          <w:rStyle w:val="CodeinlineChar"/>
          <w:lang w:val="en-US"/>
        </w:rPr>
        <w:t>wprintf</w:t>
      </w:r>
      <w:r w:rsidRPr="0063176C">
        <w:t xml:space="preserve"> </w:t>
      </w:r>
      <w:r w:rsidRPr="0063176C">
        <w:rPr>
          <w:lang w:val="ru-RU"/>
        </w:rPr>
        <w:t>і</w:t>
      </w:r>
      <w:r w:rsidRPr="0063176C">
        <w:t xml:space="preserve"> </w:t>
      </w:r>
      <w:r w:rsidRPr="0063176C">
        <w:rPr>
          <w:rStyle w:val="CodeinlineChar"/>
          <w:lang w:val="en-US"/>
        </w:rPr>
        <w:t>wscanf_s</w:t>
      </w:r>
      <w:r w:rsidRPr="0063176C">
        <w:t xml:space="preserve"> </w:t>
      </w:r>
      <w:r w:rsidRPr="0063176C">
        <w:rPr>
          <w:lang w:val="ru-RU"/>
        </w:rPr>
        <w:t>відповідно</w:t>
      </w:r>
      <w:r w:rsidRPr="0063176C">
        <w:t>;</w:t>
      </w:r>
    </w:p>
    <w:p w14:paraId="64A4A54C" w14:textId="66F21DA8" w:rsidR="00563C30" w:rsidRPr="0063176C" w:rsidRDefault="0063176C" w:rsidP="006226FA">
      <w:pPr>
        <w:pStyle w:val="ListParagraph"/>
        <w:numPr>
          <w:ilvl w:val="0"/>
          <w:numId w:val="6"/>
        </w:numPr>
      </w:pPr>
      <w:r w:rsidRPr="0063176C">
        <w:rPr>
          <w:lang w:val="ru-RU"/>
        </w:rPr>
        <w:t>І</w:t>
      </w:r>
      <w:r w:rsidRPr="0063176C">
        <w:t xml:space="preserve"> </w:t>
      </w:r>
      <w:r>
        <w:rPr>
          <w:lang w:val="ru-RU"/>
        </w:rPr>
        <w:t>також</w:t>
      </w:r>
      <w:r w:rsidR="00563C30" w:rsidRPr="0063176C">
        <w:t xml:space="preserve">, </w:t>
      </w:r>
      <w:r w:rsidR="00563C30">
        <w:rPr>
          <w:lang w:val="ru-RU"/>
        </w:rPr>
        <w:t>замість</w:t>
      </w:r>
      <w:r w:rsidR="00563C30" w:rsidRPr="0063176C">
        <w:t xml:space="preserve"> </w:t>
      </w:r>
      <w:r w:rsidR="00563C30" w:rsidRPr="0063176C">
        <w:rPr>
          <w:rStyle w:val="CodeinlineChar"/>
          <w:lang w:val="en-US"/>
        </w:rPr>
        <w:t>std::cout</w:t>
      </w:r>
      <w:r w:rsidR="00563C30" w:rsidRPr="0063176C">
        <w:t xml:space="preserve"> </w:t>
      </w:r>
      <w:r w:rsidR="00563C30">
        <w:rPr>
          <w:lang w:val="ru-RU"/>
        </w:rPr>
        <w:t>і</w:t>
      </w:r>
      <w:r w:rsidR="00563C30" w:rsidRPr="0063176C">
        <w:t xml:space="preserve"> </w:t>
      </w:r>
      <w:r w:rsidR="00563C30" w:rsidRPr="0063176C">
        <w:rPr>
          <w:rStyle w:val="CodeinlineChar"/>
          <w:lang w:val="en-US"/>
        </w:rPr>
        <w:t>std::cin</w:t>
      </w:r>
      <w:r w:rsidR="00563C30" w:rsidRPr="0063176C">
        <w:t xml:space="preserve"> </w:t>
      </w:r>
      <w:r w:rsidR="00563C30">
        <w:rPr>
          <w:lang w:val="ru-RU"/>
        </w:rPr>
        <w:t>необхідно</w:t>
      </w:r>
      <w:r w:rsidR="00563C30" w:rsidRPr="0063176C">
        <w:t xml:space="preserve"> </w:t>
      </w:r>
      <w:r w:rsidR="00563C30">
        <w:rPr>
          <w:lang w:val="ru-RU"/>
        </w:rPr>
        <w:t>використовувати</w:t>
      </w:r>
      <w:r w:rsidR="00563C30" w:rsidRPr="0063176C">
        <w:t xml:space="preserve"> </w:t>
      </w:r>
      <w:r w:rsidR="00563C30" w:rsidRPr="0063176C">
        <w:rPr>
          <w:rStyle w:val="CodeinlineChar"/>
          <w:lang w:val="en-US"/>
        </w:rPr>
        <w:t xml:space="preserve">std::wcout </w:t>
      </w:r>
      <w:r w:rsidR="00563C30">
        <w:rPr>
          <w:lang w:val="ru-RU"/>
        </w:rPr>
        <w:t>і</w:t>
      </w:r>
      <w:r w:rsidR="00563C30" w:rsidRPr="0063176C">
        <w:t xml:space="preserve"> </w:t>
      </w:r>
      <w:r w:rsidR="00563C30" w:rsidRPr="0063176C">
        <w:rPr>
          <w:rStyle w:val="CodeinlineChar"/>
          <w:lang w:val="en-US"/>
        </w:rPr>
        <w:t>std::wcin</w:t>
      </w:r>
      <w:r w:rsidR="00563C30" w:rsidRPr="0063176C">
        <w:t>;</w:t>
      </w:r>
    </w:p>
    <w:p w14:paraId="2C192625" w14:textId="7CB40E88" w:rsidR="006226FA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Замість типу </w:t>
      </w:r>
      <w:r w:rsidRPr="0063176C">
        <w:rPr>
          <w:rStyle w:val="CodeinlineChar"/>
          <w:lang w:val="en-US"/>
        </w:rPr>
        <w:t>char</w:t>
      </w:r>
      <w:r>
        <w:rPr>
          <w:lang w:val="ru-RU"/>
        </w:rPr>
        <w:t xml:space="preserve"> необхідно використовувати тип </w:t>
      </w:r>
      <w:r w:rsidRPr="0063176C">
        <w:rPr>
          <w:rStyle w:val="CodeinlineChar"/>
          <w:lang w:val="en-US"/>
        </w:rPr>
        <w:t>wchar_t</w:t>
      </w:r>
      <w:r>
        <w:rPr>
          <w:lang w:val="ru-RU"/>
        </w:rPr>
        <w:t>;</w:t>
      </w:r>
    </w:p>
    <w:p w14:paraId="229E6BD9" w14:textId="203A0C47" w:rsidR="006226FA" w:rsidRPr="001F754C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Перед літералами рядків необхідно ставити букву </w:t>
      </w:r>
      <w:r w:rsidRPr="0063176C">
        <w:rPr>
          <w:rStyle w:val="CodeinlineChar"/>
          <w:lang w:val="en-US"/>
        </w:rPr>
        <w:t>L</w:t>
      </w:r>
      <w:r>
        <w:rPr>
          <w:lang w:val="ru-RU"/>
        </w:rPr>
        <w:t>.</w:t>
      </w:r>
    </w:p>
    <w:p w14:paraId="2E2F30B1" w14:textId="7EB5E4CF" w:rsidR="006226FA" w:rsidRDefault="0006372B" w:rsidP="006226FA">
      <w:pPr>
        <w:pStyle w:val="Sectionheading"/>
      </w:pPr>
      <w:r>
        <w:lastRenderedPageBreak/>
        <w:t>Загальний шаблон всіх програм</w:t>
      </w:r>
    </w:p>
    <w:p w14:paraId="26BEE2BF" w14:textId="77777777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#include &lt;iostream&gt;</w:t>
      </w:r>
    </w:p>
    <w:p w14:paraId="040D7422" w14:textId="77777777" w:rsidR="006226FA" w:rsidRPr="006226FA" w:rsidRDefault="006226FA" w:rsidP="0006372B">
      <w:pPr>
        <w:pStyle w:val="Codeblock"/>
      </w:pPr>
      <w:r w:rsidRPr="006226FA">
        <w:t>#include &lt;io.h&gt;</w:t>
      </w:r>
    </w:p>
    <w:p w14:paraId="132CFF6A" w14:textId="77777777" w:rsidR="006226FA" w:rsidRPr="006226FA" w:rsidRDefault="006226FA" w:rsidP="0006372B">
      <w:pPr>
        <w:pStyle w:val="Codeblock"/>
      </w:pPr>
      <w:r w:rsidRPr="006226FA">
        <w:t>#include &lt;fcntl.h&gt;</w:t>
      </w:r>
    </w:p>
    <w:p w14:paraId="404F4ECA" w14:textId="4BF80CB2" w:rsidR="006226FA" w:rsidRDefault="006226FA" w:rsidP="0006372B">
      <w:pPr>
        <w:pStyle w:val="Codeblock"/>
      </w:pPr>
    </w:p>
    <w:p w14:paraId="060BE222" w14:textId="5FEC7FD3" w:rsidR="0006372B" w:rsidRPr="0063176C" w:rsidRDefault="0006372B" w:rsidP="0006372B">
      <w:pPr>
        <w:pStyle w:val="Codeblock"/>
      </w:pPr>
      <w:r w:rsidRPr="0063176C">
        <w:t xml:space="preserve">//ToDo </w:t>
      </w:r>
      <w:r w:rsidR="0063176C">
        <w:rPr>
          <w:lang w:val="ru-RU"/>
        </w:rPr>
        <w:t>Другие заголовки</w:t>
      </w:r>
    </w:p>
    <w:p w14:paraId="37418FB5" w14:textId="77777777" w:rsidR="0006372B" w:rsidRPr="0063176C" w:rsidRDefault="0006372B" w:rsidP="0006372B">
      <w:pPr>
        <w:pStyle w:val="Codeblock"/>
      </w:pPr>
    </w:p>
    <w:p w14:paraId="3D8E6796" w14:textId="77777777" w:rsidR="006226FA" w:rsidRPr="0063176C" w:rsidRDefault="006226FA" w:rsidP="0006372B">
      <w:pPr>
        <w:pStyle w:val="Codeblock"/>
      </w:pPr>
      <w:r w:rsidRPr="006226FA">
        <w:t>int main ()</w:t>
      </w:r>
    </w:p>
    <w:p w14:paraId="7EDF31CC" w14:textId="77777777" w:rsidR="0063176C" w:rsidRDefault="006226FA" w:rsidP="0063176C">
      <w:pPr>
        <w:pStyle w:val="Codeblock"/>
      </w:pPr>
      <w:r w:rsidRPr="006226FA">
        <w:t>{</w:t>
      </w:r>
    </w:p>
    <w:p w14:paraId="477A641C" w14:textId="37FA9D17" w:rsidR="0063176C" w:rsidRDefault="0063176C" w:rsidP="0063176C">
      <w:pPr>
        <w:pStyle w:val="Codeblock"/>
      </w:pPr>
      <w:r w:rsidRPr="0063176C">
        <w:t xml:space="preserve">  </w:t>
      </w:r>
      <w:r>
        <w:t xml:space="preserve">  </w:t>
      </w:r>
      <w:r w:rsidRPr="0063176C">
        <w:t>if (_setmode(_fileno(stdout), _O_U16TEXT) == -1) return -1;</w:t>
      </w:r>
    </w:p>
    <w:p w14:paraId="3D5F530C" w14:textId="246946A9" w:rsidR="0063176C" w:rsidRDefault="0063176C" w:rsidP="0063176C">
      <w:pPr>
        <w:pStyle w:val="Codeblock"/>
      </w:pPr>
      <w:r>
        <w:t xml:space="preserve"> </w:t>
      </w:r>
      <w:r w:rsidRPr="0063176C">
        <w:t xml:space="preserve"> </w:t>
      </w:r>
      <w:r>
        <w:t xml:space="preserve">  if (_setmode(_fileno(stdin</w:t>
      </w:r>
      <w:r w:rsidRPr="0063176C">
        <w:t xml:space="preserve"> </w:t>
      </w:r>
      <w:r>
        <w:t>), _O_U16TEXT) == -1) return -1;</w:t>
      </w:r>
    </w:p>
    <w:p w14:paraId="0D01DB23" w14:textId="75C889EC" w:rsidR="0063176C" w:rsidRPr="006226FA" w:rsidRDefault="0063176C" w:rsidP="0063176C">
      <w:pPr>
        <w:pStyle w:val="Codeblock"/>
      </w:pPr>
      <w:r>
        <w:t xml:space="preserve"> </w:t>
      </w:r>
      <w:r w:rsidRPr="0063176C">
        <w:t xml:space="preserve"> </w:t>
      </w:r>
      <w:r>
        <w:t xml:space="preserve">  if (_setmode(_fileno(stderr), _O_U16TEXT) == -1) return -1;</w:t>
      </w:r>
    </w:p>
    <w:p w14:paraId="44FFF192" w14:textId="29601C58" w:rsidR="0006372B" w:rsidRPr="0063176C" w:rsidRDefault="006226FA" w:rsidP="0063176C">
      <w:pPr>
        <w:pStyle w:val="Codeblock"/>
      </w:pPr>
      <w:r w:rsidRPr="006226FA">
        <w:t xml:space="preserve"> </w:t>
      </w:r>
      <w:r w:rsidR="0063176C" w:rsidRPr="0063176C">
        <w:t xml:space="preserve"> </w:t>
      </w:r>
      <w:r w:rsidR="0063176C">
        <w:t xml:space="preserve">  </w:t>
      </w:r>
    </w:p>
    <w:p w14:paraId="103509CF" w14:textId="0EF0A336" w:rsidR="0006372B" w:rsidRPr="0006372B" w:rsidRDefault="0063176C" w:rsidP="0006372B">
      <w:pPr>
        <w:pStyle w:val="Codeblock"/>
        <w:rPr>
          <w:lang w:val="ru-RU"/>
        </w:rPr>
      </w:pPr>
      <w:r w:rsidRPr="0063176C">
        <w:t xml:space="preserve"> </w:t>
      </w:r>
      <w:r w:rsidR="0006372B">
        <w:t xml:space="preserve"> </w:t>
      </w:r>
      <w:r>
        <w:t xml:space="preserve">  </w:t>
      </w:r>
      <w:r w:rsidR="0006372B" w:rsidRPr="0063176C">
        <w:rPr>
          <w:lang w:val="ru-RU"/>
        </w:rPr>
        <w:t>//</w:t>
      </w:r>
      <w:r w:rsidR="0006372B">
        <w:t>ToDo</w:t>
      </w:r>
      <w:r w:rsidR="0006372B" w:rsidRPr="0063176C">
        <w:rPr>
          <w:lang w:val="ru-RU"/>
        </w:rPr>
        <w:t xml:space="preserve"> </w:t>
      </w:r>
      <w:r>
        <w:rPr>
          <w:lang w:val="ru-RU"/>
        </w:rPr>
        <w:t>Тело программы</w:t>
      </w:r>
    </w:p>
    <w:p w14:paraId="7210D92B" w14:textId="24F9A4CE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 xml:space="preserve"> </w:t>
      </w:r>
      <w:r w:rsidR="0063176C">
        <w:rPr>
          <w:lang w:val="ru-RU"/>
        </w:rPr>
        <w:t xml:space="preserve"> </w:t>
      </w:r>
      <w:r w:rsidR="0063176C">
        <w:t xml:space="preserve">  </w:t>
      </w:r>
    </w:p>
    <w:p w14:paraId="4805E0BE" w14:textId="0B683B37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}</w:t>
      </w:r>
    </w:p>
    <w:p w14:paraId="5CA91B1F" w14:textId="77299E31" w:rsidR="00EE7050" w:rsidRDefault="00F06448" w:rsidP="007C3AAB">
      <w:pPr>
        <w:pStyle w:val="Documentheading"/>
      </w:pPr>
      <w:r>
        <w:lastRenderedPageBreak/>
        <w:t>ЛР4: Побітові операції</w:t>
      </w:r>
    </w:p>
    <w:p w14:paraId="5B466A5D" w14:textId="0AE1438C" w:rsidR="007B7C67" w:rsidRDefault="004B318B" w:rsidP="007B7C67">
      <w:pPr>
        <w:pStyle w:val="Sectionheading"/>
      </w:pPr>
      <w:r>
        <w:rPr>
          <w:szCs w:val="24"/>
        </w:rPr>
        <w:t>З</w:t>
      </w:r>
      <w:r w:rsidR="007B7C67">
        <w:t>авдання</w:t>
      </w:r>
    </w:p>
    <w:p w14:paraId="2B266C07" w14:textId="12121899" w:rsidR="007B7C67" w:rsidRPr="007B7C67" w:rsidRDefault="007B7C67" w:rsidP="007B7C67">
      <w:pPr>
        <w:rPr>
          <w:color w:val="000000"/>
          <w:sz w:val="27"/>
          <w:szCs w:val="27"/>
          <w:lang w:val="ru-RU"/>
        </w:rPr>
      </w:pPr>
      <w:r w:rsidRPr="007B7C67">
        <w:rPr>
          <w:color w:val="000000"/>
          <w:sz w:val="27"/>
          <w:szCs w:val="27"/>
          <w:lang w:val="ru-RU"/>
        </w:rPr>
        <w:t>Формат команди каналу в система введення-виведення має вигляд:</w:t>
      </w:r>
    </w:p>
    <w:tbl>
      <w:tblPr>
        <w:tblpPr w:leftFromText="187" w:rightFromText="187" w:vertAnchor="text" w:horzAnchor="margin" w:tblpY="3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65"/>
      </w:tblGrid>
      <w:tr w:rsidR="007B7C67" w:rsidRPr="00774086" w14:paraId="6C18942B" w14:textId="77777777" w:rsidTr="007B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A4785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╧ розряду</w:t>
            </w:r>
          </w:p>
        </w:tc>
        <w:tc>
          <w:tcPr>
            <w:tcW w:w="0" w:type="auto"/>
            <w:vAlign w:val="center"/>
            <w:hideMark/>
          </w:tcPr>
          <w:p w14:paraId="4406A18B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D701E7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14CEA2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EBFEC3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3D5616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C069671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C647B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38BA091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53FB16B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62A2304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03232BE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7757E60D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0221763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58C0DF5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7A44F1C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1FB989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00</w:t>
            </w:r>
          </w:p>
        </w:tc>
      </w:tr>
      <w:tr w:rsidR="007B7C67" w:rsidRPr="00774086" w14:paraId="2D17D8E9" w14:textId="77777777" w:rsidTr="007B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16E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значення</w:t>
            </w:r>
          </w:p>
        </w:tc>
        <w:tc>
          <w:tcPr>
            <w:tcW w:w="0" w:type="auto"/>
            <w:vAlign w:val="center"/>
            <w:hideMark/>
          </w:tcPr>
          <w:p w14:paraId="3FEF86E3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316817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17090C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66E51F9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14B7BB9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7D63FDF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15D3BC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0CB457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134CFF5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21AA8CC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3CA615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04B316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D5733CD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56B0D06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6DF78F3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2FA69E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</w:tr>
    </w:tbl>
    <w:p w14:paraId="7FE4C4A5" w14:textId="77777777" w:rsidR="00774086" w:rsidRPr="00774086" w:rsidRDefault="00774086" w:rsidP="00774086">
      <w:pPr>
        <w:spacing w:before="0" w:after="0"/>
        <w:rPr>
          <w:rFonts w:eastAsia="Times New Roman" w:cs="Times New Roman"/>
          <w:sz w:val="24"/>
        </w:rPr>
      </w:pPr>
    </w:p>
    <w:p w14:paraId="61990063" w14:textId="77777777" w:rsidR="007B7C67" w:rsidRDefault="007B7C67" w:rsidP="0077408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</w:p>
    <w:p w14:paraId="192C17B2" w14:textId="51A6019C" w:rsidR="00774086" w:rsidRPr="007B7C67" w:rsidRDefault="007B7C67" w:rsidP="0077408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де:</w:t>
      </w:r>
    </w:p>
    <w:p w14:paraId="707B3116" w14:textId="37828E66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O..O - код операції</w:t>
      </w:r>
    </w:p>
    <w:p w14:paraId="2D1A7154" w14:textId="269DB154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C - ознака ланцюжка команд</w:t>
      </w:r>
    </w:p>
    <w:p w14:paraId="752E2000" w14:textId="0AA8B365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D - ознака ланцюжка даних</w:t>
      </w:r>
    </w:p>
    <w:p w14:paraId="3D8E4CED" w14:textId="04F6CEEF" w:rsidR="00774086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N</w:t>
      </w:r>
      <w:r w:rsidRPr="0063176C">
        <w:rPr>
          <w:lang w:val="ru-RU"/>
        </w:rPr>
        <w:t>..</w:t>
      </w:r>
      <w:r>
        <w:t>N</w:t>
      </w:r>
      <w:r w:rsidRPr="0063176C">
        <w:rPr>
          <w:lang w:val="ru-RU"/>
        </w:rPr>
        <w:t xml:space="preserve"> - кількість байтів для передачі</w:t>
      </w:r>
    </w:p>
    <w:p w14:paraId="5BB60D8E" w14:textId="681626C9" w:rsidR="007B7C67" w:rsidRPr="007B7C67" w:rsidRDefault="007B7C67" w:rsidP="007B7C67">
      <w:pPr>
        <w:pStyle w:val="Sectionheading"/>
      </w:pPr>
      <w:r>
        <w:t>Коментарі до вирішення</w:t>
      </w:r>
    </w:p>
    <w:p w14:paraId="20B32CDC" w14:textId="77777777" w:rsidR="004B318B" w:rsidRPr="003735FC" w:rsidRDefault="003735FC" w:rsidP="004B318B">
      <w:pPr>
        <w:rPr>
          <w:lang w:val="ru-RU"/>
        </w:rPr>
      </w:pPr>
      <w:r>
        <w:rPr>
          <w:lang w:val="ru-RU"/>
        </w:rPr>
        <w:t>Щоб уникнути дублювання коду - я додав 2 функції:</w:t>
      </w:r>
    </w:p>
    <w:p w14:paraId="14CCA8D3" w14:textId="77777777" w:rsidR="004B318B" w:rsidRPr="007C3AAB" w:rsidRDefault="004B318B" w:rsidP="004B318B">
      <w:pPr>
        <w:pStyle w:val="Codeblock"/>
      </w:pPr>
      <w:r w:rsidRPr="007C3AAB">
        <w:t>inline void WriteBits(uint16_t&amp; n, int bits, int from, int count)</w:t>
      </w:r>
    </w:p>
    <w:p w14:paraId="0A756346" w14:textId="77777777" w:rsidR="004B318B" w:rsidRPr="007C3AAB" w:rsidRDefault="004B318B" w:rsidP="004B318B">
      <w:pPr>
        <w:pStyle w:val="Codeblock"/>
      </w:pPr>
      <w:r w:rsidRPr="007C3AAB">
        <w:t>{</w:t>
      </w:r>
    </w:p>
    <w:p w14:paraId="546E25E2" w14:textId="77777777" w:rsidR="004B318B" w:rsidRPr="007C3AAB" w:rsidRDefault="004B318B" w:rsidP="004B318B">
      <w:pPr>
        <w:pStyle w:val="Codeblock"/>
      </w:pPr>
      <w:r w:rsidRPr="007C3AAB">
        <w:t xml:space="preserve">    auto mask = (1 &lt;&lt; count) - 1;</w:t>
      </w:r>
    </w:p>
    <w:p w14:paraId="20B02472" w14:textId="77777777" w:rsidR="004B318B" w:rsidRPr="007C3AAB" w:rsidRDefault="004B318B" w:rsidP="004B318B">
      <w:pPr>
        <w:pStyle w:val="Codeblock"/>
      </w:pPr>
      <w:r w:rsidRPr="007C3AAB">
        <w:t xml:space="preserve">    n |= (bits &amp; mask) &lt;&lt; from;</w:t>
      </w:r>
    </w:p>
    <w:p w14:paraId="76ACCDA7" w14:textId="759D199C" w:rsidR="004B318B" w:rsidRDefault="004B318B" w:rsidP="004B318B">
      <w:pPr>
        <w:pStyle w:val="Codeblock"/>
      </w:pPr>
      <w:r w:rsidRPr="003735FC">
        <w:t>}</w:t>
      </w:r>
    </w:p>
    <w:p w14:paraId="26EC7D25" w14:textId="77777777" w:rsidR="004B318B" w:rsidRPr="004B318B" w:rsidRDefault="004B318B" w:rsidP="004B318B"/>
    <w:p w14:paraId="5E5A8424" w14:textId="77777777" w:rsidR="004B318B" w:rsidRPr="00774086" w:rsidRDefault="004B318B" w:rsidP="004B318B">
      <w:pPr>
        <w:pStyle w:val="Codeblock"/>
      </w:pPr>
      <w:r w:rsidRPr="00774086">
        <w:t>inline int ReadBits(uint16_t source, int from, int count)</w:t>
      </w:r>
    </w:p>
    <w:p w14:paraId="518C3850" w14:textId="77777777" w:rsidR="004B318B" w:rsidRPr="00774086" w:rsidRDefault="004B318B" w:rsidP="004B318B">
      <w:pPr>
        <w:pStyle w:val="Codeblock"/>
      </w:pPr>
      <w:r w:rsidRPr="00774086">
        <w:t>{</w:t>
      </w:r>
    </w:p>
    <w:p w14:paraId="0B5929BC" w14:textId="77777777" w:rsidR="004B318B" w:rsidRPr="00774086" w:rsidRDefault="004B318B" w:rsidP="004B318B">
      <w:pPr>
        <w:pStyle w:val="Codeblock"/>
      </w:pPr>
      <w:r w:rsidRPr="00774086">
        <w:t xml:space="preserve">    auto mask = (1 &lt;&lt; count) - 1;</w:t>
      </w:r>
    </w:p>
    <w:p w14:paraId="76A2CE83" w14:textId="77777777" w:rsidR="004B318B" w:rsidRPr="00774086" w:rsidRDefault="004B318B" w:rsidP="004B318B">
      <w:pPr>
        <w:pStyle w:val="Codeblock"/>
      </w:pPr>
      <w:r w:rsidRPr="00774086">
        <w:t xml:space="preserve">    return (source &gt;&gt; from) &amp; mask;</w:t>
      </w:r>
    </w:p>
    <w:p w14:paraId="7D50874A" w14:textId="7C9010C9" w:rsidR="00774086" w:rsidRPr="004B318B" w:rsidRDefault="004B318B" w:rsidP="004B318B">
      <w:pPr>
        <w:pStyle w:val="Codeblock"/>
        <w:rPr>
          <w:lang w:val="ru-RU"/>
        </w:rPr>
      </w:pPr>
      <w:r w:rsidRPr="001F754C">
        <w:rPr>
          <w:lang w:val="ru-RU"/>
        </w:rPr>
        <w:t>}</w:t>
      </w:r>
    </w:p>
    <w:p w14:paraId="2BDDC5EC" w14:textId="68CF8C91" w:rsidR="007C3AAB" w:rsidRPr="004B318B" w:rsidRDefault="003735FC" w:rsidP="007C3AAB">
      <w:pPr>
        <w:rPr>
          <w:lang w:val="ru-RU"/>
        </w:rPr>
      </w:pPr>
      <w:r>
        <w:rPr>
          <w:lang w:val="ru-RU"/>
        </w:rPr>
        <w:t>Мінлива</w:t>
      </w:r>
      <w:r w:rsidRPr="004B318B">
        <w:rPr>
          <w:lang w:val="ru-RU"/>
        </w:rPr>
        <w:t xml:space="preserve"> </w:t>
      </w:r>
      <w:r w:rsidRPr="0063176C">
        <w:t>mask</w:t>
      </w:r>
      <w:r w:rsidRPr="004B318B">
        <w:rPr>
          <w:lang w:val="ru-RU"/>
        </w:rPr>
        <w:t xml:space="preserve"> </w:t>
      </w:r>
      <w:r>
        <w:rPr>
          <w:lang w:val="ru-RU"/>
        </w:rPr>
        <w:t>є</w:t>
      </w:r>
      <w:r w:rsidRPr="004B318B">
        <w:rPr>
          <w:lang w:val="ru-RU"/>
        </w:rPr>
        <w:t xml:space="preserve"> </w:t>
      </w:r>
      <w:r>
        <w:rPr>
          <w:lang w:val="ru-RU"/>
        </w:rPr>
        <w:t>числом</w:t>
      </w:r>
      <w:r w:rsidRPr="004B318B">
        <w:rPr>
          <w:lang w:val="ru-RU"/>
        </w:rPr>
        <w:t xml:space="preserve">, </w:t>
      </w:r>
      <w:r>
        <w:rPr>
          <w:lang w:val="ru-RU"/>
        </w:rPr>
        <w:t>у</w:t>
      </w:r>
      <w:r w:rsidRPr="004B318B">
        <w:rPr>
          <w:lang w:val="ru-RU"/>
        </w:rPr>
        <w:t xml:space="preserve"> </w:t>
      </w:r>
      <w:r>
        <w:rPr>
          <w:lang w:val="ru-RU"/>
        </w:rPr>
        <w:t>якого</w:t>
      </w:r>
      <w:r w:rsidRPr="004B318B">
        <w:rPr>
          <w:lang w:val="ru-RU"/>
        </w:rPr>
        <w:t xml:space="preserve"> </w:t>
      </w:r>
      <w:r>
        <w:rPr>
          <w:lang w:val="ru-RU"/>
        </w:rPr>
        <w:t>тільки</w:t>
      </w:r>
      <w:r w:rsidRPr="004B318B">
        <w:rPr>
          <w:lang w:val="ru-RU"/>
        </w:rPr>
        <w:t xml:space="preserve"> </w:t>
      </w:r>
      <w:r w:rsidRPr="004B318B">
        <w:rPr>
          <w:rStyle w:val="CodeinlineChar"/>
          <w:lang w:val="en-US"/>
        </w:rPr>
        <w:t>count</w:t>
      </w:r>
      <w:r w:rsidRPr="004B318B">
        <w:rPr>
          <w:lang w:val="ru-RU"/>
        </w:rPr>
        <w:t xml:space="preserve"> </w:t>
      </w:r>
      <w:r>
        <w:rPr>
          <w:lang w:val="ru-RU"/>
        </w:rPr>
        <w:t>нижніх</w:t>
      </w:r>
      <w:r w:rsidRPr="004B318B">
        <w:rPr>
          <w:lang w:val="ru-RU"/>
        </w:rPr>
        <w:t xml:space="preserve"> </w:t>
      </w:r>
      <w:r>
        <w:rPr>
          <w:lang w:val="ru-RU"/>
        </w:rPr>
        <w:t>біт</w:t>
      </w:r>
      <w:r w:rsidRPr="004B318B">
        <w:rPr>
          <w:lang w:val="ru-RU"/>
        </w:rPr>
        <w:t xml:space="preserve"> </w:t>
      </w:r>
      <w:r>
        <w:rPr>
          <w:lang w:val="ru-RU"/>
        </w:rPr>
        <w:t>заповнене</w:t>
      </w:r>
      <w:r w:rsidRPr="004B318B">
        <w:rPr>
          <w:lang w:val="ru-RU"/>
        </w:rPr>
        <w:t xml:space="preserve"> </w:t>
      </w:r>
      <w:r>
        <w:rPr>
          <w:lang w:val="ru-RU"/>
        </w:rPr>
        <w:t>одиницями</w:t>
      </w:r>
      <w:r w:rsidRPr="004B318B">
        <w:rPr>
          <w:lang w:val="ru-RU"/>
        </w:rPr>
        <w:t xml:space="preserve">, </w:t>
      </w:r>
      <w:r>
        <w:rPr>
          <w:lang w:val="ru-RU"/>
        </w:rPr>
        <w:t>а</w:t>
      </w:r>
      <w:r w:rsidRPr="004B318B">
        <w:rPr>
          <w:lang w:val="ru-RU"/>
        </w:rPr>
        <w:t xml:space="preserve"> </w:t>
      </w:r>
      <w:r>
        <w:rPr>
          <w:lang w:val="ru-RU"/>
        </w:rPr>
        <w:t>всі</w:t>
      </w:r>
      <w:r w:rsidRPr="004B318B">
        <w:rPr>
          <w:lang w:val="ru-RU"/>
        </w:rPr>
        <w:t xml:space="preserve"> </w:t>
      </w:r>
      <w:r>
        <w:rPr>
          <w:lang w:val="ru-RU"/>
        </w:rPr>
        <w:t>інші</w:t>
      </w:r>
      <w:r w:rsidRPr="004B318B">
        <w:rPr>
          <w:lang w:val="ru-RU"/>
        </w:rPr>
        <w:t xml:space="preserve"> </w:t>
      </w:r>
      <w:r>
        <w:rPr>
          <w:lang w:val="ru-RU"/>
        </w:rPr>
        <w:t>біти</w:t>
      </w:r>
      <w:r w:rsidRPr="004B318B">
        <w:rPr>
          <w:lang w:val="ru-RU"/>
        </w:rPr>
        <w:t xml:space="preserve"> - </w:t>
      </w:r>
      <w:r>
        <w:rPr>
          <w:lang w:val="ru-RU"/>
        </w:rPr>
        <w:t>нулі</w:t>
      </w:r>
      <w:r w:rsidRPr="004B318B">
        <w:rPr>
          <w:lang w:val="ru-RU"/>
        </w:rPr>
        <w:t>.</w:t>
      </w:r>
    </w:p>
    <w:p w14:paraId="56F91A57" w14:textId="689FB30B" w:rsidR="002031CE" w:rsidRDefault="00C43BED" w:rsidP="00C43BED">
      <w:pPr>
        <w:rPr>
          <w:lang w:val="ru-RU"/>
        </w:rPr>
      </w:pPr>
      <w:r>
        <w:rPr>
          <w:lang w:val="ru-RU"/>
        </w:rPr>
        <w:t xml:space="preserve">Тип першого агрумент WriteBits - </w:t>
      </w:r>
      <w:r w:rsidRPr="004B318B">
        <w:rPr>
          <w:rStyle w:val="CodeinlineChar"/>
          <w:lang w:val="en-US"/>
        </w:rPr>
        <w:t>uint</w:t>
      </w:r>
      <w:r w:rsidRPr="004B318B">
        <w:rPr>
          <w:rStyle w:val="CodeinlineChar"/>
        </w:rPr>
        <w:t>16_</w:t>
      </w:r>
      <w:r w:rsidRPr="004B318B">
        <w:rPr>
          <w:rStyle w:val="CodeinlineChar"/>
          <w:lang w:val="en-US"/>
        </w:rPr>
        <w:t>t</w:t>
      </w:r>
      <w:r w:rsidRPr="004B318B">
        <w:rPr>
          <w:rStyle w:val="CodeinlineChar"/>
        </w:rPr>
        <w:t>&amp;</w:t>
      </w:r>
      <w:r w:rsidRPr="004B318B">
        <w:rPr>
          <w:lang w:val="ru-RU"/>
        </w:rPr>
        <w:t xml:space="preserve">, </w:t>
      </w:r>
      <w:r>
        <w:rPr>
          <w:lang w:val="ru-RU"/>
        </w:rPr>
        <w:t xml:space="preserve">де </w:t>
      </w:r>
      <w:r w:rsidRPr="004B318B">
        <w:rPr>
          <w:rStyle w:val="CodeinlineChar"/>
        </w:rPr>
        <w:t>&amp;</w:t>
      </w:r>
      <w:r>
        <w:rPr>
          <w:lang w:val="ru-RU"/>
        </w:rPr>
        <w:t xml:space="preserve"> значить передачу по посиланню.</w:t>
      </w:r>
    </w:p>
    <w:p w14:paraId="2EE85767" w14:textId="226DDE0A" w:rsidR="00DB7640" w:rsidRDefault="00DB7640" w:rsidP="00C43BED">
      <w:pPr>
        <w:rPr>
          <w:lang w:val="ru-RU"/>
        </w:rPr>
      </w:pPr>
    </w:p>
    <w:p w14:paraId="6BEBF461" w14:textId="66F74D6B" w:rsidR="00DB7640" w:rsidRPr="00DB7640" w:rsidRDefault="00DB7640" w:rsidP="00C43BED">
      <w:pPr>
        <w:rPr>
          <w:lang w:val="ru-RU"/>
        </w:rPr>
      </w:pPr>
      <w:r>
        <w:rPr>
          <w:lang w:val="ru-RU"/>
        </w:rPr>
        <w:t xml:space="preserve">Так само, я додав макро </w:t>
      </w:r>
      <w:r w:rsidRPr="004B318B">
        <w:rPr>
          <w:rStyle w:val="CodeinlineChar"/>
        </w:rPr>
        <w:t>RE_READ_ENCODED</w:t>
      </w:r>
      <w:r>
        <w:rPr>
          <w:lang w:val="ru-RU"/>
        </w:rPr>
        <w:t xml:space="preserve"> в початок програми, щоб можна було швидко вмикати / вимикати необхідність перезапису зашифрованого значення з клавіатури.</w:t>
      </w:r>
    </w:p>
    <w:p w14:paraId="2A104ED1" w14:textId="6A269752" w:rsidR="00774086" w:rsidRPr="0081758B" w:rsidRDefault="00624449" w:rsidP="007B7C67">
      <w:pPr>
        <w:pStyle w:val="Sectionheading"/>
        <w:rPr>
          <w:lang w:val="en-US"/>
        </w:rPr>
      </w:pPr>
      <w:r>
        <w:lastRenderedPageBreak/>
        <w:t>У</w:t>
      </w:r>
      <w:r w:rsidR="00774086">
        <w:t>весь</w:t>
      </w:r>
      <w:r w:rsidR="00774086" w:rsidRPr="0063176C">
        <w:rPr>
          <w:lang w:val="en-US"/>
        </w:rPr>
        <w:t xml:space="preserve"> </w:t>
      </w:r>
      <w:r w:rsidR="00774086">
        <w:t>код</w:t>
      </w:r>
    </w:p>
    <w:p w14:paraId="7000E242" w14:textId="77777777" w:rsidR="004B318B" w:rsidRDefault="004B318B" w:rsidP="004B318B">
      <w:pPr>
        <w:pStyle w:val="Codeblock"/>
      </w:pPr>
      <w:r>
        <w:t>#include &lt;iostream&gt;</w:t>
      </w:r>
    </w:p>
    <w:p w14:paraId="6CF4F662" w14:textId="77777777" w:rsidR="004B318B" w:rsidRDefault="004B318B" w:rsidP="004B318B">
      <w:pPr>
        <w:pStyle w:val="Codeblock"/>
      </w:pPr>
      <w:r>
        <w:t>#include &lt;io.h&gt;</w:t>
      </w:r>
    </w:p>
    <w:p w14:paraId="0C9D09E9" w14:textId="77777777" w:rsidR="004B318B" w:rsidRDefault="004B318B" w:rsidP="004B318B">
      <w:pPr>
        <w:pStyle w:val="Codeblock"/>
      </w:pPr>
      <w:r>
        <w:t>#include &lt;fcntl.h&gt;</w:t>
      </w:r>
    </w:p>
    <w:p w14:paraId="7F91F04E" w14:textId="77777777" w:rsidR="004B318B" w:rsidRDefault="004B318B" w:rsidP="004B318B">
      <w:pPr>
        <w:pStyle w:val="Codeblock"/>
      </w:pPr>
    </w:p>
    <w:p w14:paraId="1CBCD72D" w14:textId="77777777" w:rsidR="004B318B" w:rsidRDefault="004B318B" w:rsidP="004B318B">
      <w:pPr>
        <w:pStyle w:val="Codeblock"/>
      </w:pPr>
      <w:r>
        <w:t>#define RE_READ_ENCODED true</w:t>
      </w:r>
    </w:p>
    <w:p w14:paraId="13979020" w14:textId="77777777" w:rsidR="004B318B" w:rsidRDefault="004B318B" w:rsidP="004B318B">
      <w:pPr>
        <w:pStyle w:val="Codeblock"/>
      </w:pPr>
    </w:p>
    <w:p w14:paraId="3880C6A2" w14:textId="77777777" w:rsidR="004B318B" w:rsidRPr="004B318B" w:rsidRDefault="004B318B" w:rsidP="004B318B">
      <w:pPr>
        <w:pStyle w:val="Codeblock"/>
        <w:rPr>
          <w:lang w:val="ru-RU"/>
        </w:rPr>
      </w:pPr>
      <w:r w:rsidRPr="004B318B">
        <w:rPr>
          <w:lang w:val="ru-RU"/>
        </w:rPr>
        <w:t>/// &lt;</w:t>
      </w:r>
      <w:r>
        <w:t>summary</w:t>
      </w:r>
      <w:r w:rsidRPr="004B318B">
        <w:rPr>
          <w:lang w:val="ru-RU"/>
        </w:rPr>
        <w:t>&gt;</w:t>
      </w:r>
    </w:p>
    <w:p w14:paraId="3F5118BB" w14:textId="77777777" w:rsidR="004B318B" w:rsidRPr="004B318B" w:rsidRDefault="004B318B" w:rsidP="004B318B">
      <w:pPr>
        <w:pStyle w:val="Codeblock"/>
        <w:rPr>
          <w:lang w:val="ru-RU"/>
        </w:rPr>
      </w:pPr>
      <w:r w:rsidRPr="004B318B">
        <w:rPr>
          <w:lang w:val="ru-RU"/>
        </w:rPr>
        <w:t xml:space="preserve">/// Записывает </w:t>
      </w:r>
      <w:r>
        <w:t>count</w:t>
      </w:r>
      <w:r w:rsidRPr="004B318B">
        <w:rPr>
          <w:lang w:val="ru-RU"/>
        </w:rPr>
        <w:t xml:space="preserve"> битов из числа </w:t>
      </w:r>
      <w:r>
        <w:t>bits</w:t>
      </w:r>
      <w:r w:rsidRPr="004B318B">
        <w:rPr>
          <w:lang w:val="ru-RU"/>
        </w:rPr>
        <w:t xml:space="preserve"> в разряд </w:t>
      </w:r>
      <w:r>
        <w:t>from</w:t>
      </w:r>
      <w:r w:rsidRPr="004B318B">
        <w:rPr>
          <w:lang w:val="ru-RU"/>
        </w:rPr>
        <w:t xml:space="preserve"> числа </w:t>
      </w:r>
      <w:r>
        <w:t>n</w:t>
      </w:r>
    </w:p>
    <w:p w14:paraId="252E9CA5" w14:textId="77777777" w:rsidR="004B318B" w:rsidRDefault="004B318B" w:rsidP="004B318B">
      <w:pPr>
        <w:pStyle w:val="Codeblock"/>
      </w:pPr>
      <w:r>
        <w:t>/// &lt;/summary&gt;</w:t>
      </w:r>
    </w:p>
    <w:p w14:paraId="083C3033" w14:textId="77777777" w:rsidR="004B318B" w:rsidRDefault="004B318B" w:rsidP="004B318B">
      <w:pPr>
        <w:pStyle w:val="Codeblock"/>
      </w:pPr>
      <w:r>
        <w:t>inline void WriteBits(uint16_t&amp; n, int bits, int from, int count)</w:t>
      </w:r>
    </w:p>
    <w:p w14:paraId="0811C83B" w14:textId="77777777" w:rsidR="004B318B" w:rsidRDefault="004B318B" w:rsidP="004B318B">
      <w:pPr>
        <w:pStyle w:val="Codeblock"/>
      </w:pPr>
      <w:r>
        <w:t>{</w:t>
      </w:r>
    </w:p>
    <w:p w14:paraId="2D3B3FA6" w14:textId="77777777" w:rsidR="004B318B" w:rsidRDefault="004B318B" w:rsidP="004B318B">
      <w:pPr>
        <w:pStyle w:val="Codeblock"/>
      </w:pPr>
      <w:r>
        <w:t xml:space="preserve">    auto mask = (1 &lt;&lt; count) - 1;</w:t>
      </w:r>
    </w:p>
    <w:p w14:paraId="55059054" w14:textId="77777777" w:rsidR="004B318B" w:rsidRDefault="004B318B" w:rsidP="004B318B">
      <w:pPr>
        <w:pStyle w:val="Codeblock"/>
      </w:pPr>
      <w:r>
        <w:t xml:space="preserve">    n |= (bits &amp; mask) &lt;&lt; from;</w:t>
      </w:r>
    </w:p>
    <w:p w14:paraId="517EDC3A" w14:textId="77777777" w:rsidR="004B318B" w:rsidRPr="004B318B" w:rsidRDefault="004B318B" w:rsidP="004B318B">
      <w:pPr>
        <w:pStyle w:val="Codeblock"/>
        <w:rPr>
          <w:lang w:val="ru-RU"/>
        </w:rPr>
      </w:pPr>
      <w:r w:rsidRPr="004B318B">
        <w:rPr>
          <w:lang w:val="ru-RU"/>
        </w:rPr>
        <w:t>}</w:t>
      </w:r>
    </w:p>
    <w:p w14:paraId="0AD384A0" w14:textId="77777777" w:rsidR="004B318B" w:rsidRPr="004B318B" w:rsidRDefault="004B318B" w:rsidP="004B318B">
      <w:pPr>
        <w:pStyle w:val="Codeblock"/>
        <w:rPr>
          <w:lang w:val="ru-RU"/>
        </w:rPr>
      </w:pPr>
    </w:p>
    <w:p w14:paraId="6F93A2A6" w14:textId="77777777" w:rsidR="004B318B" w:rsidRPr="004B318B" w:rsidRDefault="004B318B" w:rsidP="004B318B">
      <w:pPr>
        <w:pStyle w:val="Codeblock"/>
        <w:rPr>
          <w:lang w:val="ru-RU"/>
        </w:rPr>
      </w:pPr>
      <w:r w:rsidRPr="004B318B">
        <w:rPr>
          <w:lang w:val="ru-RU"/>
        </w:rPr>
        <w:t>/// &lt;</w:t>
      </w:r>
      <w:r>
        <w:t>summary</w:t>
      </w:r>
      <w:r w:rsidRPr="004B318B">
        <w:rPr>
          <w:lang w:val="ru-RU"/>
        </w:rPr>
        <w:t>&gt;</w:t>
      </w:r>
    </w:p>
    <w:p w14:paraId="0DD3A0CF" w14:textId="77777777" w:rsidR="004B318B" w:rsidRPr="004B318B" w:rsidRDefault="004B318B" w:rsidP="004B318B">
      <w:pPr>
        <w:pStyle w:val="Codeblock"/>
        <w:rPr>
          <w:lang w:val="ru-RU"/>
        </w:rPr>
      </w:pPr>
      <w:r w:rsidRPr="004B318B">
        <w:rPr>
          <w:lang w:val="ru-RU"/>
        </w:rPr>
        <w:t xml:space="preserve">/// Вырезает и возвращается область из </w:t>
      </w:r>
      <w:r>
        <w:t>count</w:t>
      </w:r>
      <w:r w:rsidRPr="004B318B">
        <w:rPr>
          <w:lang w:val="ru-RU"/>
        </w:rPr>
        <w:t xml:space="preserve"> бит числа </w:t>
      </w:r>
      <w:r>
        <w:t>source</w:t>
      </w:r>
      <w:r w:rsidRPr="004B318B">
        <w:rPr>
          <w:lang w:val="ru-RU"/>
        </w:rPr>
        <w:t xml:space="preserve">, начиная с разряда </w:t>
      </w:r>
      <w:r>
        <w:t>from</w:t>
      </w:r>
    </w:p>
    <w:p w14:paraId="0ACCEB43" w14:textId="77777777" w:rsidR="004B318B" w:rsidRDefault="004B318B" w:rsidP="004B318B">
      <w:pPr>
        <w:pStyle w:val="Codeblock"/>
      </w:pPr>
      <w:r>
        <w:t>/// &lt;/summary&gt;</w:t>
      </w:r>
    </w:p>
    <w:p w14:paraId="726A1672" w14:textId="77777777" w:rsidR="004B318B" w:rsidRDefault="004B318B" w:rsidP="004B318B">
      <w:pPr>
        <w:pStyle w:val="Codeblock"/>
      </w:pPr>
      <w:r>
        <w:t>inline int ReadBits(uint16_t source, int from, int count)</w:t>
      </w:r>
    </w:p>
    <w:p w14:paraId="6AEBFA97" w14:textId="77777777" w:rsidR="004B318B" w:rsidRDefault="004B318B" w:rsidP="004B318B">
      <w:pPr>
        <w:pStyle w:val="Codeblock"/>
      </w:pPr>
      <w:r>
        <w:t>{</w:t>
      </w:r>
    </w:p>
    <w:p w14:paraId="79F95156" w14:textId="77777777" w:rsidR="004B318B" w:rsidRDefault="004B318B" w:rsidP="004B318B">
      <w:pPr>
        <w:pStyle w:val="Codeblock"/>
      </w:pPr>
      <w:r>
        <w:t xml:space="preserve">    auto mask = (1 &lt;&lt; count) - 1;</w:t>
      </w:r>
    </w:p>
    <w:p w14:paraId="6CB25264" w14:textId="77777777" w:rsidR="004B318B" w:rsidRDefault="004B318B" w:rsidP="004B318B">
      <w:pPr>
        <w:pStyle w:val="Codeblock"/>
      </w:pPr>
      <w:r>
        <w:t xml:space="preserve">    return (source &gt;&gt; from) &amp; mask;</w:t>
      </w:r>
    </w:p>
    <w:p w14:paraId="100FB3CD" w14:textId="77777777" w:rsidR="004B318B" w:rsidRDefault="004B318B" w:rsidP="004B318B">
      <w:pPr>
        <w:pStyle w:val="Codeblock"/>
      </w:pPr>
      <w:r>
        <w:t>}</w:t>
      </w:r>
    </w:p>
    <w:p w14:paraId="4571817C" w14:textId="77777777" w:rsidR="004B318B" w:rsidRDefault="004B318B" w:rsidP="004B318B">
      <w:pPr>
        <w:pStyle w:val="Codeblock"/>
      </w:pPr>
    </w:p>
    <w:p w14:paraId="2E814CDD" w14:textId="77777777" w:rsidR="004B318B" w:rsidRDefault="004B318B" w:rsidP="004B318B">
      <w:pPr>
        <w:pStyle w:val="Codeblock"/>
      </w:pPr>
      <w:r>
        <w:t>int main()</w:t>
      </w:r>
    </w:p>
    <w:p w14:paraId="316E7375" w14:textId="77777777" w:rsidR="004B318B" w:rsidRDefault="004B318B" w:rsidP="004B318B">
      <w:pPr>
        <w:pStyle w:val="Codeblock"/>
      </w:pPr>
      <w:r>
        <w:t>{</w:t>
      </w:r>
    </w:p>
    <w:p w14:paraId="755019AE" w14:textId="77777777" w:rsidR="004B318B" w:rsidRDefault="004B318B" w:rsidP="004B318B">
      <w:pPr>
        <w:pStyle w:val="Codeblock"/>
      </w:pPr>
      <w:r>
        <w:t xml:space="preserve">    if (_setmode(_fileno(stdout), _O_U16TEXT) == -1) return -1;</w:t>
      </w:r>
    </w:p>
    <w:p w14:paraId="1CF621AC" w14:textId="77777777" w:rsidR="004B318B" w:rsidRDefault="004B318B" w:rsidP="004B318B">
      <w:pPr>
        <w:pStyle w:val="Codeblock"/>
      </w:pPr>
      <w:r>
        <w:t xml:space="preserve">    if (_setmode(_fileno(stdin ), _O_U16TEXT) == -1) return -1;</w:t>
      </w:r>
    </w:p>
    <w:p w14:paraId="297687E5" w14:textId="77777777" w:rsidR="004B318B" w:rsidRDefault="004B318B" w:rsidP="004B318B">
      <w:pPr>
        <w:pStyle w:val="Codeblock"/>
      </w:pPr>
      <w:r>
        <w:t xml:space="preserve">    if (_setmode(_fileno(stderr), _O_U16TEXT) == -1) return -1;</w:t>
      </w:r>
    </w:p>
    <w:p w14:paraId="43482FD0" w14:textId="77777777" w:rsidR="004B318B" w:rsidRDefault="004B318B" w:rsidP="004B318B">
      <w:pPr>
        <w:pStyle w:val="Codeblock"/>
      </w:pPr>
    </w:p>
    <w:p w14:paraId="435F0D50" w14:textId="77777777" w:rsidR="004B318B" w:rsidRDefault="004B318B" w:rsidP="004B318B">
      <w:pPr>
        <w:pStyle w:val="Codeblock"/>
      </w:pPr>
      <w:r>
        <w:t xml:space="preserve">    int oper_code, command_chain, data_chain, byte_count;</w:t>
      </w:r>
    </w:p>
    <w:p w14:paraId="308E8C3B" w14:textId="77777777" w:rsidR="004B318B" w:rsidRDefault="004B318B" w:rsidP="004B318B">
      <w:pPr>
        <w:pStyle w:val="Codeblock"/>
      </w:pPr>
    </w:p>
    <w:p w14:paraId="67A688ED" w14:textId="77777777" w:rsidR="004B318B" w:rsidRDefault="004B318B" w:rsidP="004B318B">
      <w:pPr>
        <w:pStyle w:val="Codeblock"/>
      </w:pPr>
      <w:r>
        <w:t xml:space="preserve">    wprintf(L"Код операции (0..31): ");</w:t>
      </w:r>
    </w:p>
    <w:p w14:paraId="7ADFCF99" w14:textId="77777777" w:rsidR="004B318B" w:rsidRDefault="004B318B" w:rsidP="004B318B">
      <w:pPr>
        <w:pStyle w:val="Codeblock"/>
      </w:pPr>
      <w:r>
        <w:t xml:space="preserve">    wscanf_s(L"%d", &amp;oper_code);</w:t>
      </w:r>
    </w:p>
    <w:p w14:paraId="772C292C" w14:textId="77777777" w:rsidR="004B318B" w:rsidRDefault="004B318B" w:rsidP="004B318B">
      <w:pPr>
        <w:pStyle w:val="Codeblock"/>
      </w:pPr>
    </w:p>
    <w:p w14:paraId="74348247" w14:textId="77777777" w:rsidR="004B318B" w:rsidRPr="004B318B" w:rsidRDefault="004B318B" w:rsidP="004B318B">
      <w:pPr>
        <w:pStyle w:val="Codeblock"/>
        <w:rPr>
          <w:lang w:val="ru-RU"/>
        </w:rPr>
      </w:pPr>
      <w:r>
        <w:t xml:space="preserve">    wprintf</w:t>
      </w:r>
      <w:r w:rsidRPr="004B318B">
        <w:rPr>
          <w:lang w:val="ru-RU"/>
        </w:rPr>
        <w:t>(</w:t>
      </w:r>
      <w:r>
        <w:t>L</w:t>
      </w:r>
      <w:r w:rsidRPr="004B318B">
        <w:rPr>
          <w:lang w:val="ru-RU"/>
        </w:rPr>
        <w:t>"Признак цепочки команд (0..1): ");</w:t>
      </w:r>
    </w:p>
    <w:p w14:paraId="1D76E364" w14:textId="77777777" w:rsidR="004B318B" w:rsidRDefault="004B318B" w:rsidP="004B318B">
      <w:pPr>
        <w:pStyle w:val="Codeblock"/>
      </w:pPr>
      <w:r w:rsidRPr="004B318B">
        <w:rPr>
          <w:lang w:val="ru-RU"/>
        </w:rPr>
        <w:t xml:space="preserve">    </w:t>
      </w:r>
      <w:r>
        <w:t>wscanf_s(L"%d", &amp;command_chain);</w:t>
      </w:r>
    </w:p>
    <w:p w14:paraId="74FE4812" w14:textId="77777777" w:rsidR="004B318B" w:rsidRDefault="004B318B" w:rsidP="004B318B">
      <w:pPr>
        <w:pStyle w:val="Codeblock"/>
      </w:pPr>
      <w:r>
        <w:t xml:space="preserve">    command_chain = command_chain ? 1 : 0;</w:t>
      </w:r>
    </w:p>
    <w:p w14:paraId="5A1FC516" w14:textId="77777777" w:rsidR="004B318B" w:rsidRDefault="004B318B" w:rsidP="004B318B">
      <w:pPr>
        <w:pStyle w:val="Codeblock"/>
      </w:pPr>
    </w:p>
    <w:p w14:paraId="0FD8C239" w14:textId="77777777" w:rsidR="004B318B" w:rsidRDefault="004B318B" w:rsidP="004B318B">
      <w:pPr>
        <w:pStyle w:val="Codeblock"/>
      </w:pPr>
      <w:r>
        <w:t xml:space="preserve">    wprintf(L"Признак цепочки данных (0..1): ");</w:t>
      </w:r>
    </w:p>
    <w:p w14:paraId="099FC766" w14:textId="77777777" w:rsidR="004B318B" w:rsidRDefault="004B318B" w:rsidP="004B318B">
      <w:pPr>
        <w:pStyle w:val="Codeblock"/>
      </w:pPr>
      <w:r>
        <w:t xml:space="preserve">    wscanf_s(L"%d", &amp;data_chain);</w:t>
      </w:r>
    </w:p>
    <w:p w14:paraId="51B13A7E" w14:textId="77777777" w:rsidR="004B318B" w:rsidRPr="004B318B" w:rsidRDefault="004B318B" w:rsidP="004B318B">
      <w:pPr>
        <w:pStyle w:val="Codeblock"/>
        <w:rPr>
          <w:lang w:val="ru-RU"/>
        </w:rPr>
      </w:pPr>
      <w:r>
        <w:t xml:space="preserve">    data</w:t>
      </w:r>
      <w:r w:rsidRPr="004B318B">
        <w:rPr>
          <w:lang w:val="ru-RU"/>
        </w:rPr>
        <w:t>_</w:t>
      </w:r>
      <w:r>
        <w:t>chain</w:t>
      </w:r>
      <w:r w:rsidRPr="004B318B">
        <w:rPr>
          <w:lang w:val="ru-RU"/>
        </w:rPr>
        <w:t xml:space="preserve"> = </w:t>
      </w:r>
      <w:r>
        <w:t>data</w:t>
      </w:r>
      <w:r w:rsidRPr="004B318B">
        <w:rPr>
          <w:lang w:val="ru-RU"/>
        </w:rPr>
        <w:t>_</w:t>
      </w:r>
      <w:r>
        <w:t>chain</w:t>
      </w:r>
      <w:r w:rsidRPr="004B318B">
        <w:rPr>
          <w:lang w:val="ru-RU"/>
        </w:rPr>
        <w:t xml:space="preserve"> ? 1 : 0;</w:t>
      </w:r>
    </w:p>
    <w:p w14:paraId="171DD495" w14:textId="77777777" w:rsidR="004B318B" w:rsidRPr="004B318B" w:rsidRDefault="004B318B" w:rsidP="004B318B">
      <w:pPr>
        <w:pStyle w:val="Codeblock"/>
        <w:rPr>
          <w:lang w:val="ru-RU"/>
        </w:rPr>
      </w:pPr>
    </w:p>
    <w:p w14:paraId="6E7125AD" w14:textId="77777777" w:rsidR="004B318B" w:rsidRPr="004B318B" w:rsidRDefault="004B318B" w:rsidP="004B318B">
      <w:pPr>
        <w:pStyle w:val="Codeblock"/>
        <w:rPr>
          <w:lang w:val="ru-RU"/>
        </w:rPr>
      </w:pPr>
      <w:r w:rsidRPr="004B318B">
        <w:rPr>
          <w:lang w:val="ru-RU"/>
        </w:rPr>
        <w:t xml:space="preserve">    </w:t>
      </w:r>
      <w:r>
        <w:t>wprintf</w:t>
      </w:r>
      <w:r w:rsidRPr="004B318B">
        <w:rPr>
          <w:lang w:val="ru-RU"/>
        </w:rPr>
        <w:t>(</w:t>
      </w:r>
      <w:r>
        <w:t>L</w:t>
      </w:r>
      <w:r w:rsidRPr="004B318B">
        <w:rPr>
          <w:lang w:val="ru-RU"/>
        </w:rPr>
        <w:t>"Количество байтов для передачи (0..511): ");</w:t>
      </w:r>
    </w:p>
    <w:p w14:paraId="05BF5DFB" w14:textId="77777777" w:rsidR="004B318B" w:rsidRDefault="004B318B" w:rsidP="004B318B">
      <w:pPr>
        <w:pStyle w:val="Codeblock"/>
      </w:pPr>
      <w:r w:rsidRPr="004B318B">
        <w:rPr>
          <w:lang w:val="ru-RU"/>
        </w:rPr>
        <w:t xml:space="preserve">    </w:t>
      </w:r>
      <w:r>
        <w:t>wscanf_s(L"%d", &amp;byte_count);</w:t>
      </w:r>
    </w:p>
    <w:p w14:paraId="19850AAD" w14:textId="77777777" w:rsidR="004B318B" w:rsidRDefault="004B318B" w:rsidP="004B318B">
      <w:pPr>
        <w:pStyle w:val="Codeblock"/>
      </w:pPr>
    </w:p>
    <w:p w14:paraId="1FF753EF" w14:textId="77777777" w:rsidR="004B318B" w:rsidRDefault="004B318B" w:rsidP="004B318B">
      <w:pPr>
        <w:pStyle w:val="Codeblock"/>
      </w:pPr>
      <w:r>
        <w:t xml:space="preserve">    uint16_t encoded{};</w:t>
      </w:r>
    </w:p>
    <w:p w14:paraId="6E5BBD6E" w14:textId="77777777" w:rsidR="004B318B" w:rsidRDefault="004B318B" w:rsidP="004B318B">
      <w:pPr>
        <w:pStyle w:val="Codeblock"/>
      </w:pPr>
      <w:r>
        <w:t xml:space="preserve">    WriteBits(encoded, byte_count, 0, 9);</w:t>
      </w:r>
    </w:p>
    <w:p w14:paraId="507F1B59" w14:textId="77777777" w:rsidR="004B318B" w:rsidRDefault="004B318B" w:rsidP="004B318B">
      <w:pPr>
        <w:pStyle w:val="Codeblock"/>
      </w:pPr>
      <w:r>
        <w:t xml:space="preserve">    WriteBits(encoded, data_chain, 9, 1);</w:t>
      </w:r>
    </w:p>
    <w:p w14:paraId="3748FEDF" w14:textId="77777777" w:rsidR="004B318B" w:rsidRDefault="004B318B" w:rsidP="004B318B">
      <w:pPr>
        <w:pStyle w:val="Codeblock"/>
      </w:pPr>
      <w:r>
        <w:t xml:space="preserve">    WriteBits(encoded, command_chain, 10, 1);</w:t>
      </w:r>
    </w:p>
    <w:p w14:paraId="06668D2D" w14:textId="77777777" w:rsidR="004B318B" w:rsidRDefault="004B318B" w:rsidP="004B318B">
      <w:pPr>
        <w:pStyle w:val="Codeblock"/>
      </w:pPr>
      <w:r>
        <w:t xml:space="preserve">    WriteBits(encoded, oper_code, 11, 5);</w:t>
      </w:r>
    </w:p>
    <w:p w14:paraId="2742BADC" w14:textId="77777777" w:rsidR="004B318B" w:rsidRDefault="004B318B" w:rsidP="004B318B">
      <w:pPr>
        <w:pStyle w:val="Codeblock"/>
      </w:pPr>
      <w:r>
        <w:t xml:space="preserve">    wprintf(L"В зашифрованном виде: 0x%X\n", encoded);</w:t>
      </w:r>
    </w:p>
    <w:p w14:paraId="460756A6" w14:textId="77777777" w:rsidR="004B318B" w:rsidRDefault="004B318B" w:rsidP="004B318B">
      <w:pPr>
        <w:pStyle w:val="Codeblock"/>
      </w:pPr>
    </w:p>
    <w:p w14:paraId="2293F825" w14:textId="77777777" w:rsidR="004B318B" w:rsidRPr="004B318B" w:rsidRDefault="004B318B" w:rsidP="004B318B">
      <w:pPr>
        <w:pStyle w:val="Codeblock"/>
        <w:rPr>
          <w:lang w:val="ru-RU"/>
        </w:rPr>
      </w:pPr>
      <w:r>
        <w:lastRenderedPageBreak/>
        <w:t xml:space="preserve">    if</w:t>
      </w:r>
      <w:r w:rsidRPr="004B318B">
        <w:rPr>
          <w:lang w:val="ru-RU"/>
        </w:rPr>
        <w:t xml:space="preserve"> (</w:t>
      </w:r>
      <w:r>
        <w:t>RE</w:t>
      </w:r>
      <w:r w:rsidRPr="004B318B">
        <w:rPr>
          <w:lang w:val="ru-RU"/>
        </w:rPr>
        <w:t>_</w:t>
      </w:r>
      <w:r>
        <w:t>READ</w:t>
      </w:r>
      <w:r w:rsidRPr="004B318B">
        <w:rPr>
          <w:lang w:val="ru-RU"/>
        </w:rPr>
        <w:t>_</w:t>
      </w:r>
      <w:r>
        <w:t>ENCODED</w:t>
      </w:r>
      <w:r w:rsidRPr="004B318B">
        <w:rPr>
          <w:lang w:val="ru-RU"/>
        </w:rPr>
        <w:t>)</w:t>
      </w:r>
    </w:p>
    <w:p w14:paraId="21A3751E" w14:textId="77777777" w:rsidR="004B318B" w:rsidRPr="004B318B" w:rsidRDefault="004B318B" w:rsidP="004B318B">
      <w:pPr>
        <w:pStyle w:val="Codeblock"/>
        <w:rPr>
          <w:lang w:val="ru-RU"/>
        </w:rPr>
      </w:pPr>
      <w:r w:rsidRPr="004B318B">
        <w:rPr>
          <w:lang w:val="ru-RU"/>
        </w:rPr>
        <w:t xml:space="preserve">    {</w:t>
      </w:r>
    </w:p>
    <w:p w14:paraId="16D0B2ED" w14:textId="77777777" w:rsidR="004B318B" w:rsidRPr="004B318B" w:rsidRDefault="004B318B" w:rsidP="004B318B">
      <w:pPr>
        <w:pStyle w:val="Codeblock"/>
        <w:rPr>
          <w:lang w:val="ru-RU"/>
        </w:rPr>
      </w:pPr>
      <w:r w:rsidRPr="004B318B">
        <w:rPr>
          <w:lang w:val="ru-RU"/>
        </w:rPr>
        <w:t xml:space="preserve">        </w:t>
      </w:r>
      <w:r>
        <w:t>wprintf</w:t>
      </w:r>
      <w:r w:rsidRPr="004B318B">
        <w:rPr>
          <w:lang w:val="ru-RU"/>
        </w:rPr>
        <w:t>(</w:t>
      </w:r>
      <w:r>
        <w:t>L</w:t>
      </w:r>
      <w:r w:rsidRPr="004B318B">
        <w:rPr>
          <w:lang w:val="ru-RU"/>
        </w:rPr>
        <w:t>"Введите зашифрованное состояние в 16СС: ");</w:t>
      </w:r>
    </w:p>
    <w:p w14:paraId="5F6CFC52" w14:textId="77777777" w:rsidR="004B318B" w:rsidRDefault="004B318B" w:rsidP="004B318B">
      <w:pPr>
        <w:pStyle w:val="Codeblock"/>
      </w:pPr>
      <w:r w:rsidRPr="004B318B">
        <w:rPr>
          <w:lang w:val="ru-RU"/>
        </w:rPr>
        <w:t xml:space="preserve">        </w:t>
      </w:r>
      <w:r>
        <w:t>int temp_encoded;</w:t>
      </w:r>
    </w:p>
    <w:p w14:paraId="7318C7E7" w14:textId="77777777" w:rsidR="004B318B" w:rsidRDefault="004B318B" w:rsidP="004B318B">
      <w:pPr>
        <w:pStyle w:val="Codeblock"/>
      </w:pPr>
      <w:r>
        <w:t xml:space="preserve">        wscanf_s(L"%x", &amp;temp_encoded);</w:t>
      </w:r>
    </w:p>
    <w:p w14:paraId="18B9DB43" w14:textId="77777777" w:rsidR="004B318B" w:rsidRDefault="004B318B" w:rsidP="004B318B">
      <w:pPr>
        <w:pStyle w:val="Codeblock"/>
      </w:pPr>
      <w:r>
        <w:t xml:space="preserve">        encoded = temp_encoded;</w:t>
      </w:r>
    </w:p>
    <w:p w14:paraId="2D1D5403" w14:textId="77777777" w:rsidR="004B318B" w:rsidRDefault="004B318B" w:rsidP="004B318B">
      <w:pPr>
        <w:pStyle w:val="Codeblock"/>
      </w:pPr>
      <w:r>
        <w:t xml:space="preserve">    }</w:t>
      </w:r>
    </w:p>
    <w:p w14:paraId="592CB32E" w14:textId="77777777" w:rsidR="004B318B" w:rsidRDefault="004B318B" w:rsidP="004B318B">
      <w:pPr>
        <w:pStyle w:val="Codeblock"/>
      </w:pPr>
    </w:p>
    <w:p w14:paraId="22E2DF7A" w14:textId="77777777" w:rsidR="004B318B" w:rsidRDefault="004B318B" w:rsidP="004B318B">
      <w:pPr>
        <w:pStyle w:val="Codeblock"/>
      </w:pPr>
      <w:r>
        <w:t xml:space="preserve">    wprintf(L"Код операции: %d\n", ReadBits(encoded, 11, 5));</w:t>
      </w:r>
    </w:p>
    <w:p w14:paraId="74A41725" w14:textId="77777777" w:rsidR="004B318B" w:rsidRDefault="004B318B" w:rsidP="004B318B">
      <w:pPr>
        <w:pStyle w:val="Codeblock"/>
      </w:pPr>
      <w:r>
        <w:t xml:space="preserve">    wprintf(L"Признак цепочки команд: %d\n", ReadBits(encoded, 10, 1));</w:t>
      </w:r>
    </w:p>
    <w:p w14:paraId="5618DFC0" w14:textId="77777777" w:rsidR="004B318B" w:rsidRDefault="004B318B" w:rsidP="004B318B">
      <w:pPr>
        <w:pStyle w:val="Codeblock"/>
      </w:pPr>
      <w:r>
        <w:t xml:space="preserve">    wprintf(L"Признак цепочки данных: %d\n", ReadBits(encoded, 9, 1));</w:t>
      </w:r>
    </w:p>
    <w:p w14:paraId="134CA597" w14:textId="77777777" w:rsidR="004B318B" w:rsidRPr="004B318B" w:rsidRDefault="004B318B" w:rsidP="004B318B">
      <w:pPr>
        <w:pStyle w:val="Codeblock"/>
        <w:rPr>
          <w:lang w:val="ru-RU"/>
        </w:rPr>
      </w:pPr>
      <w:r>
        <w:t xml:space="preserve">    wprintf</w:t>
      </w:r>
      <w:r w:rsidRPr="004B318B">
        <w:rPr>
          <w:lang w:val="ru-RU"/>
        </w:rPr>
        <w:t>(</w:t>
      </w:r>
      <w:r>
        <w:t>L</w:t>
      </w:r>
      <w:r w:rsidRPr="004B318B">
        <w:rPr>
          <w:lang w:val="ru-RU"/>
        </w:rPr>
        <w:t>"Количество байтов для передачи: %</w:t>
      </w:r>
      <w:r>
        <w:t>d</w:t>
      </w:r>
      <w:r w:rsidRPr="004B318B">
        <w:rPr>
          <w:lang w:val="ru-RU"/>
        </w:rPr>
        <w:t>\</w:t>
      </w:r>
      <w:r>
        <w:t>n</w:t>
      </w:r>
      <w:r w:rsidRPr="004B318B">
        <w:rPr>
          <w:lang w:val="ru-RU"/>
        </w:rPr>
        <w:t xml:space="preserve">", </w:t>
      </w:r>
      <w:r>
        <w:t>ReadBits</w:t>
      </w:r>
      <w:r w:rsidRPr="004B318B">
        <w:rPr>
          <w:lang w:val="ru-RU"/>
        </w:rPr>
        <w:t>(</w:t>
      </w:r>
      <w:r>
        <w:t>encoded</w:t>
      </w:r>
      <w:r w:rsidRPr="004B318B">
        <w:rPr>
          <w:lang w:val="ru-RU"/>
        </w:rPr>
        <w:t>, 0, 9));</w:t>
      </w:r>
    </w:p>
    <w:p w14:paraId="7E79475A" w14:textId="77777777" w:rsidR="004B318B" w:rsidRPr="004B318B" w:rsidRDefault="004B318B" w:rsidP="004B318B">
      <w:pPr>
        <w:pStyle w:val="Codeblock"/>
        <w:rPr>
          <w:lang w:val="ru-RU"/>
        </w:rPr>
      </w:pPr>
    </w:p>
    <w:p w14:paraId="3F35CC10" w14:textId="3013E8BC" w:rsidR="00CD6940" w:rsidRDefault="004B318B" w:rsidP="004B318B">
      <w:pPr>
        <w:pStyle w:val="Codeblock"/>
        <w:rPr>
          <w:lang w:val="ru-RU"/>
        </w:rPr>
      </w:pPr>
      <w:r>
        <w:t>}</w:t>
      </w:r>
    </w:p>
    <w:p w14:paraId="143A0F21" w14:textId="12631971" w:rsidR="00CD6940" w:rsidRDefault="00CD6940" w:rsidP="00CD6940">
      <w:pPr>
        <w:rPr>
          <w:lang w:val="ru-RU"/>
        </w:rPr>
      </w:pPr>
    </w:p>
    <w:p w14:paraId="7ED3BD38" w14:textId="4A4F1EB5" w:rsidR="00CD6940" w:rsidRDefault="00CD6940" w:rsidP="00CD6940">
      <w:pPr>
        <w:pStyle w:val="Documentheading"/>
      </w:pPr>
      <w:r>
        <w:lastRenderedPageBreak/>
        <w:t>ЛР 5: Умовний оператор</w:t>
      </w:r>
    </w:p>
    <w:p w14:paraId="55A865DC" w14:textId="385AD078" w:rsidR="006650F9" w:rsidRDefault="006650F9" w:rsidP="006650F9">
      <w:pPr>
        <w:pStyle w:val="Sectionheading"/>
      </w:pPr>
      <w:r>
        <w:t>З</w:t>
      </w:r>
      <w:r w:rsidR="002031CE">
        <w:t>авдання</w:t>
      </w:r>
    </w:p>
    <w:p w14:paraId="0A54D9E9" w14:textId="5162C83B" w:rsidR="00374C59" w:rsidRDefault="002031CE" w:rsidP="00624449">
      <w:r>
        <w:rPr>
          <w:noProof/>
        </w:rPr>
        <w:drawing>
          <wp:inline distT="0" distB="0" distL="0" distR="0" wp14:anchorId="16B88FA4" wp14:editId="527E6328">
            <wp:extent cx="23336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4AC3" w14:textId="7707C55C" w:rsidR="002031CE" w:rsidRDefault="002031CE" w:rsidP="002031CE">
      <w:pPr>
        <w:pStyle w:val="Sectionheading"/>
      </w:pPr>
      <w:r>
        <w:t>Коментарі до вирішення</w:t>
      </w:r>
    </w:p>
    <w:p w14:paraId="05FE23FE" w14:textId="15750C55" w:rsidR="00CD5515" w:rsidRDefault="00CD5515" w:rsidP="00DA3C82">
      <w:pPr>
        <w:rPr>
          <w:lang w:val="ru-RU"/>
        </w:rPr>
      </w:pPr>
      <w:r>
        <w:rPr>
          <w:lang w:val="ru-RU"/>
        </w:rPr>
        <w:t xml:space="preserve">Спочатку я перевіряю </w:t>
      </w:r>
      <w:r w:rsidR="006650F9">
        <w:rPr>
          <w:lang w:val="ru-RU"/>
        </w:rPr>
        <w:t xml:space="preserve">чи </w:t>
      </w:r>
      <w:r>
        <w:rPr>
          <w:lang w:val="ru-RU"/>
        </w:rPr>
        <w:t xml:space="preserve">потрапляє </w:t>
      </w:r>
      <w:r w:rsidR="006650F9">
        <w:rPr>
          <w:lang w:val="ru-RU"/>
        </w:rPr>
        <w:t>точка у</w:t>
      </w:r>
      <w:r>
        <w:rPr>
          <w:lang w:val="ru-RU"/>
        </w:rPr>
        <w:t xml:space="preserve"> коло з радіусом 1 і центром в (0; 0), потім - не_прінадлежн</w:t>
      </w:r>
      <w:r w:rsidR="006650F9">
        <w:rPr>
          <w:lang w:val="ru-RU"/>
        </w:rPr>
        <w:t>і</w:t>
      </w:r>
      <w:r>
        <w:rPr>
          <w:lang w:val="ru-RU"/>
        </w:rPr>
        <w:t>сть до III чверті.</w:t>
      </w:r>
    </w:p>
    <w:p w14:paraId="7D5236A6" w14:textId="70C3CBA9" w:rsidR="00DA3C82" w:rsidRDefault="00DA3C82" w:rsidP="00DA3C82">
      <w:pPr>
        <w:rPr>
          <w:lang w:val="ru-RU"/>
        </w:rPr>
      </w:pPr>
      <w:r>
        <w:rPr>
          <w:lang w:val="ru-RU"/>
        </w:rPr>
        <w:t>Взагалі, ще можна було б написати так:</w:t>
      </w:r>
    </w:p>
    <w:p w14:paraId="729D7B08" w14:textId="6FA5108A" w:rsidR="00DA3C82" w:rsidRPr="001F754C" w:rsidRDefault="00DA3C82" w:rsidP="0006372B">
      <w:pPr>
        <w:pStyle w:val="Codeblock"/>
        <w:rPr>
          <w:lang w:val="ru-RU"/>
        </w:rPr>
      </w:pPr>
      <w:r>
        <w:t>auto</w:t>
      </w:r>
      <w:r w:rsidRPr="0063176C">
        <w:rPr>
          <w:lang w:val="ru-RU"/>
        </w:rPr>
        <w:t xml:space="preserve"> </w:t>
      </w:r>
      <w:r>
        <w:t>res</w:t>
      </w:r>
      <w:r w:rsidRPr="0063176C">
        <w:rPr>
          <w:lang w:val="ru-RU"/>
        </w:rPr>
        <w:t>_</w:t>
      </w:r>
      <w:r>
        <w:t>descr</w:t>
      </w:r>
      <w:r w:rsidRPr="0063176C">
        <w:rPr>
          <w:lang w:val="ru-RU"/>
        </w:rPr>
        <w:t xml:space="preserve"> = умова? "Потрапляє": "НЕ потрапляє";</w:t>
      </w:r>
    </w:p>
    <w:p w14:paraId="2A787B1D" w14:textId="08DFBEC2" w:rsidR="00DA3C82" w:rsidRPr="00DA3C82" w:rsidRDefault="00CD5515" w:rsidP="00DA3C82">
      <w:pPr>
        <w:rPr>
          <w:lang w:val="ru-RU"/>
        </w:rPr>
      </w:pPr>
      <w:r>
        <w:rPr>
          <w:lang w:val="ru-RU"/>
        </w:rPr>
        <w:t>І при виведенні використовувати цей рядок, щоб мінімізувати дублі коду.</w:t>
      </w:r>
    </w:p>
    <w:p w14:paraId="1B90CEAB" w14:textId="1718EE2F" w:rsidR="002031CE" w:rsidRPr="001F754C" w:rsidRDefault="00624449" w:rsidP="002031CE">
      <w:pPr>
        <w:pStyle w:val="Sectionheading"/>
        <w:rPr>
          <w:lang w:val="en-US"/>
        </w:rPr>
      </w:pPr>
      <w:r>
        <w:t>Увесь</w:t>
      </w:r>
      <w:r w:rsidRPr="0063176C">
        <w:rPr>
          <w:lang w:val="en-US"/>
        </w:rPr>
        <w:t xml:space="preserve"> </w:t>
      </w:r>
      <w:r w:rsidR="002031CE">
        <w:t>код</w:t>
      </w:r>
    </w:p>
    <w:p w14:paraId="1BD6D125" w14:textId="77777777" w:rsidR="006650F9" w:rsidRDefault="006650F9" w:rsidP="006650F9">
      <w:pPr>
        <w:pStyle w:val="Codeblock"/>
      </w:pPr>
      <w:r>
        <w:t>#include &lt;iostream&gt;</w:t>
      </w:r>
    </w:p>
    <w:p w14:paraId="1B22488B" w14:textId="77777777" w:rsidR="006650F9" w:rsidRDefault="006650F9" w:rsidP="006650F9">
      <w:pPr>
        <w:pStyle w:val="Codeblock"/>
      </w:pPr>
      <w:r>
        <w:t>#include &lt;io.h&gt;</w:t>
      </w:r>
    </w:p>
    <w:p w14:paraId="0D45B6A5" w14:textId="77777777" w:rsidR="006650F9" w:rsidRDefault="006650F9" w:rsidP="006650F9">
      <w:pPr>
        <w:pStyle w:val="Codeblock"/>
      </w:pPr>
      <w:r>
        <w:t>#include &lt;fcntl.h&gt;</w:t>
      </w:r>
    </w:p>
    <w:p w14:paraId="467C899E" w14:textId="77777777" w:rsidR="006650F9" w:rsidRDefault="006650F9" w:rsidP="006650F9">
      <w:pPr>
        <w:pStyle w:val="Codeblock"/>
      </w:pPr>
    </w:p>
    <w:p w14:paraId="32B85CA6" w14:textId="77777777" w:rsidR="006650F9" w:rsidRDefault="006650F9" w:rsidP="006650F9">
      <w:pPr>
        <w:pStyle w:val="Codeblock"/>
      </w:pPr>
      <w:r>
        <w:t>int main()</w:t>
      </w:r>
    </w:p>
    <w:p w14:paraId="65C71582" w14:textId="77777777" w:rsidR="006650F9" w:rsidRDefault="006650F9" w:rsidP="006650F9">
      <w:pPr>
        <w:pStyle w:val="Codeblock"/>
      </w:pPr>
      <w:r>
        <w:t>{</w:t>
      </w:r>
    </w:p>
    <w:p w14:paraId="219107D3" w14:textId="77777777" w:rsidR="006650F9" w:rsidRDefault="006650F9" w:rsidP="006650F9">
      <w:pPr>
        <w:pStyle w:val="Codeblock"/>
      </w:pPr>
      <w:r>
        <w:t xml:space="preserve">    if (_setmode(_fileno(stdout), _O_U16TEXT) == -1) return -1;</w:t>
      </w:r>
    </w:p>
    <w:p w14:paraId="53E5FD32" w14:textId="77777777" w:rsidR="006650F9" w:rsidRDefault="006650F9" w:rsidP="006650F9">
      <w:pPr>
        <w:pStyle w:val="Codeblock"/>
      </w:pPr>
      <w:r>
        <w:t xml:space="preserve">    if (_setmode(_fileno(stdin ), _O_U16TEXT) == -1) return -1;</w:t>
      </w:r>
    </w:p>
    <w:p w14:paraId="392F554F" w14:textId="77777777" w:rsidR="006650F9" w:rsidRDefault="006650F9" w:rsidP="006650F9">
      <w:pPr>
        <w:pStyle w:val="Codeblock"/>
      </w:pPr>
      <w:r>
        <w:t xml:space="preserve">    if (_setmode(_fileno(stderr), _O_U16TEXT) == -1) return -1;</w:t>
      </w:r>
    </w:p>
    <w:p w14:paraId="67E891FC" w14:textId="77777777" w:rsidR="006650F9" w:rsidRDefault="006650F9" w:rsidP="006650F9">
      <w:pPr>
        <w:pStyle w:val="Codeblock"/>
      </w:pPr>
    </w:p>
    <w:p w14:paraId="60356C07" w14:textId="77777777" w:rsidR="006650F9" w:rsidRPr="006650F9" w:rsidRDefault="006650F9" w:rsidP="006650F9">
      <w:pPr>
        <w:pStyle w:val="Codeblock"/>
        <w:rPr>
          <w:lang w:val="ru-RU"/>
        </w:rPr>
      </w:pPr>
      <w:r>
        <w:t xml:space="preserve">    wprintf</w:t>
      </w:r>
      <w:r w:rsidRPr="006650F9">
        <w:rPr>
          <w:lang w:val="ru-RU"/>
        </w:rPr>
        <w:t>(</w:t>
      </w:r>
      <w:r>
        <w:t>L</w:t>
      </w:r>
      <w:r w:rsidRPr="006650F9">
        <w:rPr>
          <w:lang w:val="ru-RU"/>
        </w:rPr>
        <w:t>"Введите [</w:t>
      </w:r>
      <w:r>
        <w:t>x</w:t>
      </w:r>
      <w:r w:rsidRPr="006650F9">
        <w:rPr>
          <w:lang w:val="ru-RU"/>
        </w:rPr>
        <w:t>] и [</w:t>
      </w:r>
      <w:r>
        <w:t>y</w:t>
      </w:r>
      <w:r w:rsidRPr="006650F9">
        <w:rPr>
          <w:lang w:val="ru-RU"/>
        </w:rPr>
        <w:t>] через пробел: ");</w:t>
      </w:r>
    </w:p>
    <w:p w14:paraId="7C7E2F91" w14:textId="77777777" w:rsidR="006650F9" w:rsidRDefault="006650F9" w:rsidP="006650F9">
      <w:pPr>
        <w:pStyle w:val="Codeblock"/>
      </w:pPr>
      <w:r w:rsidRPr="006650F9">
        <w:rPr>
          <w:lang w:val="ru-RU"/>
        </w:rPr>
        <w:t xml:space="preserve">    </w:t>
      </w:r>
      <w:r>
        <w:t>double x, y;</w:t>
      </w:r>
    </w:p>
    <w:p w14:paraId="0FF3C484" w14:textId="77777777" w:rsidR="006650F9" w:rsidRDefault="006650F9" w:rsidP="006650F9">
      <w:pPr>
        <w:pStyle w:val="Codeblock"/>
      </w:pPr>
      <w:r>
        <w:t xml:space="preserve">    wscanf_s(L"%lf %lf", &amp;x, &amp;y);</w:t>
      </w:r>
    </w:p>
    <w:p w14:paraId="15C6B2BB" w14:textId="77777777" w:rsidR="006650F9" w:rsidRDefault="006650F9" w:rsidP="006650F9">
      <w:pPr>
        <w:pStyle w:val="Codeblock"/>
      </w:pPr>
    </w:p>
    <w:p w14:paraId="02C35AF2" w14:textId="77777777" w:rsidR="006650F9" w:rsidRDefault="006650F9" w:rsidP="006650F9">
      <w:pPr>
        <w:pStyle w:val="Codeblock"/>
      </w:pPr>
      <w:r>
        <w:t xml:space="preserve">    if (x * x + y * y &lt; 1 * 1 &amp;&amp; (x &gt; 0 || y &gt; 0))</w:t>
      </w:r>
    </w:p>
    <w:p w14:paraId="1B84B36F" w14:textId="77777777" w:rsidR="006650F9" w:rsidRDefault="006650F9" w:rsidP="006650F9">
      <w:pPr>
        <w:pStyle w:val="Codeblock"/>
      </w:pPr>
      <w:r>
        <w:t xml:space="preserve">        wprintf(L"Точка (x=%lf; y=%lf) попадает в область", x, y); else</w:t>
      </w:r>
    </w:p>
    <w:p w14:paraId="4CE461AC" w14:textId="77777777" w:rsidR="006650F9" w:rsidRPr="006650F9" w:rsidRDefault="006650F9" w:rsidP="006650F9">
      <w:pPr>
        <w:pStyle w:val="Codeblock"/>
        <w:rPr>
          <w:lang w:val="ru-RU"/>
        </w:rPr>
      </w:pPr>
      <w:r>
        <w:t xml:space="preserve">        wprintf</w:t>
      </w:r>
      <w:r w:rsidRPr="006650F9">
        <w:rPr>
          <w:lang w:val="ru-RU"/>
        </w:rPr>
        <w:t>(</w:t>
      </w:r>
      <w:r>
        <w:t>L</w:t>
      </w:r>
      <w:r w:rsidRPr="006650F9">
        <w:rPr>
          <w:lang w:val="ru-RU"/>
        </w:rPr>
        <w:t>"Точка (</w:t>
      </w:r>
      <w:r>
        <w:t>x</w:t>
      </w:r>
      <w:r w:rsidRPr="006650F9">
        <w:rPr>
          <w:lang w:val="ru-RU"/>
        </w:rPr>
        <w:t>=%</w:t>
      </w:r>
      <w:r>
        <w:t>lf</w:t>
      </w:r>
      <w:r w:rsidRPr="006650F9">
        <w:rPr>
          <w:lang w:val="ru-RU"/>
        </w:rPr>
        <w:t xml:space="preserve">; </w:t>
      </w:r>
      <w:r>
        <w:t>y</w:t>
      </w:r>
      <w:r w:rsidRPr="006650F9">
        <w:rPr>
          <w:lang w:val="ru-RU"/>
        </w:rPr>
        <w:t>=%</w:t>
      </w:r>
      <w:r>
        <w:t>lf</w:t>
      </w:r>
      <w:r w:rsidRPr="006650F9">
        <w:rPr>
          <w:lang w:val="ru-RU"/>
        </w:rPr>
        <w:t xml:space="preserve">) НЕ попадает в область", </w:t>
      </w:r>
      <w:r>
        <w:t>x</w:t>
      </w:r>
      <w:r w:rsidRPr="006650F9">
        <w:rPr>
          <w:lang w:val="ru-RU"/>
        </w:rPr>
        <w:t xml:space="preserve">, </w:t>
      </w:r>
      <w:r>
        <w:t>y</w:t>
      </w:r>
      <w:r w:rsidRPr="006650F9">
        <w:rPr>
          <w:lang w:val="ru-RU"/>
        </w:rPr>
        <w:t>);</w:t>
      </w:r>
    </w:p>
    <w:p w14:paraId="7083E4BD" w14:textId="77777777" w:rsidR="006650F9" w:rsidRPr="006650F9" w:rsidRDefault="006650F9" w:rsidP="006650F9">
      <w:pPr>
        <w:pStyle w:val="Codeblock"/>
        <w:rPr>
          <w:lang w:val="ru-RU"/>
        </w:rPr>
      </w:pPr>
    </w:p>
    <w:p w14:paraId="02016FA7" w14:textId="6CEB8D4A" w:rsidR="002031CE" w:rsidRDefault="006650F9" w:rsidP="006650F9">
      <w:pPr>
        <w:pStyle w:val="Codeblock"/>
      </w:pPr>
      <w:r>
        <w:t>}</w:t>
      </w:r>
    </w:p>
    <w:p w14:paraId="2C16516B" w14:textId="77777777" w:rsidR="00CD5515" w:rsidRDefault="00CD5515" w:rsidP="00CD5515">
      <w:pPr>
        <w:pStyle w:val="Documentheading"/>
      </w:pPr>
      <w:r>
        <w:lastRenderedPageBreak/>
        <w:t>ЛР 6: Оператори циклу</w:t>
      </w:r>
    </w:p>
    <w:p w14:paraId="6F3E2FA3" w14:textId="479CA935" w:rsidR="00CD5515" w:rsidRDefault="00D058DB" w:rsidP="00CD5515">
      <w:pPr>
        <w:pStyle w:val="Sectionheading"/>
      </w:pPr>
      <w:r>
        <w:t>З</w:t>
      </w:r>
      <w:r w:rsidR="00CD5515">
        <w:t>авдання</w:t>
      </w:r>
    </w:p>
    <w:p w14:paraId="0E19B07B" w14:textId="0A940B6B" w:rsidR="00374C59" w:rsidRPr="00CD5515" w:rsidRDefault="00374C59" w:rsidP="00CD5515">
      <w:pPr>
        <w:rPr>
          <w:lang w:val="ru-RU"/>
        </w:rPr>
      </w:pPr>
      <w:r>
        <w:rPr>
          <w:noProof/>
        </w:rPr>
        <w:drawing>
          <wp:inline distT="0" distB="0" distL="0" distR="0" wp14:anchorId="77EDA3F9" wp14:editId="33DDAE0B">
            <wp:extent cx="2476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77B8" w14:textId="77777777" w:rsidR="00CD5515" w:rsidRDefault="00CD5515" w:rsidP="00CD5515">
      <w:pPr>
        <w:pStyle w:val="Sectionheading"/>
      </w:pPr>
      <w:r>
        <w:t>Коментарі до коду</w:t>
      </w:r>
    </w:p>
    <w:p w14:paraId="6589473C" w14:textId="77777777" w:rsidR="00D34CBB" w:rsidRDefault="00D34CBB" w:rsidP="00CD5515">
      <w:pPr>
        <w:rPr>
          <w:lang w:val="ru-RU"/>
        </w:rPr>
      </w:pPr>
      <w:r>
        <w:rPr>
          <w:lang w:val="ru-RU"/>
        </w:rPr>
        <w:t xml:space="preserve">Для обчислення суми перших 10 елементів я використовував цикл </w:t>
      </w:r>
      <w:r w:rsidRPr="006650F9">
        <w:rPr>
          <w:rStyle w:val="CodeinlineChar"/>
        </w:rPr>
        <w:t>for</w:t>
      </w:r>
      <w:r>
        <w:rPr>
          <w:lang w:val="ru-RU"/>
        </w:rPr>
        <w:t>.</w:t>
      </w:r>
    </w:p>
    <w:p w14:paraId="681CA31C" w14:textId="47A26636" w:rsidR="00CD5515" w:rsidRPr="0081758B" w:rsidRDefault="00D34CBB" w:rsidP="00E92387">
      <w:pPr>
        <w:rPr>
          <w:lang w:val="ru-RU"/>
        </w:rPr>
      </w:pPr>
      <w:r w:rsidRPr="0081758B">
        <w:rPr>
          <w:lang w:val="ru-RU"/>
        </w:rPr>
        <w:t>Для обчислення суми елементів</w:t>
      </w:r>
      <w:r w:rsidR="006650F9">
        <w:rPr>
          <w:lang w:val="ru-RU"/>
        </w:rPr>
        <w:t xml:space="preserve"> </w:t>
      </w:r>
      <w:r w:rsidRPr="006650F9">
        <w:rPr>
          <w:rStyle w:val="CodeinlineChar"/>
        </w:rPr>
        <w:t>&gt;e</w:t>
      </w:r>
      <w:r w:rsidRPr="0081758B">
        <w:rPr>
          <w:lang w:val="ru-RU"/>
        </w:rPr>
        <w:t xml:space="preserve"> так само можна було використовувати цикл for, ось так:</w:t>
      </w:r>
    </w:p>
    <w:p w14:paraId="4727603A" w14:textId="77777777" w:rsidR="006650F9" w:rsidRPr="00D34CBB" w:rsidRDefault="006650F9" w:rsidP="006650F9">
      <w:pPr>
        <w:pStyle w:val="Codeblock"/>
      </w:pPr>
      <w:r w:rsidRPr="00D34CBB">
        <w:t>for (double last_item, int i = 0; abs(last_item = item_at(i)) &gt; e; ++i)</w:t>
      </w:r>
    </w:p>
    <w:p w14:paraId="12D50DFD" w14:textId="108C984E" w:rsidR="00D34CBB" w:rsidRDefault="00D34CBB" w:rsidP="00D34CBB">
      <w:pPr>
        <w:rPr>
          <w:lang w:val="ru-RU"/>
        </w:rPr>
      </w:pPr>
      <w:r>
        <w:rPr>
          <w:lang w:val="ru-RU"/>
        </w:rPr>
        <w:t>Це</w:t>
      </w:r>
      <w:r w:rsidRPr="0063176C">
        <w:t xml:space="preserve">, </w:t>
      </w:r>
      <w:r>
        <w:rPr>
          <w:lang w:val="ru-RU"/>
        </w:rPr>
        <w:t>крім</w:t>
      </w:r>
      <w:r w:rsidRPr="0063176C">
        <w:t xml:space="preserve"> </w:t>
      </w:r>
      <w:r>
        <w:rPr>
          <w:lang w:val="ru-RU"/>
        </w:rPr>
        <w:t>усього</w:t>
      </w:r>
      <w:r w:rsidRPr="0063176C">
        <w:t xml:space="preserve"> </w:t>
      </w:r>
      <w:r>
        <w:rPr>
          <w:lang w:val="ru-RU"/>
        </w:rPr>
        <w:t>іншого</w:t>
      </w:r>
      <w:r w:rsidRPr="0063176C">
        <w:t xml:space="preserve">, </w:t>
      </w:r>
      <w:r>
        <w:rPr>
          <w:lang w:val="ru-RU"/>
        </w:rPr>
        <w:t>трохи</w:t>
      </w:r>
      <w:r w:rsidRPr="0063176C">
        <w:t xml:space="preserve"> </w:t>
      </w:r>
      <w:r>
        <w:rPr>
          <w:lang w:val="ru-RU"/>
        </w:rPr>
        <w:t>ефективніше</w:t>
      </w:r>
      <w:r w:rsidRPr="0063176C">
        <w:t xml:space="preserve">, </w:t>
      </w:r>
      <w:r>
        <w:rPr>
          <w:lang w:val="ru-RU"/>
        </w:rPr>
        <w:t>тому</w:t>
      </w:r>
      <w:r w:rsidRPr="0063176C">
        <w:t xml:space="preserve"> </w:t>
      </w:r>
      <w:r>
        <w:rPr>
          <w:lang w:val="ru-RU"/>
        </w:rPr>
        <w:t>що</w:t>
      </w:r>
      <w:r w:rsidRPr="0063176C">
        <w:t xml:space="preserve"> </w:t>
      </w:r>
      <w:r w:rsidRPr="006650F9">
        <w:rPr>
          <w:rStyle w:val="CodeinlineChar"/>
          <w:lang w:val="en-US"/>
        </w:rPr>
        <w:t>++i</w:t>
      </w:r>
      <w:r w:rsidRPr="0063176C">
        <w:t xml:space="preserve"> </w:t>
      </w:r>
      <w:r>
        <w:rPr>
          <w:lang w:val="ru-RU"/>
        </w:rPr>
        <w:t>вважається</w:t>
      </w:r>
      <w:r w:rsidRPr="0063176C">
        <w:t xml:space="preserve"> </w:t>
      </w:r>
      <w:r>
        <w:rPr>
          <w:lang w:val="ru-RU"/>
        </w:rPr>
        <w:t>після</w:t>
      </w:r>
      <w:r w:rsidRPr="0063176C">
        <w:t xml:space="preserve"> </w:t>
      </w:r>
      <w:r>
        <w:rPr>
          <w:lang w:val="ru-RU"/>
        </w:rPr>
        <w:t>тіла</w:t>
      </w:r>
      <w:r w:rsidRPr="0063176C">
        <w:t xml:space="preserve"> </w:t>
      </w:r>
      <w:r>
        <w:rPr>
          <w:lang w:val="ru-RU"/>
        </w:rPr>
        <w:t>циклу</w:t>
      </w:r>
      <w:r w:rsidRPr="0063176C">
        <w:t xml:space="preserve">. </w:t>
      </w:r>
      <w:r>
        <w:rPr>
          <w:lang w:val="ru-RU"/>
        </w:rPr>
        <w:t>Але так виглядає більш громіздко, тому я використав цикл while і розписав все докладніше.</w:t>
      </w:r>
    </w:p>
    <w:p w14:paraId="6313B101" w14:textId="2F226BFC" w:rsidR="00D34CBB" w:rsidRPr="006650F9" w:rsidRDefault="00D34CBB" w:rsidP="00E92387">
      <w:pPr>
        <w:rPr>
          <w:lang w:val="ru-RU"/>
        </w:rPr>
      </w:pPr>
      <w:r>
        <w:rPr>
          <w:lang w:val="ru-RU"/>
        </w:rPr>
        <w:t xml:space="preserve">Так само, я додав додаткові вкладені блоки коду </w:t>
      </w:r>
      <w:r w:rsidRPr="006650F9">
        <w:rPr>
          <w:rStyle w:val="CodeinlineChar"/>
        </w:rPr>
        <w:t>{}</w:t>
      </w:r>
      <w:r>
        <w:rPr>
          <w:lang w:val="ru-RU"/>
        </w:rPr>
        <w:t xml:space="preserve">, щоб відокремити області видимості змінних. Таким чином я можу оголосити 2 різні змінні </w:t>
      </w:r>
      <w:r w:rsidRPr="006650F9">
        <w:rPr>
          <w:rStyle w:val="CodeinlineChar"/>
        </w:rPr>
        <w:t>sum</w:t>
      </w:r>
      <w:r>
        <w:rPr>
          <w:lang w:val="ru-RU"/>
        </w:rPr>
        <w:t xml:space="preserve"> в одній </w:t>
      </w:r>
      <w:r w:rsidR="006650F9" w:rsidRPr="006650F9">
        <w:rPr>
          <w:lang w:val="ru-RU"/>
        </w:rPr>
        <w:t>функції</w:t>
      </w:r>
      <w:r w:rsidR="006650F9">
        <w:rPr>
          <w:lang w:val="ru-RU"/>
        </w:rPr>
        <w:t>.</w:t>
      </w:r>
    </w:p>
    <w:p w14:paraId="5E9A0F79" w14:textId="00096603" w:rsidR="00374C59" w:rsidRPr="00E92387" w:rsidRDefault="00624449" w:rsidP="00374C59">
      <w:pPr>
        <w:pStyle w:val="Sectionheading"/>
        <w:rPr>
          <w:lang w:val="en-US"/>
        </w:rPr>
      </w:pPr>
      <w:r>
        <w:lastRenderedPageBreak/>
        <w:t>Увесь</w:t>
      </w:r>
      <w:r w:rsidRPr="0063176C">
        <w:rPr>
          <w:lang w:val="en-US"/>
        </w:rPr>
        <w:t xml:space="preserve"> </w:t>
      </w:r>
      <w:r w:rsidR="00374C59">
        <w:t>код</w:t>
      </w:r>
    </w:p>
    <w:p w14:paraId="1630CA7B" w14:textId="77777777" w:rsidR="006650F9" w:rsidRDefault="006650F9" w:rsidP="006650F9">
      <w:pPr>
        <w:pStyle w:val="Codeblock"/>
      </w:pPr>
      <w:r>
        <w:t>#include &lt;iostream&gt;</w:t>
      </w:r>
    </w:p>
    <w:p w14:paraId="68D47E9D" w14:textId="77777777" w:rsidR="006650F9" w:rsidRDefault="006650F9" w:rsidP="006650F9">
      <w:pPr>
        <w:pStyle w:val="Codeblock"/>
      </w:pPr>
      <w:r>
        <w:t>#include &lt;io.h&gt;</w:t>
      </w:r>
    </w:p>
    <w:p w14:paraId="3B0A3423" w14:textId="77777777" w:rsidR="006650F9" w:rsidRDefault="006650F9" w:rsidP="006650F9">
      <w:pPr>
        <w:pStyle w:val="Codeblock"/>
      </w:pPr>
      <w:r>
        <w:t>#include &lt;fcntl.h&gt;</w:t>
      </w:r>
    </w:p>
    <w:p w14:paraId="117EFA29" w14:textId="77777777" w:rsidR="006650F9" w:rsidRDefault="006650F9" w:rsidP="006650F9">
      <w:pPr>
        <w:pStyle w:val="Codeblock"/>
      </w:pPr>
    </w:p>
    <w:p w14:paraId="4F4FA965" w14:textId="77777777" w:rsidR="006650F9" w:rsidRDefault="006650F9" w:rsidP="006650F9">
      <w:pPr>
        <w:pStyle w:val="Codeblock"/>
      </w:pPr>
      <w:r>
        <w:t>const double e = 0.000001;</w:t>
      </w:r>
    </w:p>
    <w:p w14:paraId="3E2271DD" w14:textId="77777777" w:rsidR="006650F9" w:rsidRDefault="006650F9" w:rsidP="006650F9">
      <w:pPr>
        <w:pStyle w:val="Codeblock"/>
      </w:pPr>
    </w:p>
    <w:p w14:paraId="4A7713E2" w14:textId="77777777" w:rsidR="006650F9" w:rsidRPr="006650F9" w:rsidRDefault="006650F9" w:rsidP="006650F9">
      <w:pPr>
        <w:pStyle w:val="Codeblock"/>
        <w:rPr>
          <w:lang w:val="ru-RU"/>
        </w:rPr>
      </w:pPr>
      <w:r w:rsidRPr="006650F9">
        <w:rPr>
          <w:lang w:val="ru-RU"/>
        </w:rPr>
        <w:t>/// &lt;</w:t>
      </w:r>
      <w:r>
        <w:t>summary</w:t>
      </w:r>
      <w:r w:rsidRPr="006650F9">
        <w:rPr>
          <w:lang w:val="ru-RU"/>
        </w:rPr>
        <w:t>&gt;</w:t>
      </w:r>
    </w:p>
    <w:p w14:paraId="5542B4D2" w14:textId="77777777" w:rsidR="006650F9" w:rsidRPr="006650F9" w:rsidRDefault="006650F9" w:rsidP="006650F9">
      <w:pPr>
        <w:pStyle w:val="Codeblock"/>
        <w:rPr>
          <w:lang w:val="ru-RU"/>
        </w:rPr>
      </w:pPr>
      <w:r w:rsidRPr="006650F9">
        <w:rPr>
          <w:lang w:val="ru-RU"/>
        </w:rPr>
        <w:t xml:space="preserve">/// Вычисляет элемент ряда в номер </w:t>
      </w:r>
      <w:r>
        <w:t>n</w:t>
      </w:r>
      <w:r w:rsidRPr="006650F9">
        <w:rPr>
          <w:lang w:val="ru-RU"/>
        </w:rPr>
        <w:t xml:space="preserve"> (считая с 0)</w:t>
      </w:r>
    </w:p>
    <w:p w14:paraId="7B1FAF75" w14:textId="77777777" w:rsidR="006650F9" w:rsidRDefault="006650F9" w:rsidP="006650F9">
      <w:pPr>
        <w:pStyle w:val="Codeblock"/>
      </w:pPr>
      <w:r>
        <w:t>/// &lt;/summary&gt;</w:t>
      </w:r>
    </w:p>
    <w:p w14:paraId="099B0D2C" w14:textId="77777777" w:rsidR="006650F9" w:rsidRDefault="006650F9" w:rsidP="006650F9">
      <w:pPr>
        <w:pStyle w:val="Codeblock"/>
      </w:pPr>
      <w:r>
        <w:t>double item_at(int n)</w:t>
      </w:r>
    </w:p>
    <w:p w14:paraId="1C551998" w14:textId="77777777" w:rsidR="006650F9" w:rsidRDefault="006650F9" w:rsidP="006650F9">
      <w:pPr>
        <w:pStyle w:val="Codeblock"/>
      </w:pPr>
      <w:r>
        <w:t>{</w:t>
      </w:r>
    </w:p>
    <w:p w14:paraId="07C39013" w14:textId="77777777" w:rsidR="006650F9" w:rsidRDefault="006650F9" w:rsidP="006650F9">
      <w:pPr>
        <w:pStyle w:val="Codeblock"/>
      </w:pPr>
      <w:r>
        <w:t xml:space="preserve">    return</w:t>
      </w:r>
    </w:p>
    <w:p w14:paraId="747AD0B0" w14:textId="77777777" w:rsidR="006650F9" w:rsidRDefault="006650F9" w:rsidP="006650F9">
      <w:pPr>
        <w:pStyle w:val="Codeblock"/>
      </w:pPr>
      <w:r>
        <w:t xml:space="preserve">        ((n % 2) ? -1 : 1) *</w:t>
      </w:r>
    </w:p>
    <w:p w14:paraId="26A4DB16" w14:textId="77777777" w:rsidR="006650F9" w:rsidRDefault="006650F9" w:rsidP="006650F9">
      <w:pPr>
        <w:pStyle w:val="Codeblock"/>
      </w:pPr>
      <w:r>
        <w:t xml:space="preserve">        ((double)n + 1) /</w:t>
      </w:r>
    </w:p>
    <w:p w14:paraId="1D75AB3E" w14:textId="77777777" w:rsidR="006650F9" w:rsidRDefault="006650F9" w:rsidP="006650F9">
      <w:pPr>
        <w:pStyle w:val="Codeblock"/>
      </w:pPr>
      <w:r>
        <w:t xml:space="preserve">        pow(2, n - 1);</w:t>
      </w:r>
    </w:p>
    <w:p w14:paraId="4637319B" w14:textId="77777777" w:rsidR="006650F9" w:rsidRDefault="006650F9" w:rsidP="006650F9">
      <w:pPr>
        <w:pStyle w:val="Codeblock"/>
      </w:pPr>
      <w:r>
        <w:t>}</w:t>
      </w:r>
    </w:p>
    <w:p w14:paraId="4E76D71B" w14:textId="77777777" w:rsidR="006650F9" w:rsidRDefault="006650F9" w:rsidP="006650F9">
      <w:pPr>
        <w:pStyle w:val="Codeblock"/>
      </w:pPr>
    </w:p>
    <w:p w14:paraId="402711CE" w14:textId="77777777" w:rsidR="006650F9" w:rsidRDefault="006650F9" w:rsidP="006650F9">
      <w:pPr>
        <w:pStyle w:val="Codeblock"/>
      </w:pPr>
      <w:r>
        <w:t>int main()</w:t>
      </w:r>
    </w:p>
    <w:p w14:paraId="35E2F45D" w14:textId="77777777" w:rsidR="006650F9" w:rsidRDefault="006650F9" w:rsidP="006650F9">
      <w:pPr>
        <w:pStyle w:val="Codeblock"/>
      </w:pPr>
      <w:r>
        <w:t>{</w:t>
      </w:r>
    </w:p>
    <w:p w14:paraId="5EC5562C" w14:textId="77777777" w:rsidR="006650F9" w:rsidRDefault="006650F9" w:rsidP="006650F9">
      <w:pPr>
        <w:pStyle w:val="Codeblock"/>
      </w:pPr>
      <w:r>
        <w:t xml:space="preserve">    if (_setmode(_fileno(stdout), _O_U16TEXT) == -1) return -1;</w:t>
      </w:r>
    </w:p>
    <w:p w14:paraId="5387AD46" w14:textId="77777777" w:rsidR="006650F9" w:rsidRDefault="006650F9" w:rsidP="006650F9">
      <w:pPr>
        <w:pStyle w:val="Codeblock"/>
      </w:pPr>
      <w:r>
        <w:t xml:space="preserve">    if (_setmode(_fileno(stdin ), _O_U16TEXT) == -1) return -1;</w:t>
      </w:r>
    </w:p>
    <w:p w14:paraId="170F47B9" w14:textId="77777777" w:rsidR="006650F9" w:rsidRDefault="006650F9" w:rsidP="006650F9">
      <w:pPr>
        <w:pStyle w:val="Codeblock"/>
      </w:pPr>
      <w:r>
        <w:t xml:space="preserve">    if (_setmode(_fileno(stderr), _O_U16TEXT) == -1) return -1;</w:t>
      </w:r>
    </w:p>
    <w:p w14:paraId="403F5042" w14:textId="77777777" w:rsidR="006650F9" w:rsidRDefault="006650F9" w:rsidP="006650F9">
      <w:pPr>
        <w:pStyle w:val="Codeblock"/>
      </w:pPr>
    </w:p>
    <w:p w14:paraId="57F6DBD3" w14:textId="77777777" w:rsidR="006650F9" w:rsidRDefault="006650F9" w:rsidP="006650F9">
      <w:pPr>
        <w:pStyle w:val="Codeblock"/>
      </w:pPr>
      <w:r>
        <w:t xml:space="preserve">    {</w:t>
      </w:r>
    </w:p>
    <w:p w14:paraId="345C246A" w14:textId="77777777" w:rsidR="006650F9" w:rsidRDefault="006650F9" w:rsidP="006650F9">
      <w:pPr>
        <w:pStyle w:val="Codeblock"/>
      </w:pPr>
      <w:r>
        <w:t xml:space="preserve">        auto sum = 0.0;</w:t>
      </w:r>
    </w:p>
    <w:p w14:paraId="4DEDCC86" w14:textId="77777777" w:rsidR="006650F9" w:rsidRDefault="006650F9" w:rsidP="006650F9">
      <w:pPr>
        <w:pStyle w:val="Codeblock"/>
      </w:pPr>
      <w:r>
        <w:t xml:space="preserve">        for (auto i = 0; i &lt; 10; ++i)</w:t>
      </w:r>
    </w:p>
    <w:p w14:paraId="36CC1E9A" w14:textId="77777777" w:rsidR="006650F9" w:rsidRDefault="006650F9" w:rsidP="006650F9">
      <w:pPr>
        <w:pStyle w:val="Codeblock"/>
      </w:pPr>
      <w:r>
        <w:t xml:space="preserve">            sum += item_at(i);</w:t>
      </w:r>
    </w:p>
    <w:p w14:paraId="4FBEBF54" w14:textId="77777777" w:rsidR="006650F9" w:rsidRDefault="006650F9" w:rsidP="006650F9">
      <w:pPr>
        <w:pStyle w:val="Codeblock"/>
      </w:pPr>
      <w:r>
        <w:t xml:space="preserve">        wprintf(L"Сумма первых 10 элементов равна %lf\n", sum);</w:t>
      </w:r>
    </w:p>
    <w:p w14:paraId="63BEDAFF" w14:textId="77777777" w:rsidR="006650F9" w:rsidRDefault="006650F9" w:rsidP="006650F9">
      <w:pPr>
        <w:pStyle w:val="Codeblock"/>
      </w:pPr>
      <w:r>
        <w:t xml:space="preserve">    }</w:t>
      </w:r>
    </w:p>
    <w:p w14:paraId="2BE44E8A" w14:textId="77777777" w:rsidR="006650F9" w:rsidRDefault="006650F9" w:rsidP="006650F9">
      <w:pPr>
        <w:pStyle w:val="Codeblock"/>
      </w:pPr>
    </w:p>
    <w:p w14:paraId="70A5DF2B" w14:textId="77777777" w:rsidR="006650F9" w:rsidRDefault="006650F9" w:rsidP="006650F9">
      <w:pPr>
        <w:pStyle w:val="Codeblock"/>
      </w:pPr>
      <w:r>
        <w:t xml:space="preserve">    {</w:t>
      </w:r>
    </w:p>
    <w:p w14:paraId="266F6910" w14:textId="77777777" w:rsidR="006650F9" w:rsidRDefault="006650F9" w:rsidP="006650F9">
      <w:pPr>
        <w:pStyle w:val="Codeblock"/>
      </w:pPr>
      <w:r>
        <w:t xml:space="preserve">        auto sum = 0.0;</w:t>
      </w:r>
    </w:p>
    <w:p w14:paraId="1B1E48C8" w14:textId="77777777" w:rsidR="006650F9" w:rsidRDefault="006650F9" w:rsidP="006650F9">
      <w:pPr>
        <w:pStyle w:val="Codeblock"/>
      </w:pPr>
      <w:r>
        <w:t xml:space="preserve">        double last_item;</w:t>
      </w:r>
    </w:p>
    <w:p w14:paraId="73DADC72" w14:textId="77777777" w:rsidR="006650F9" w:rsidRDefault="006650F9" w:rsidP="006650F9">
      <w:pPr>
        <w:pStyle w:val="Codeblock"/>
      </w:pPr>
      <w:r>
        <w:t xml:space="preserve">        auto i = 0;</w:t>
      </w:r>
    </w:p>
    <w:p w14:paraId="2E47FFAB" w14:textId="77777777" w:rsidR="006650F9" w:rsidRDefault="006650F9" w:rsidP="006650F9">
      <w:pPr>
        <w:pStyle w:val="Codeblock"/>
      </w:pPr>
      <w:r>
        <w:t xml:space="preserve">        while (abs(last_item = item_at(i++)) &gt; e)</w:t>
      </w:r>
    </w:p>
    <w:p w14:paraId="1B281F83" w14:textId="77777777" w:rsidR="006650F9" w:rsidRPr="006650F9" w:rsidRDefault="006650F9" w:rsidP="006650F9">
      <w:pPr>
        <w:pStyle w:val="Codeblock"/>
        <w:rPr>
          <w:lang w:val="ru-RU"/>
        </w:rPr>
      </w:pPr>
      <w:r>
        <w:t xml:space="preserve">            sum</w:t>
      </w:r>
      <w:r w:rsidRPr="006650F9">
        <w:rPr>
          <w:lang w:val="ru-RU"/>
        </w:rPr>
        <w:t xml:space="preserve"> += </w:t>
      </w:r>
      <w:r>
        <w:t>last</w:t>
      </w:r>
      <w:r w:rsidRPr="006650F9">
        <w:rPr>
          <w:lang w:val="ru-RU"/>
        </w:rPr>
        <w:t>_</w:t>
      </w:r>
      <w:r>
        <w:t>item</w:t>
      </w:r>
      <w:r w:rsidRPr="006650F9">
        <w:rPr>
          <w:lang w:val="ru-RU"/>
        </w:rPr>
        <w:t>;</w:t>
      </w:r>
    </w:p>
    <w:p w14:paraId="6D4D96A4" w14:textId="77777777" w:rsidR="006650F9" w:rsidRPr="006650F9" w:rsidRDefault="006650F9" w:rsidP="006650F9">
      <w:pPr>
        <w:pStyle w:val="Codeblock"/>
        <w:rPr>
          <w:lang w:val="ru-RU"/>
        </w:rPr>
      </w:pPr>
      <w:r w:rsidRPr="006650F9">
        <w:rPr>
          <w:lang w:val="ru-RU"/>
        </w:rPr>
        <w:t xml:space="preserve">        </w:t>
      </w:r>
      <w:r>
        <w:t>wprintf</w:t>
      </w:r>
      <w:r w:rsidRPr="006650F9">
        <w:rPr>
          <w:lang w:val="ru-RU"/>
        </w:rPr>
        <w:t>(</w:t>
      </w:r>
      <w:r>
        <w:t>L</w:t>
      </w:r>
      <w:r w:rsidRPr="006650F9">
        <w:rPr>
          <w:lang w:val="ru-RU"/>
        </w:rPr>
        <w:t>"Сумма первых %</w:t>
      </w:r>
      <w:r>
        <w:t>d</w:t>
      </w:r>
      <w:r w:rsidRPr="006650F9">
        <w:rPr>
          <w:lang w:val="ru-RU"/>
        </w:rPr>
        <w:t xml:space="preserve"> элементов, каждый из которых &gt;%</w:t>
      </w:r>
      <w:r>
        <w:t>e</w:t>
      </w:r>
      <w:r w:rsidRPr="006650F9">
        <w:rPr>
          <w:lang w:val="ru-RU"/>
        </w:rPr>
        <w:t>, равна %</w:t>
      </w:r>
      <w:r>
        <w:t>lf</w:t>
      </w:r>
      <w:r w:rsidRPr="006650F9">
        <w:rPr>
          <w:lang w:val="ru-RU"/>
        </w:rPr>
        <w:t>\</w:t>
      </w:r>
      <w:r>
        <w:t>n</w:t>
      </w:r>
      <w:r w:rsidRPr="006650F9">
        <w:rPr>
          <w:lang w:val="ru-RU"/>
        </w:rPr>
        <w:t xml:space="preserve">", </w:t>
      </w:r>
      <w:r>
        <w:t>i</w:t>
      </w:r>
      <w:r w:rsidRPr="006650F9">
        <w:rPr>
          <w:lang w:val="ru-RU"/>
        </w:rPr>
        <w:t xml:space="preserve">, </w:t>
      </w:r>
      <w:r>
        <w:t>e</w:t>
      </w:r>
      <w:r w:rsidRPr="006650F9">
        <w:rPr>
          <w:lang w:val="ru-RU"/>
        </w:rPr>
        <w:t xml:space="preserve">, </w:t>
      </w:r>
      <w:r>
        <w:t>sum</w:t>
      </w:r>
      <w:r w:rsidRPr="006650F9">
        <w:rPr>
          <w:lang w:val="ru-RU"/>
        </w:rPr>
        <w:t>);</w:t>
      </w:r>
    </w:p>
    <w:p w14:paraId="5498F84E" w14:textId="77777777" w:rsidR="006650F9" w:rsidRDefault="006650F9" w:rsidP="006650F9">
      <w:pPr>
        <w:pStyle w:val="Codeblock"/>
      </w:pPr>
      <w:r w:rsidRPr="006650F9">
        <w:rPr>
          <w:lang w:val="ru-RU"/>
        </w:rPr>
        <w:t xml:space="preserve">    </w:t>
      </w:r>
      <w:r>
        <w:t>}</w:t>
      </w:r>
    </w:p>
    <w:p w14:paraId="0B7AA361" w14:textId="77777777" w:rsidR="006650F9" w:rsidRDefault="006650F9" w:rsidP="006650F9">
      <w:pPr>
        <w:pStyle w:val="Codeblock"/>
      </w:pPr>
    </w:p>
    <w:p w14:paraId="1CB5C499" w14:textId="27D2B975" w:rsidR="00072EC6" w:rsidRDefault="006650F9" w:rsidP="006650F9">
      <w:pPr>
        <w:pStyle w:val="Codeblock"/>
      </w:pPr>
      <w:r>
        <w:t>}</w:t>
      </w:r>
    </w:p>
    <w:p w14:paraId="33510A74" w14:textId="635E4326" w:rsidR="00CD5515" w:rsidRDefault="00CD5515" w:rsidP="00E92387">
      <w:pPr>
        <w:pStyle w:val="Documentheading"/>
      </w:pPr>
      <w:r>
        <w:lastRenderedPageBreak/>
        <w:t>ЛР 7: Оператори циклу</w:t>
      </w:r>
    </w:p>
    <w:p w14:paraId="470AD942" w14:textId="07385071" w:rsidR="00CD5515" w:rsidRDefault="00D058DB" w:rsidP="00CD5515">
      <w:pPr>
        <w:pStyle w:val="Sectionheading"/>
      </w:pPr>
      <w:r>
        <w:t>З</w:t>
      </w:r>
      <w:r w:rsidR="00CD5515">
        <w:t>авдання</w:t>
      </w:r>
    </w:p>
    <w:p w14:paraId="063DA002" w14:textId="4C48FFD0" w:rsidR="00CD5515" w:rsidRPr="00CD5515" w:rsidRDefault="00E92387" w:rsidP="00CD5515">
      <w:pPr>
        <w:rPr>
          <w:lang w:val="ru-RU"/>
        </w:rPr>
      </w:pPr>
      <w:r>
        <w:rPr>
          <w:noProof/>
        </w:rPr>
        <w:drawing>
          <wp:inline distT="0" distB="0" distL="0" distR="0" wp14:anchorId="3D40975F" wp14:editId="5025359D">
            <wp:extent cx="5943600" cy="103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16D7" w14:textId="77777777" w:rsidR="00CD5515" w:rsidRDefault="00CD5515" w:rsidP="00CD5515">
      <w:pPr>
        <w:pStyle w:val="Sectionheading"/>
      </w:pPr>
      <w:r>
        <w:t>Коментарі до коду</w:t>
      </w:r>
    </w:p>
    <w:p w14:paraId="2AFB120F" w14:textId="6727B2E7" w:rsidR="00072EC6" w:rsidRPr="00072EC6" w:rsidRDefault="00072EC6" w:rsidP="00072EC6">
      <w:pPr>
        <w:rPr>
          <w:lang w:val="ru-RU"/>
        </w:rPr>
      </w:pPr>
      <w:r>
        <w:rPr>
          <w:lang w:val="ru-RU"/>
        </w:rPr>
        <w:t>Для можливості легко змінювати основні параметри графіка я додав наступні макро для кордонів значень іксів:</w:t>
      </w:r>
    </w:p>
    <w:p w14:paraId="7CF081DE" w14:textId="77777777" w:rsidR="00072EC6" w:rsidRPr="00563C30" w:rsidRDefault="00072EC6" w:rsidP="00072EC6">
      <w:pPr>
        <w:pStyle w:val="Codeblock"/>
        <w:rPr>
          <w:lang w:val="ru-RU"/>
        </w:rPr>
      </w:pPr>
      <w:r w:rsidRPr="00563C30">
        <w:rPr>
          <w:lang w:val="ru-RU"/>
        </w:rPr>
        <w:t>#define XMin 0.0</w:t>
      </w:r>
    </w:p>
    <w:p w14:paraId="7662794B" w14:textId="3EDBE8BD" w:rsidR="00072EC6" w:rsidRPr="00563C30" w:rsidRDefault="00072EC6" w:rsidP="00072EC6">
      <w:pPr>
        <w:pStyle w:val="Codeblock"/>
        <w:rPr>
          <w:lang w:val="ru-RU"/>
        </w:rPr>
      </w:pPr>
      <w:r w:rsidRPr="00563C30">
        <w:rPr>
          <w:lang w:val="ru-RU"/>
        </w:rPr>
        <w:t>#define XMax 18.0</w:t>
      </w:r>
    </w:p>
    <w:p w14:paraId="36C20C37" w14:textId="470CECB8" w:rsidR="00072EC6" w:rsidRPr="00072EC6" w:rsidRDefault="00072EC6" w:rsidP="00072EC6">
      <w:pPr>
        <w:rPr>
          <w:lang w:val="ru-RU"/>
        </w:rPr>
      </w:pPr>
      <w:r>
        <w:rPr>
          <w:lang w:val="ru-RU"/>
        </w:rPr>
        <w:t>І, для цього ж, записав цю математичну функцію у вигляді програмної:</w:t>
      </w:r>
    </w:p>
    <w:p w14:paraId="6854B66D" w14:textId="77777777" w:rsidR="006650F9" w:rsidRDefault="006650F9" w:rsidP="006650F9">
      <w:pPr>
        <w:pStyle w:val="Codeblock"/>
      </w:pPr>
      <w:r w:rsidRPr="00072EC6">
        <w:t>double f(double x)</w:t>
      </w:r>
    </w:p>
    <w:p w14:paraId="14E764BE" w14:textId="77777777" w:rsidR="006650F9" w:rsidRDefault="006650F9" w:rsidP="006650F9">
      <w:pPr>
        <w:pStyle w:val="Codeblock"/>
      </w:pPr>
      <w:r>
        <w:t>{</w:t>
      </w:r>
    </w:p>
    <w:p w14:paraId="0C108B24" w14:textId="77777777" w:rsidR="006650F9" w:rsidRDefault="006650F9" w:rsidP="006650F9">
      <w:pPr>
        <w:pStyle w:val="Codeblock"/>
      </w:pPr>
      <w:r>
        <w:t xml:space="preserve">    auto pos = fmod(x, 4);</w:t>
      </w:r>
    </w:p>
    <w:p w14:paraId="71B6ADCE" w14:textId="77777777" w:rsidR="006650F9" w:rsidRDefault="006650F9" w:rsidP="006650F9">
      <w:pPr>
        <w:pStyle w:val="Codeblock"/>
      </w:pPr>
      <w:r>
        <w:t xml:space="preserve">    return pos &lt; 2 ?</w:t>
      </w:r>
    </w:p>
    <w:p w14:paraId="0836ADDA" w14:textId="77777777" w:rsidR="006650F9" w:rsidRDefault="006650F9" w:rsidP="006650F9">
      <w:pPr>
        <w:pStyle w:val="Codeblock"/>
      </w:pPr>
      <w:r>
        <w:t xml:space="preserve">        2 - pos :</w:t>
      </w:r>
    </w:p>
    <w:p w14:paraId="34B83AF8" w14:textId="77777777" w:rsidR="006650F9" w:rsidRDefault="006650F9" w:rsidP="006650F9">
      <w:pPr>
        <w:pStyle w:val="Codeblock"/>
      </w:pPr>
      <w:r>
        <w:t xml:space="preserve">        2 - sqrt(4 * pos - pos * pos);</w:t>
      </w:r>
    </w:p>
    <w:p w14:paraId="1ABB0D78" w14:textId="77777777" w:rsidR="006650F9" w:rsidRPr="00072EC6" w:rsidRDefault="006650F9" w:rsidP="006650F9">
      <w:pPr>
        <w:pStyle w:val="Codeblock"/>
        <w:rPr>
          <w:lang w:val="ru-RU"/>
        </w:rPr>
      </w:pPr>
      <w:r w:rsidRPr="00072EC6">
        <w:rPr>
          <w:lang w:val="ru-RU"/>
        </w:rPr>
        <w:t>}</w:t>
      </w:r>
    </w:p>
    <w:p w14:paraId="4B80A385" w14:textId="71BC8173" w:rsidR="004F6107" w:rsidRDefault="004F6107" w:rsidP="00072EC6">
      <w:pPr>
        <w:rPr>
          <w:lang w:val="ru-RU"/>
        </w:rPr>
      </w:pPr>
      <w:r>
        <w:rPr>
          <w:lang w:val="ru-RU"/>
        </w:rPr>
        <w:t xml:space="preserve">Графік я розділив на лінії, кожна з яких має висоту = 1 рядку консолі. Малювання 1 лінії я зробив у вигляді функції </w:t>
      </w:r>
      <w:r w:rsidRPr="006650F9">
        <w:rPr>
          <w:rStyle w:val="CodeinlineChar"/>
        </w:rPr>
        <w:t>draw_line</w:t>
      </w:r>
      <w:r>
        <w:rPr>
          <w:lang w:val="ru-RU"/>
        </w:rPr>
        <w:t>.</w:t>
      </w:r>
    </w:p>
    <w:p w14:paraId="029C2FAB" w14:textId="382AAD56" w:rsidR="00072EC6" w:rsidRDefault="004F6107" w:rsidP="00072EC6">
      <w:pPr>
        <w:rPr>
          <w:lang w:val="ru-RU"/>
        </w:rPr>
      </w:pPr>
      <w:r>
        <w:rPr>
          <w:lang w:val="ru-RU"/>
        </w:rPr>
        <w:t>При цьому весь графік маштабірован так, щоб уміщатися в рядки візуального буфера консолі.</w:t>
      </w:r>
    </w:p>
    <w:p w14:paraId="5A899A8A" w14:textId="01145783" w:rsidR="00A000D6" w:rsidRDefault="00A000D6" w:rsidP="00A000D6">
      <w:pPr>
        <w:rPr>
          <w:lang w:val="ru-RU"/>
        </w:rPr>
      </w:pPr>
      <w:r w:rsidRPr="00A000D6">
        <w:rPr>
          <w:lang w:val="ru-RU"/>
        </w:rPr>
        <w:t xml:space="preserve">Ну і пару слів про </w:t>
      </w:r>
      <w:r w:rsidRPr="006650F9">
        <w:rPr>
          <w:rStyle w:val="CodeinlineChar"/>
        </w:rPr>
        <w:t>graph_x_scale</w:t>
      </w:r>
      <w:r w:rsidRPr="00A000D6">
        <w:rPr>
          <w:lang w:val="ru-RU"/>
        </w:rPr>
        <w:t>: У мене символи консолі мають розмір 8x16 пікселів, тому графік треба ще разстянуть в 2 рази, щоб він виглядав рівно.</w:t>
      </w:r>
    </w:p>
    <w:p w14:paraId="2F8FA3E3" w14:textId="7D883C0C" w:rsidR="004F6107" w:rsidRPr="00072EC6" w:rsidRDefault="00A000D6" w:rsidP="00072EC6">
      <w:pPr>
        <w:rPr>
          <w:lang w:val="ru-RU"/>
        </w:rPr>
      </w:pPr>
      <w:r>
        <w:rPr>
          <w:lang w:val="ru-RU"/>
        </w:rPr>
        <w:t>Я знаю що розмір пікселів можна отримати програмно, але я не хотів додавати такий складний код в лабораторну. Через коду для графіків програма і так роздулася, а потім її вёрд ріже між сторінками ...</w:t>
      </w:r>
    </w:p>
    <w:p w14:paraId="22CE855F" w14:textId="766FD700" w:rsidR="00CD5515" w:rsidRPr="00A000D6" w:rsidRDefault="00624449" w:rsidP="00CD5515">
      <w:pPr>
        <w:pStyle w:val="Sectionheading"/>
        <w:rPr>
          <w:lang w:val="en-US"/>
        </w:rPr>
      </w:pPr>
      <w:r>
        <w:lastRenderedPageBreak/>
        <w:t>Увесь</w:t>
      </w:r>
      <w:r w:rsidRPr="0063176C">
        <w:rPr>
          <w:lang w:val="en-US"/>
        </w:rPr>
        <w:t xml:space="preserve"> </w:t>
      </w:r>
      <w:r w:rsidR="00CD5515">
        <w:t>код</w:t>
      </w:r>
    </w:p>
    <w:p w14:paraId="73745034" w14:textId="77777777" w:rsidR="006650F9" w:rsidRDefault="006650F9" w:rsidP="006650F9">
      <w:pPr>
        <w:pStyle w:val="Codeblock"/>
      </w:pPr>
      <w:r>
        <w:t>#include &lt;iostream&gt;</w:t>
      </w:r>
    </w:p>
    <w:p w14:paraId="5035C8BC" w14:textId="77777777" w:rsidR="006650F9" w:rsidRDefault="006650F9" w:rsidP="006650F9">
      <w:pPr>
        <w:pStyle w:val="Codeblock"/>
      </w:pPr>
      <w:r>
        <w:t>#include &lt;io.h&gt;</w:t>
      </w:r>
    </w:p>
    <w:p w14:paraId="3A62B93A" w14:textId="77777777" w:rsidR="006650F9" w:rsidRPr="006650F9" w:rsidRDefault="006650F9" w:rsidP="006650F9">
      <w:pPr>
        <w:pStyle w:val="Codeblock"/>
        <w:rPr>
          <w:lang w:val="ru-RU"/>
        </w:rPr>
      </w:pPr>
      <w:r w:rsidRPr="006650F9">
        <w:rPr>
          <w:lang w:val="ru-RU"/>
        </w:rPr>
        <w:t>#</w:t>
      </w:r>
      <w:r>
        <w:t>include</w:t>
      </w:r>
      <w:r w:rsidRPr="006650F9">
        <w:rPr>
          <w:lang w:val="ru-RU"/>
        </w:rPr>
        <w:t xml:space="preserve"> &lt;</w:t>
      </w:r>
      <w:r>
        <w:t>fcntl</w:t>
      </w:r>
      <w:r w:rsidRPr="006650F9">
        <w:rPr>
          <w:lang w:val="ru-RU"/>
        </w:rPr>
        <w:t>.</w:t>
      </w:r>
      <w:r>
        <w:t>h</w:t>
      </w:r>
      <w:r w:rsidRPr="006650F9">
        <w:rPr>
          <w:lang w:val="ru-RU"/>
        </w:rPr>
        <w:t>&gt;</w:t>
      </w:r>
    </w:p>
    <w:p w14:paraId="7868B33E" w14:textId="77777777" w:rsidR="006650F9" w:rsidRPr="006650F9" w:rsidRDefault="006650F9" w:rsidP="006650F9">
      <w:pPr>
        <w:pStyle w:val="Codeblock"/>
        <w:rPr>
          <w:lang w:val="ru-RU"/>
        </w:rPr>
      </w:pPr>
    </w:p>
    <w:p w14:paraId="63B1552C" w14:textId="77777777" w:rsidR="006650F9" w:rsidRPr="006650F9" w:rsidRDefault="006650F9" w:rsidP="006650F9">
      <w:pPr>
        <w:pStyle w:val="Codeblock"/>
        <w:rPr>
          <w:lang w:val="ru-RU"/>
        </w:rPr>
      </w:pPr>
      <w:r w:rsidRPr="006650F9">
        <w:rPr>
          <w:lang w:val="ru-RU"/>
        </w:rPr>
        <w:t>// Для получения размера окна консоли</w:t>
      </w:r>
    </w:p>
    <w:p w14:paraId="251D585F" w14:textId="77777777" w:rsidR="006650F9" w:rsidRDefault="006650F9" w:rsidP="006650F9">
      <w:pPr>
        <w:pStyle w:val="Codeblock"/>
      </w:pPr>
      <w:r>
        <w:t>#include &lt;windows.h&gt;</w:t>
      </w:r>
    </w:p>
    <w:p w14:paraId="71D3F0C0" w14:textId="77777777" w:rsidR="006650F9" w:rsidRDefault="006650F9" w:rsidP="006650F9">
      <w:pPr>
        <w:pStyle w:val="Codeblock"/>
      </w:pPr>
      <w:r>
        <w:t>#define CONSOLE_HANDLE GetStdHandle(STD_OUTPUT_HANDLE)</w:t>
      </w:r>
    </w:p>
    <w:p w14:paraId="6AC7F773" w14:textId="77777777" w:rsidR="006650F9" w:rsidRDefault="006650F9" w:rsidP="006650F9">
      <w:pPr>
        <w:pStyle w:val="Codeblock"/>
      </w:pPr>
    </w:p>
    <w:p w14:paraId="146CE0CE" w14:textId="77777777" w:rsidR="006650F9" w:rsidRDefault="006650F9" w:rsidP="006650F9">
      <w:pPr>
        <w:pStyle w:val="Codeblock"/>
      </w:pPr>
      <w:r>
        <w:t>using namespace std;</w:t>
      </w:r>
    </w:p>
    <w:p w14:paraId="2FF8F336" w14:textId="77777777" w:rsidR="006650F9" w:rsidRDefault="006650F9" w:rsidP="006650F9">
      <w:pPr>
        <w:pStyle w:val="Codeblock"/>
      </w:pPr>
    </w:p>
    <w:p w14:paraId="7C97372E" w14:textId="77777777" w:rsidR="006650F9" w:rsidRDefault="006650F9" w:rsidP="006650F9">
      <w:pPr>
        <w:pStyle w:val="Codeblock"/>
      </w:pPr>
      <w:r>
        <w:t>#define XMin 0.0</w:t>
      </w:r>
    </w:p>
    <w:p w14:paraId="502CD460" w14:textId="77777777" w:rsidR="006650F9" w:rsidRDefault="006650F9" w:rsidP="006650F9">
      <w:pPr>
        <w:pStyle w:val="Codeblock"/>
      </w:pPr>
      <w:r>
        <w:t>#define XMax 18.0</w:t>
      </w:r>
    </w:p>
    <w:p w14:paraId="62DC39AB" w14:textId="77777777" w:rsidR="006650F9" w:rsidRDefault="006650F9" w:rsidP="006650F9">
      <w:pPr>
        <w:pStyle w:val="Codeblock"/>
      </w:pPr>
    </w:p>
    <w:p w14:paraId="359D4A4F" w14:textId="77777777" w:rsidR="006650F9" w:rsidRDefault="006650F9" w:rsidP="006650F9">
      <w:pPr>
        <w:pStyle w:val="Codeblock"/>
      </w:pPr>
      <w:r>
        <w:t>double f(double x)</w:t>
      </w:r>
    </w:p>
    <w:p w14:paraId="6E3895D5" w14:textId="77777777" w:rsidR="006650F9" w:rsidRDefault="006650F9" w:rsidP="006650F9">
      <w:pPr>
        <w:pStyle w:val="Codeblock"/>
      </w:pPr>
      <w:r>
        <w:t>{</w:t>
      </w:r>
    </w:p>
    <w:p w14:paraId="0BD9041E" w14:textId="77777777" w:rsidR="006650F9" w:rsidRDefault="006650F9" w:rsidP="006650F9">
      <w:pPr>
        <w:pStyle w:val="Codeblock"/>
      </w:pPr>
      <w:r>
        <w:t xml:space="preserve">    auto pos = fmod(x, 4);</w:t>
      </w:r>
    </w:p>
    <w:p w14:paraId="1F7FB091" w14:textId="77777777" w:rsidR="006650F9" w:rsidRDefault="006650F9" w:rsidP="006650F9">
      <w:pPr>
        <w:pStyle w:val="Codeblock"/>
      </w:pPr>
      <w:r>
        <w:t xml:space="preserve">    return pos &lt; 2 ?</w:t>
      </w:r>
    </w:p>
    <w:p w14:paraId="00A570F6" w14:textId="77777777" w:rsidR="006650F9" w:rsidRDefault="006650F9" w:rsidP="006650F9">
      <w:pPr>
        <w:pStyle w:val="Codeblock"/>
      </w:pPr>
      <w:r>
        <w:t xml:space="preserve">        2 - pos :</w:t>
      </w:r>
    </w:p>
    <w:p w14:paraId="65EB4F61" w14:textId="77777777" w:rsidR="006650F9" w:rsidRDefault="006650F9" w:rsidP="006650F9">
      <w:pPr>
        <w:pStyle w:val="Codeblock"/>
      </w:pPr>
      <w:r>
        <w:t xml:space="preserve">        2 - sqrt(4 * pos - pos * pos);</w:t>
      </w:r>
    </w:p>
    <w:p w14:paraId="0F51170E" w14:textId="77777777" w:rsidR="006650F9" w:rsidRDefault="006650F9" w:rsidP="006650F9">
      <w:pPr>
        <w:pStyle w:val="Codeblock"/>
      </w:pPr>
      <w:r>
        <w:t>}</w:t>
      </w:r>
    </w:p>
    <w:p w14:paraId="34EE38B9" w14:textId="77777777" w:rsidR="006650F9" w:rsidRDefault="006650F9" w:rsidP="006650F9">
      <w:pPr>
        <w:pStyle w:val="Codeblock"/>
      </w:pPr>
    </w:p>
    <w:p w14:paraId="3202D35F" w14:textId="77777777" w:rsidR="006650F9" w:rsidRDefault="006650F9" w:rsidP="006650F9">
      <w:pPr>
        <w:pStyle w:val="Codeblock"/>
      </w:pPr>
      <w:r>
        <w:t>BOOL draw_line(double x1, double y1, double x2, double y2)</w:t>
      </w:r>
    </w:p>
    <w:p w14:paraId="3173A5E6" w14:textId="77777777" w:rsidR="006650F9" w:rsidRDefault="006650F9" w:rsidP="006650F9">
      <w:pPr>
        <w:pStyle w:val="Codeblock"/>
      </w:pPr>
      <w:r>
        <w:t>{</w:t>
      </w:r>
    </w:p>
    <w:p w14:paraId="3CB03FD9" w14:textId="77777777" w:rsidR="006650F9" w:rsidRDefault="006650F9" w:rsidP="006650F9">
      <w:pPr>
        <w:pStyle w:val="Codeblock"/>
      </w:pPr>
      <w:r>
        <w:t xml:space="preserve">    auto point_c = (int)ceil( max(abs(x1-x2), abs(y1-y2)) + 1);</w:t>
      </w:r>
    </w:p>
    <w:p w14:paraId="508E32C2" w14:textId="77777777" w:rsidR="006650F9" w:rsidRDefault="006650F9" w:rsidP="006650F9">
      <w:pPr>
        <w:pStyle w:val="Codeblock"/>
      </w:pPr>
      <w:r>
        <w:t xml:space="preserve">    for (auto i = 0; i &lt; point_c; ++i)</w:t>
      </w:r>
    </w:p>
    <w:p w14:paraId="7A3E2EE4" w14:textId="77777777" w:rsidR="006650F9" w:rsidRDefault="006650F9" w:rsidP="006650F9">
      <w:pPr>
        <w:pStyle w:val="Codeblock"/>
      </w:pPr>
      <w:r>
        <w:t xml:space="preserve">    {</w:t>
      </w:r>
    </w:p>
    <w:p w14:paraId="3E99C8AE" w14:textId="77777777" w:rsidR="006650F9" w:rsidRDefault="006650F9" w:rsidP="006650F9">
      <w:pPr>
        <w:pStyle w:val="Codeblock"/>
      </w:pPr>
      <w:r>
        <w:t xml:space="preserve">        if (!SetConsoleCursorPosition(CONSOLE_HANDLE, COORD{</w:t>
      </w:r>
    </w:p>
    <w:p w14:paraId="2CB48BC3" w14:textId="77777777" w:rsidR="006650F9" w:rsidRDefault="006650F9" w:rsidP="006650F9">
      <w:pPr>
        <w:pStyle w:val="Codeblock"/>
      </w:pPr>
      <w:r>
        <w:t xml:space="preserve">            (SHORT)round(x1 + (x2 - x1) * (i / ((double)point_c - 1))),</w:t>
      </w:r>
    </w:p>
    <w:p w14:paraId="2562756F" w14:textId="77777777" w:rsidR="006650F9" w:rsidRDefault="006650F9" w:rsidP="006650F9">
      <w:pPr>
        <w:pStyle w:val="Codeblock"/>
      </w:pPr>
      <w:r>
        <w:t xml:space="preserve">            (SHORT)round(y1 + (y2 - y1) * (i / ((double)point_c - 1)))</w:t>
      </w:r>
    </w:p>
    <w:p w14:paraId="4D3FE2A3" w14:textId="77777777" w:rsidR="006650F9" w:rsidRDefault="006650F9" w:rsidP="006650F9">
      <w:pPr>
        <w:pStyle w:val="Codeblock"/>
      </w:pPr>
      <w:r>
        <w:t xml:space="preserve">        })) return false;</w:t>
      </w:r>
    </w:p>
    <w:p w14:paraId="26E673B6" w14:textId="77777777" w:rsidR="006650F9" w:rsidRDefault="006650F9" w:rsidP="006650F9">
      <w:pPr>
        <w:pStyle w:val="Codeblock"/>
      </w:pPr>
      <w:r>
        <w:t xml:space="preserve">        wcout.put(L'*');</w:t>
      </w:r>
    </w:p>
    <w:p w14:paraId="71F1E78E" w14:textId="77777777" w:rsidR="006650F9" w:rsidRDefault="006650F9" w:rsidP="006650F9">
      <w:pPr>
        <w:pStyle w:val="Codeblock"/>
      </w:pPr>
      <w:r>
        <w:t xml:space="preserve">    }</w:t>
      </w:r>
    </w:p>
    <w:p w14:paraId="684D15A4" w14:textId="77777777" w:rsidR="006650F9" w:rsidRDefault="006650F9" w:rsidP="006650F9">
      <w:pPr>
        <w:pStyle w:val="Codeblock"/>
      </w:pPr>
      <w:r>
        <w:t xml:space="preserve">    return true;</w:t>
      </w:r>
    </w:p>
    <w:p w14:paraId="70441382" w14:textId="77777777" w:rsidR="006650F9" w:rsidRDefault="006650F9" w:rsidP="006650F9">
      <w:pPr>
        <w:pStyle w:val="Codeblock"/>
      </w:pPr>
      <w:r>
        <w:t>}</w:t>
      </w:r>
    </w:p>
    <w:p w14:paraId="7EAD67BF" w14:textId="77777777" w:rsidR="006650F9" w:rsidRDefault="006650F9" w:rsidP="006650F9">
      <w:pPr>
        <w:pStyle w:val="Codeblock"/>
      </w:pPr>
    </w:p>
    <w:p w14:paraId="5D71FE99" w14:textId="77777777" w:rsidR="006650F9" w:rsidRDefault="006650F9" w:rsidP="006650F9">
      <w:pPr>
        <w:pStyle w:val="Codeblock"/>
      </w:pPr>
      <w:r>
        <w:t>int GetConsoleWindowHeigth()</w:t>
      </w:r>
    </w:p>
    <w:p w14:paraId="7941294B" w14:textId="77777777" w:rsidR="006650F9" w:rsidRDefault="006650F9" w:rsidP="006650F9">
      <w:pPr>
        <w:pStyle w:val="Codeblock"/>
      </w:pPr>
      <w:r>
        <w:t>{</w:t>
      </w:r>
    </w:p>
    <w:p w14:paraId="53DA09CC" w14:textId="77777777" w:rsidR="006650F9" w:rsidRDefault="006650F9" w:rsidP="006650F9">
      <w:pPr>
        <w:pStyle w:val="Codeblock"/>
      </w:pPr>
      <w:r>
        <w:t xml:space="preserve">    CONSOLE_SCREEN_BUFFER_INFO info;</w:t>
      </w:r>
    </w:p>
    <w:p w14:paraId="6EB6B225" w14:textId="77777777" w:rsidR="006650F9" w:rsidRDefault="006650F9" w:rsidP="006650F9">
      <w:pPr>
        <w:pStyle w:val="Codeblock"/>
      </w:pPr>
      <w:r>
        <w:t xml:space="preserve">    if (!GetConsoleScreenBufferInfo(CONSOLE_HANDLE, &amp;info))</w:t>
      </w:r>
    </w:p>
    <w:p w14:paraId="71DD29E1" w14:textId="77777777" w:rsidR="006650F9" w:rsidRDefault="006650F9" w:rsidP="006650F9">
      <w:pPr>
        <w:pStyle w:val="Codeblock"/>
      </w:pPr>
      <w:r>
        <w:t xml:space="preserve">        return -1;</w:t>
      </w:r>
    </w:p>
    <w:p w14:paraId="4C9C8111" w14:textId="77777777" w:rsidR="006650F9" w:rsidRDefault="006650F9" w:rsidP="006650F9">
      <w:pPr>
        <w:pStyle w:val="Codeblock"/>
      </w:pPr>
      <w:r>
        <w:t xml:space="preserve">    return info.srWindow.Bottom - info.srWindow.Top + 1;</w:t>
      </w:r>
    </w:p>
    <w:p w14:paraId="2B104B69" w14:textId="77777777" w:rsidR="006650F9" w:rsidRDefault="006650F9" w:rsidP="006650F9">
      <w:pPr>
        <w:pStyle w:val="Codeblock"/>
      </w:pPr>
      <w:r>
        <w:t>}</w:t>
      </w:r>
    </w:p>
    <w:p w14:paraId="2B29B3A4" w14:textId="77777777" w:rsidR="006650F9" w:rsidRDefault="006650F9" w:rsidP="006650F9">
      <w:pPr>
        <w:pStyle w:val="Codeblock"/>
      </w:pPr>
    </w:p>
    <w:p w14:paraId="79DD72C4" w14:textId="77777777" w:rsidR="006650F9" w:rsidRDefault="006650F9" w:rsidP="006650F9">
      <w:pPr>
        <w:pStyle w:val="Codeblock"/>
      </w:pPr>
      <w:r>
        <w:t>int main()</w:t>
      </w:r>
    </w:p>
    <w:p w14:paraId="3F88C163" w14:textId="77777777" w:rsidR="006650F9" w:rsidRDefault="006650F9" w:rsidP="006650F9">
      <w:pPr>
        <w:pStyle w:val="Codeblock"/>
      </w:pPr>
      <w:r>
        <w:t>{</w:t>
      </w:r>
    </w:p>
    <w:p w14:paraId="7C6FDA4A" w14:textId="77777777" w:rsidR="006650F9" w:rsidRDefault="006650F9" w:rsidP="006650F9">
      <w:pPr>
        <w:pStyle w:val="Codeblock"/>
      </w:pPr>
      <w:r>
        <w:t xml:space="preserve">    if (_setmode(_fileno(stdout), _O_U16TEXT) == -1) return -1;</w:t>
      </w:r>
    </w:p>
    <w:p w14:paraId="6A16353A" w14:textId="77777777" w:rsidR="006650F9" w:rsidRDefault="006650F9" w:rsidP="006650F9">
      <w:pPr>
        <w:pStyle w:val="Codeblock"/>
      </w:pPr>
      <w:r>
        <w:t xml:space="preserve">    if (_setmode(_fileno(stdin ), _O_U16TEXT) == -1) return -1;</w:t>
      </w:r>
    </w:p>
    <w:p w14:paraId="7104E515" w14:textId="77777777" w:rsidR="006650F9" w:rsidRDefault="006650F9" w:rsidP="006650F9">
      <w:pPr>
        <w:pStyle w:val="Codeblock"/>
      </w:pPr>
      <w:r>
        <w:t xml:space="preserve">    if (_setmode(_fileno(stderr), _O_U16TEXT) == -1) return -1;</w:t>
      </w:r>
    </w:p>
    <w:p w14:paraId="63D54FDC" w14:textId="77777777" w:rsidR="006650F9" w:rsidRDefault="006650F9" w:rsidP="006650F9">
      <w:pPr>
        <w:pStyle w:val="Codeblock"/>
      </w:pPr>
    </w:p>
    <w:p w14:paraId="0965A73B" w14:textId="77777777" w:rsidR="006650F9" w:rsidRDefault="006650F9" w:rsidP="006650F9">
      <w:pPr>
        <w:pStyle w:val="Codeblock"/>
      </w:pPr>
      <w:r>
        <w:t xml:space="preserve">    auto lines_c = GetConsoleWindowHeigth();</w:t>
      </w:r>
    </w:p>
    <w:p w14:paraId="1BCD4306" w14:textId="77777777" w:rsidR="006650F9" w:rsidRDefault="006650F9" w:rsidP="006650F9">
      <w:pPr>
        <w:pStyle w:val="Codeblock"/>
      </w:pPr>
      <w:r>
        <w:t xml:space="preserve">    if (lines_c == -1) return -1;</w:t>
      </w:r>
    </w:p>
    <w:p w14:paraId="2C9106B0" w14:textId="77777777" w:rsidR="006650F9" w:rsidRDefault="006650F9" w:rsidP="006650F9">
      <w:pPr>
        <w:pStyle w:val="Codeblock"/>
      </w:pPr>
    </w:p>
    <w:p w14:paraId="52BA48AE" w14:textId="77777777" w:rsidR="006650F9" w:rsidRDefault="006650F9" w:rsidP="006650F9">
      <w:pPr>
        <w:pStyle w:val="Codeblock"/>
      </w:pPr>
      <w:r>
        <w:t>#if _DEBUG</w:t>
      </w:r>
    </w:p>
    <w:p w14:paraId="4F8324A2" w14:textId="77777777" w:rsidR="006650F9" w:rsidRDefault="006650F9" w:rsidP="006650F9">
      <w:pPr>
        <w:pStyle w:val="Codeblock"/>
      </w:pPr>
      <w:r>
        <w:t xml:space="preserve">    lines_c -= 4; // В конце выводит "press Enter to exit" и т.п.</w:t>
      </w:r>
    </w:p>
    <w:p w14:paraId="75214A7E" w14:textId="77777777" w:rsidR="006650F9" w:rsidRDefault="006650F9" w:rsidP="006650F9">
      <w:pPr>
        <w:pStyle w:val="Codeblock"/>
      </w:pPr>
      <w:r>
        <w:lastRenderedPageBreak/>
        <w:t>#else _DEBUG</w:t>
      </w:r>
    </w:p>
    <w:p w14:paraId="1933B657" w14:textId="77777777" w:rsidR="006650F9" w:rsidRDefault="006650F9" w:rsidP="006650F9">
      <w:pPr>
        <w:pStyle w:val="Codeblock"/>
      </w:pPr>
      <w:r>
        <w:t xml:space="preserve">    lines_c -= 1;</w:t>
      </w:r>
    </w:p>
    <w:p w14:paraId="6FE6F71A" w14:textId="77777777" w:rsidR="006650F9" w:rsidRDefault="006650F9" w:rsidP="006650F9">
      <w:pPr>
        <w:pStyle w:val="Codeblock"/>
      </w:pPr>
      <w:r>
        <w:t>#endif _DEBUG</w:t>
      </w:r>
    </w:p>
    <w:p w14:paraId="0AA295F0" w14:textId="77777777" w:rsidR="006650F9" w:rsidRDefault="006650F9" w:rsidP="006650F9">
      <w:pPr>
        <w:pStyle w:val="Codeblock"/>
      </w:pPr>
    </w:p>
    <w:p w14:paraId="1A5EC479" w14:textId="77777777" w:rsidR="006650F9" w:rsidRDefault="006650F9" w:rsidP="006650F9">
      <w:pPr>
        <w:pStyle w:val="Codeblock"/>
      </w:pPr>
      <w:r>
        <w:t xml:space="preserve">    const auto graph_offset = 25;</w:t>
      </w:r>
    </w:p>
    <w:p w14:paraId="40A416D8" w14:textId="77777777" w:rsidR="006650F9" w:rsidRDefault="006650F9" w:rsidP="006650F9">
      <w:pPr>
        <w:pStyle w:val="Codeblock"/>
      </w:pPr>
      <w:r>
        <w:t xml:space="preserve">    auto graph_scale = ((double)lines_c - 1) / (XMax - XMin);</w:t>
      </w:r>
    </w:p>
    <w:p w14:paraId="720D41D8" w14:textId="77777777" w:rsidR="006650F9" w:rsidRDefault="006650F9" w:rsidP="006650F9">
      <w:pPr>
        <w:pStyle w:val="Codeblock"/>
      </w:pPr>
      <w:r>
        <w:t xml:space="preserve">    const auto graph_x_scale = 2.0;</w:t>
      </w:r>
    </w:p>
    <w:p w14:paraId="01A3F276" w14:textId="77777777" w:rsidR="006650F9" w:rsidRDefault="006650F9" w:rsidP="006650F9">
      <w:pPr>
        <w:pStyle w:val="Codeblock"/>
      </w:pPr>
    </w:p>
    <w:p w14:paraId="09993711" w14:textId="77777777" w:rsidR="006650F9" w:rsidRDefault="006650F9" w:rsidP="006650F9">
      <w:pPr>
        <w:pStyle w:val="Codeblock"/>
      </w:pPr>
      <w:r>
        <w:t xml:space="preserve">    double prev_x{}, prev_y{};</w:t>
      </w:r>
    </w:p>
    <w:p w14:paraId="55E2425F" w14:textId="77777777" w:rsidR="006650F9" w:rsidRDefault="006650F9" w:rsidP="006650F9">
      <w:pPr>
        <w:pStyle w:val="Codeblock"/>
      </w:pPr>
      <w:r>
        <w:t xml:space="preserve">    for (auto i = 0; i &lt; lines_c; ++i)</w:t>
      </w:r>
    </w:p>
    <w:p w14:paraId="64190885" w14:textId="77777777" w:rsidR="006650F9" w:rsidRDefault="006650F9" w:rsidP="006650F9">
      <w:pPr>
        <w:pStyle w:val="Codeblock"/>
      </w:pPr>
      <w:r>
        <w:t xml:space="preserve">    {</w:t>
      </w:r>
    </w:p>
    <w:p w14:paraId="2F68BBEC" w14:textId="77777777" w:rsidR="006650F9" w:rsidRDefault="006650F9" w:rsidP="006650F9">
      <w:pPr>
        <w:pStyle w:val="Codeblock"/>
      </w:pPr>
      <w:r>
        <w:t xml:space="preserve">        double graph_x = XMin + (XMax - XMin) * i / (lines_c - (double)1);</w:t>
      </w:r>
    </w:p>
    <w:p w14:paraId="5FFE0BE6" w14:textId="77777777" w:rsidR="006650F9" w:rsidRDefault="006650F9" w:rsidP="006650F9">
      <w:pPr>
        <w:pStyle w:val="Codeblock"/>
      </w:pPr>
      <w:r>
        <w:t xml:space="preserve">        double graph_y = f(graph_x);</w:t>
      </w:r>
    </w:p>
    <w:p w14:paraId="301B551E" w14:textId="77777777" w:rsidR="006650F9" w:rsidRDefault="006650F9" w:rsidP="006650F9">
      <w:pPr>
        <w:pStyle w:val="Codeblock"/>
      </w:pPr>
    </w:p>
    <w:p w14:paraId="239D1C38" w14:textId="77777777" w:rsidR="006650F9" w:rsidRDefault="006650F9" w:rsidP="006650F9">
      <w:pPr>
        <w:pStyle w:val="Codeblock"/>
      </w:pPr>
      <w:r>
        <w:t xml:space="preserve">        if (!SetConsoleCursorPosition(CONSOLE_HANDLE, COORD{ 0, (SHORT)i })) return -1;</w:t>
      </w:r>
    </w:p>
    <w:p w14:paraId="5D504C49" w14:textId="77777777" w:rsidR="006650F9" w:rsidRDefault="006650F9" w:rsidP="006650F9">
      <w:pPr>
        <w:pStyle w:val="Codeblock"/>
      </w:pPr>
      <w:r>
        <w:t xml:space="preserve">        wprintf(L"x = %5.2lf; y = %4.2lf |", graph_x, graph_y);</w:t>
      </w:r>
    </w:p>
    <w:p w14:paraId="6C8B7258" w14:textId="77777777" w:rsidR="006650F9" w:rsidRDefault="006650F9" w:rsidP="006650F9">
      <w:pPr>
        <w:pStyle w:val="Codeblock"/>
      </w:pPr>
    </w:p>
    <w:p w14:paraId="3CAE9467" w14:textId="77777777" w:rsidR="006650F9" w:rsidRDefault="006650F9" w:rsidP="006650F9">
      <w:pPr>
        <w:pStyle w:val="Codeblock"/>
      </w:pPr>
      <w:r>
        <w:t xml:space="preserve">        double x = graph_y * graph_scale * graph_x_scale + graph_offset;</w:t>
      </w:r>
    </w:p>
    <w:p w14:paraId="108005C4" w14:textId="77777777" w:rsidR="006650F9" w:rsidRDefault="006650F9" w:rsidP="006650F9">
      <w:pPr>
        <w:pStyle w:val="Codeblock"/>
      </w:pPr>
      <w:r>
        <w:t xml:space="preserve">        double y = graph_x * graph_scale;</w:t>
      </w:r>
    </w:p>
    <w:p w14:paraId="1A69FB95" w14:textId="77777777" w:rsidR="006650F9" w:rsidRDefault="006650F9" w:rsidP="006650F9">
      <w:pPr>
        <w:pStyle w:val="Codeblock"/>
      </w:pPr>
    </w:p>
    <w:p w14:paraId="6EE552A0" w14:textId="77777777" w:rsidR="006650F9" w:rsidRDefault="006650F9" w:rsidP="006650F9">
      <w:pPr>
        <w:pStyle w:val="Codeblock"/>
      </w:pPr>
      <w:r>
        <w:t xml:space="preserve">        if (i != 0)</w:t>
      </w:r>
    </w:p>
    <w:p w14:paraId="6E9FB99C" w14:textId="77777777" w:rsidR="006650F9" w:rsidRDefault="006650F9" w:rsidP="006650F9">
      <w:pPr>
        <w:pStyle w:val="Codeblock"/>
      </w:pPr>
      <w:r>
        <w:t xml:space="preserve">            if (!draw_line(prev_x, prev_y, x, y)) return -1;</w:t>
      </w:r>
    </w:p>
    <w:p w14:paraId="00A08EAF" w14:textId="77777777" w:rsidR="006650F9" w:rsidRDefault="006650F9" w:rsidP="006650F9">
      <w:pPr>
        <w:pStyle w:val="Codeblock"/>
      </w:pPr>
    </w:p>
    <w:p w14:paraId="2A8E908A" w14:textId="77777777" w:rsidR="006650F9" w:rsidRDefault="006650F9" w:rsidP="006650F9">
      <w:pPr>
        <w:pStyle w:val="Codeblock"/>
      </w:pPr>
      <w:r>
        <w:t xml:space="preserve">        prev_x = x;</w:t>
      </w:r>
    </w:p>
    <w:p w14:paraId="3A4BC41E" w14:textId="77777777" w:rsidR="006650F9" w:rsidRDefault="006650F9" w:rsidP="006650F9">
      <w:pPr>
        <w:pStyle w:val="Codeblock"/>
      </w:pPr>
      <w:r>
        <w:t xml:space="preserve">        prev_y = y;</w:t>
      </w:r>
    </w:p>
    <w:p w14:paraId="07AF8AE8" w14:textId="77777777" w:rsidR="006650F9" w:rsidRDefault="006650F9" w:rsidP="006650F9">
      <w:pPr>
        <w:pStyle w:val="Codeblock"/>
      </w:pPr>
      <w:r>
        <w:t xml:space="preserve">    }</w:t>
      </w:r>
    </w:p>
    <w:p w14:paraId="74709389" w14:textId="77777777" w:rsidR="006650F9" w:rsidRDefault="006650F9" w:rsidP="006650F9">
      <w:pPr>
        <w:pStyle w:val="Codeblock"/>
      </w:pPr>
    </w:p>
    <w:p w14:paraId="6223AD5F" w14:textId="24AB2B59" w:rsidR="00DB7640" w:rsidRPr="0081758B" w:rsidRDefault="006650F9" w:rsidP="006650F9">
      <w:pPr>
        <w:pStyle w:val="Codeblock"/>
        <w:rPr>
          <w:lang w:val="ru-RU"/>
        </w:rPr>
      </w:pPr>
      <w:r>
        <w:t>}</w:t>
      </w:r>
    </w:p>
    <w:p w14:paraId="79951230" w14:textId="67513CDD" w:rsidR="00CD5515" w:rsidRDefault="00CD5515" w:rsidP="00CD5515">
      <w:pPr>
        <w:pStyle w:val="Documentheading"/>
      </w:pPr>
      <w:r>
        <w:lastRenderedPageBreak/>
        <w:t>ЛР 8: Робота з масивами</w:t>
      </w:r>
    </w:p>
    <w:p w14:paraId="66E7C7A0" w14:textId="41BAD09B" w:rsidR="00CD5515" w:rsidRDefault="00D058DB" w:rsidP="00CD5515">
      <w:pPr>
        <w:pStyle w:val="Sectionheading"/>
      </w:pPr>
      <w:r>
        <w:t>З</w:t>
      </w:r>
      <w:r w:rsidR="00CD5515">
        <w:t>авдання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691"/>
        <w:gridCol w:w="1295"/>
        <w:gridCol w:w="4762"/>
      </w:tblGrid>
      <w:tr w:rsidR="00FB53F4" w:rsidRPr="00FB53F4" w14:paraId="1124F462" w14:textId="77777777" w:rsidTr="0081758B">
        <w:trPr>
          <w:trHeight w:val="885"/>
          <w:tblCellSpacing w:w="15" w:type="dxa"/>
          <w:jc w:val="center"/>
        </w:trPr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98EA6" w14:textId="1A5296A4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  <w:t>№ варіанту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2328D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Размерностьмассіва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A0032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Діапазонзначеній</w:t>
            </w:r>
          </w:p>
        </w:tc>
        <w:tc>
          <w:tcPr>
            <w:tcW w:w="2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96681C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Що потрібно зробити</w:t>
            </w:r>
          </w:p>
        </w:tc>
      </w:tr>
      <w:tr w:rsidR="00FB53F4" w:rsidRPr="0063176C" w14:paraId="51C1575D" w14:textId="77777777" w:rsidTr="0081758B">
        <w:trPr>
          <w:tblCellSpacing w:w="15" w:type="dxa"/>
          <w:jc w:val="center"/>
        </w:trPr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10E4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9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4EAFF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</w:rPr>
              <w:t>200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80F40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</w:rPr>
              <w:t>0 - 100</w:t>
            </w:r>
          </w:p>
        </w:tc>
        <w:tc>
          <w:tcPr>
            <w:tcW w:w="2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E098D" w14:textId="77777777" w:rsidR="00FB53F4" w:rsidRPr="00FB53F4" w:rsidRDefault="00FB53F4" w:rsidP="00FB53F4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Знайти безперервний ділянку з 10 елементів, сума яких максимальна</w:t>
            </w:r>
          </w:p>
        </w:tc>
      </w:tr>
    </w:tbl>
    <w:p w14:paraId="56B00304" w14:textId="77777777" w:rsidR="00CD5515" w:rsidRDefault="00CD5515" w:rsidP="00CD5515">
      <w:pPr>
        <w:pStyle w:val="Sectionheading"/>
      </w:pPr>
      <w:r>
        <w:t>Коментарі до коду</w:t>
      </w:r>
    </w:p>
    <w:p w14:paraId="39709023" w14:textId="55AAAB6E" w:rsidR="00CD5515" w:rsidRDefault="00096609" w:rsidP="00CD5515">
      <w:pPr>
        <w:rPr>
          <w:lang w:val="ru-RU"/>
        </w:rPr>
      </w:pPr>
      <w:r>
        <w:rPr>
          <w:lang w:val="ru-RU"/>
        </w:rPr>
        <w:t xml:space="preserve">Функцію </w:t>
      </w:r>
      <w:r w:rsidRPr="006650F9">
        <w:rPr>
          <w:rStyle w:val="CodeinlineChar"/>
        </w:rPr>
        <w:t>rand()</w:t>
      </w:r>
      <w:r>
        <w:rPr>
          <w:lang w:val="ru-RU"/>
        </w:rPr>
        <w:t xml:space="preserve"> я обернув в </w:t>
      </w:r>
      <w:r w:rsidRPr="006650F9">
        <w:rPr>
          <w:rStyle w:val="CodeinlineChar"/>
        </w:rPr>
        <w:t>Random</w:t>
      </w:r>
      <w:r>
        <w:rPr>
          <w:lang w:val="ru-RU"/>
        </w:rPr>
        <w:t>, для отримання випадкового числа в діапазоні.</w:t>
      </w:r>
    </w:p>
    <w:p w14:paraId="61076E83" w14:textId="4103E7F0" w:rsidR="00096609" w:rsidRDefault="00096609" w:rsidP="00CD5515">
      <w:pPr>
        <w:rPr>
          <w:lang w:val="ru-RU"/>
        </w:rPr>
      </w:pPr>
      <w:r>
        <w:rPr>
          <w:lang w:val="ru-RU"/>
        </w:rPr>
        <w:t>Найпростіше рішення - складати по 10 елементів, починаючи з кожного з перших 191 елементів. Але це купа зайвих складань.</w:t>
      </w:r>
    </w:p>
    <w:p w14:paraId="555E1216" w14:textId="14E8CA82" w:rsidR="00454B28" w:rsidRPr="00096609" w:rsidRDefault="00454B28" w:rsidP="00CD5515">
      <w:pPr>
        <w:rPr>
          <w:lang w:val="ru-RU"/>
        </w:rPr>
      </w:pPr>
      <w:r>
        <w:rPr>
          <w:lang w:val="ru-RU"/>
        </w:rPr>
        <w:t>Краще спочатку знайти суму перший 10 елементів, а потім, для переміщення до наступного сумі - віднімати значення першого елемента суми і додавати наступний після ділянки суми елемент.</w:t>
      </w:r>
    </w:p>
    <w:p w14:paraId="2E5666D5" w14:textId="5142D2BC" w:rsidR="00CD5515" w:rsidRPr="00454B28" w:rsidRDefault="00624449" w:rsidP="00CD5515">
      <w:pPr>
        <w:pStyle w:val="Sectionheading"/>
        <w:rPr>
          <w:lang w:val="en-US"/>
        </w:rPr>
      </w:pPr>
      <w:r>
        <w:lastRenderedPageBreak/>
        <w:t>Увесь</w:t>
      </w:r>
      <w:r w:rsidRPr="0063176C">
        <w:rPr>
          <w:lang w:val="en-US"/>
        </w:rPr>
        <w:t xml:space="preserve"> </w:t>
      </w:r>
      <w:r w:rsidR="00CD5515">
        <w:t>код</w:t>
      </w:r>
    </w:p>
    <w:p w14:paraId="6C9D2538" w14:textId="77777777" w:rsidR="006650F9" w:rsidRDefault="006650F9" w:rsidP="006650F9">
      <w:pPr>
        <w:pStyle w:val="Codeblock"/>
      </w:pPr>
      <w:r>
        <w:t>#include &lt;iostream&gt;</w:t>
      </w:r>
    </w:p>
    <w:p w14:paraId="63A9B4BA" w14:textId="77777777" w:rsidR="006650F9" w:rsidRDefault="006650F9" w:rsidP="006650F9">
      <w:pPr>
        <w:pStyle w:val="Codeblock"/>
      </w:pPr>
      <w:r>
        <w:t>#include &lt;io.h&gt;</w:t>
      </w:r>
    </w:p>
    <w:p w14:paraId="00872641" w14:textId="77777777" w:rsidR="006650F9" w:rsidRDefault="006650F9" w:rsidP="006650F9">
      <w:pPr>
        <w:pStyle w:val="Codeblock"/>
      </w:pPr>
      <w:r>
        <w:t>#include &lt;fcntl.h&gt;</w:t>
      </w:r>
    </w:p>
    <w:p w14:paraId="5BD3478E" w14:textId="77777777" w:rsidR="006650F9" w:rsidRDefault="006650F9" w:rsidP="006650F9">
      <w:pPr>
        <w:pStyle w:val="Codeblock"/>
      </w:pPr>
    </w:p>
    <w:p w14:paraId="536CF86A" w14:textId="77777777" w:rsidR="006650F9" w:rsidRDefault="006650F9" w:rsidP="006650F9">
      <w:pPr>
        <w:pStyle w:val="Codeblock"/>
      </w:pPr>
      <w:r>
        <w:t>using namespace std;</w:t>
      </w:r>
    </w:p>
    <w:p w14:paraId="1682DA0B" w14:textId="77777777" w:rsidR="006650F9" w:rsidRDefault="006650F9" w:rsidP="006650F9">
      <w:pPr>
        <w:pStyle w:val="Codeblock"/>
      </w:pPr>
    </w:p>
    <w:p w14:paraId="34F3A22D" w14:textId="77777777" w:rsidR="006650F9" w:rsidRDefault="006650F9" w:rsidP="006650F9">
      <w:pPr>
        <w:pStyle w:val="Codeblock"/>
      </w:pPr>
      <w:r>
        <w:t>const int arr_len = 200;</w:t>
      </w:r>
    </w:p>
    <w:p w14:paraId="01A16B72" w14:textId="77777777" w:rsidR="006650F9" w:rsidRDefault="006650F9" w:rsidP="006650F9">
      <w:pPr>
        <w:pStyle w:val="Codeblock"/>
      </w:pPr>
      <w:r>
        <w:t>const int chain_len = 10;</w:t>
      </w:r>
    </w:p>
    <w:p w14:paraId="28A3B8C0" w14:textId="77777777" w:rsidR="006650F9" w:rsidRDefault="006650F9" w:rsidP="006650F9">
      <w:pPr>
        <w:pStyle w:val="Codeblock"/>
      </w:pPr>
    </w:p>
    <w:p w14:paraId="2BF36A68" w14:textId="77777777" w:rsidR="006650F9" w:rsidRDefault="006650F9" w:rsidP="006650F9">
      <w:pPr>
        <w:pStyle w:val="Codeblock"/>
      </w:pPr>
      <w:r>
        <w:t>inline int Random(int x, int y)</w:t>
      </w:r>
    </w:p>
    <w:p w14:paraId="3445CFCB" w14:textId="77777777" w:rsidR="006650F9" w:rsidRDefault="006650F9" w:rsidP="006650F9">
      <w:pPr>
        <w:pStyle w:val="Codeblock"/>
      </w:pPr>
      <w:r>
        <w:t>{</w:t>
      </w:r>
    </w:p>
    <w:p w14:paraId="75415CD2" w14:textId="77777777" w:rsidR="006650F9" w:rsidRDefault="006650F9" w:rsidP="006650F9">
      <w:pPr>
        <w:pStyle w:val="Codeblock"/>
      </w:pPr>
      <w:r>
        <w:t xml:space="preserve">    return rand() % (y - x + 1) + x;</w:t>
      </w:r>
    </w:p>
    <w:p w14:paraId="6792E414" w14:textId="77777777" w:rsidR="006650F9" w:rsidRDefault="006650F9" w:rsidP="006650F9">
      <w:pPr>
        <w:pStyle w:val="Codeblock"/>
      </w:pPr>
      <w:r>
        <w:t>}</w:t>
      </w:r>
    </w:p>
    <w:p w14:paraId="0944B833" w14:textId="77777777" w:rsidR="006650F9" w:rsidRDefault="006650F9" w:rsidP="006650F9">
      <w:pPr>
        <w:pStyle w:val="Codeblock"/>
      </w:pPr>
    </w:p>
    <w:p w14:paraId="2C5B2357" w14:textId="77777777" w:rsidR="006650F9" w:rsidRDefault="006650F9" w:rsidP="006650F9">
      <w:pPr>
        <w:pStyle w:val="Codeblock"/>
      </w:pPr>
      <w:r>
        <w:t>int main()</w:t>
      </w:r>
    </w:p>
    <w:p w14:paraId="3F679DE4" w14:textId="77777777" w:rsidR="006650F9" w:rsidRDefault="006650F9" w:rsidP="006650F9">
      <w:pPr>
        <w:pStyle w:val="Codeblock"/>
      </w:pPr>
      <w:r>
        <w:t>{</w:t>
      </w:r>
    </w:p>
    <w:p w14:paraId="05211324" w14:textId="77777777" w:rsidR="006650F9" w:rsidRDefault="006650F9" w:rsidP="006650F9">
      <w:pPr>
        <w:pStyle w:val="Codeblock"/>
      </w:pPr>
      <w:r>
        <w:t xml:space="preserve">    if (_setmode(_fileno(stdout), _O_U16TEXT) == -1) return -1;</w:t>
      </w:r>
    </w:p>
    <w:p w14:paraId="60E8015A" w14:textId="77777777" w:rsidR="006650F9" w:rsidRDefault="006650F9" w:rsidP="006650F9">
      <w:pPr>
        <w:pStyle w:val="Codeblock"/>
      </w:pPr>
      <w:r>
        <w:t xml:space="preserve">    if (_setmode(_fileno(stdin ), _O_U16TEXT) == -1) return -1;</w:t>
      </w:r>
    </w:p>
    <w:p w14:paraId="3F88B928" w14:textId="77777777" w:rsidR="006650F9" w:rsidRDefault="006650F9" w:rsidP="006650F9">
      <w:pPr>
        <w:pStyle w:val="Codeblock"/>
      </w:pPr>
      <w:r>
        <w:t xml:space="preserve">    if (_setmode(_fileno(stderr), _O_U16TEXT) == -1) return -1;</w:t>
      </w:r>
    </w:p>
    <w:p w14:paraId="7B33F6BD" w14:textId="77777777" w:rsidR="006650F9" w:rsidRDefault="006650F9" w:rsidP="006650F9">
      <w:pPr>
        <w:pStyle w:val="Codeblock"/>
      </w:pPr>
    </w:p>
    <w:p w14:paraId="138DAE3E" w14:textId="77777777" w:rsidR="006650F9" w:rsidRDefault="006650F9" w:rsidP="006650F9">
      <w:pPr>
        <w:pStyle w:val="Codeblock"/>
      </w:pPr>
      <w:r>
        <w:t xml:space="preserve">    int arr[arr_len];</w:t>
      </w:r>
    </w:p>
    <w:p w14:paraId="3D62447C" w14:textId="77777777" w:rsidR="006650F9" w:rsidRDefault="006650F9" w:rsidP="006650F9">
      <w:pPr>
        <w:pStyle w:val="Codeblock"/>
      </w:pPr>
      <w:r>
        <w:t xml:space="preserve">    for (auto i = 0; i &lt; arr_len; ++i)</w:t>
      </w:r>
    </w:p>
    <w:p w14:paraId="7DEA1937" w14:textId="77777777" w:rsidR="006650F9" w:rsidRPr="006650F9" w:rsidRDefault="006650F9" w:rsidP="006650F9">
      <w:pPr>
        <w:pStyle w:val="Codeblock"/>
        <w:rPr>
          <w:lang w:val="ru-RU"/>
        </w:rPr>
      </w:pPr>
      <w:r>
        <w:t xml:space="preserve">        arr</w:t>
      </w:r>
      <w:r w:rsidRPr="006650F9">
        <w:rPr>
          <w:lang w:val="ru-RU"/>
        </w:rPr>
        <w:t>[</w:t>
      </w:r>
      <w:r>
        <w:t>i</w:t>
      </w:r>
      <w:r w:rsidRPr="006650F9">
        <w:rPr>
          <w:lang w:val="ru-RU"/>
        </w:rPr>
        <w:t xml:space="preserve">] = </w:t>
      </w:r>
      <w:r>
        <w:t>Random</w:t>
      </w:r>
      <w:r w:rsidRPr="006650F9">
        <w:rPr>
          <w:lang w:val="ru-RU"/>
        </w:rPr>
        <w:t xml:space="preserve">(0, 100); // Можно и </w:t>
      </w:r>
      <w:r>
        <w:t>rand</w:t>
      </w:r>
      <w:r w:rsidRPr="006650F9">
        <w:rPr>
          <w:lang w:val="ru-RU"/>
        </w:rPr>
        <w:t>() % 101, но так код более читабельный //</w:t>
      </w:r>
      <w:r>
        <w:t>ToDo</w:t>
      </w:r>
      <w:r w:rsidRPr="006650F9">
        <w:rPr>
          <w:lang w:val="ru-RU"/>
        </w:rPr>
        <w:t xml:space="preserve"> в отчёт</w:t>
      </w:r>
    </w:p>
    <w:p w14:paraId="18D660D3" w14:textId="77777777" w:rsidR="006650F9" w:rsidRPr="006650F9" w:rsidRDefault="006650F9" w:rsidP="006650F9">
      <w:pPr>
        <w:pStyle w:val="Codeblock"/>
        <w:rPr>
          <w:lang w:val="ru-RU"/>
        </w:rPr>
      </w:pPr>
    </w:p>
    <w:p w14:paraId="734D2C48" w14:textId="77777777" w:rsidR="006650F9" w:rsidRDefault="006650F9" w:rsidP="006650F9">
      <w:pPr>
        <w:pStyle w:val="Codeblock"/>
      </w:pPr>
      <w:r w:rsidRPr="006650F9">
        <w:rPr>
          <w:lang w:val="ru-RU"/>
        </w:rPr>
        <w:t xml:space="preserve">    </w:t>
      </w:r>
      <w:r>
        <w:t>for (auto i = 0; i &lt; arr_len; ++i)</w:t>
      </w:r>
    </w:p>
    <w:p w14:paraId="72A8B7BF" w14:textId="77777777" w:rsidR="006650F9" w:rsidRDefault="006650F9" w:rsidP="006650F9">
      <w:pPr>
        <w:pStyle w:val="Codeblock"/>
      </w:pPr>
      <w:r>
        <w:t xml:space="preserve">        wcout &lt;&lt; arr[i] &lt;&lt; ' ';</w:t>
      </w:r>
    </w:p>
    <w:p w14:paraId="4D9E0250" w14:textId="77777777" w:rsidR="006650F9" w:rsidRDefault="006650F9" w:rsidP="006650F9">
      <w:pPr>
        <w:pStyle w:val="Codeblock"/>
      </w:pPr>
      <w:r>
        <w:t xml:space="preserve">    wcout &lt;&lt; endl;</w:t>
      </w:r>
    </w:p>
    <w:p w14:paraId="41CB8E81" w14:textId="77777777" w:rsidR="006650F9" w:rsidRDefault="006650F9" w:rsidP="006650F9">
      <w:pPr>
        <w:pStyle w:val="Codeblock"/>
      </w:pPr>
    </w:p>
    <w:p w14:paraId="3926C3BB" w14:textId="77777777" w:rsidR="006650F9" w:rsidRDefault="006650F9" w:rsidP="006650F9">
      <w:pPr>
        <w:pStyle w:val="Codeblock"/>
      </w:pPr>
      <w:r>
        <w:t xml:space="preserve">    int sum = 0;</w:t>
      </w:r>
    </w:p>
    <w:p w14:paraId="1F2FA0BF" w14:textId="77777777" w:rsidR="006650F9" w:rsidRDefault="006650F9" w:rsidP="006650F9">
      <w:pPr>
        <w:pStyle w:val="Codeblock"/>
      </w:pPr>
      <w:r>
        <w:t xml:space="preserve">    for (auto i = 0; i &lt; chain_len; ++i)</w:t>
      </w:r>
    </w:p>
    <w:p w14:paraId="013681A1" w14:textId="77777777" w:rsidR="006650F9" w:rsidRDefault="006650F9" w:rsidP="006650F9">
      <w:pPr>
        <w:pStyle w:val="Codeblock"/>
      </w:pPr>
      <w:r>
        <w:t xml:space="preserve">        sum += arr[i];</w:t>
      </w:r>
    </w:p>
    <w:p w14:paraId="2317A07B" w14:textId="77777777" w:rsidR="006650F9" w:rsidRDefault="006650F9" w:rsidP="006650F9">
      <w:pPr>
        <w:pStyle w:val="Codeblock"/>
      </w:pPr>
    </w:p>
    <w:p w14:paraId="5C7461DB" w14:textId="77777777" w:rsidR="006650F9" w:rsidRDefault="006650F9" w:rsidP="006650F9">
      <w:pPr>
        <w:pStyle w:val="Codeblock"/>
      </w:pPr>
      <w:r>
        <w:t xml:space="preserve">    int max_sum = sum;</w:t>
      </w:r>
    </w:p>
    <w:p w14:paraId="77DAE55C" w14:textId="77777777" w:rsidR="006650F9" w:rsidRDefault="006650F9" w:rsidP="006650F9">
      <w:pPr>
        <w:pStyle w:val="Codeblock"/>
      </w:pPr>
      <w:r>
        <w:t xml:space="preserve">    int max_sum_ind = chain_len - 1;</w:t>
      </w:r>
    </w:p>
    <w:p w14:paraId="239DF801" w14:textId="77777777" w:rsidR="006650F9" w:rsidRDefault="006650F9" w:rsidP="006650F9">
      <w:pPr>
        <w:pStyle w:val="Codeblock"/>
      </w:pPr>
      <w:r>
        <w:t xml:space="preserve">    for (auto i = chain_len; i &lt; arr_len; ++i)</w:t>
      </w:r>
    </w:p>
    <w:p w14:paraId="7E400252" w14:textId="77777777" w:rsidR="006650F9" w:rsidRDefault="006650F9" w:rsidP="006650F9">
      <w:pPr>
        <w:pStyle w:val="Codeblock"/>
      </w:pPr>
      <w:r>
        <w:t xml:space="preserve">    {</w:t>
      </w:r>
    </w:p>
    <w:p w14:paraId="78A5FA53" w14:textId="77777777" w:rsidR="006650F9" w:rsidRDefault="006650F9" w:rsidP="006650F9">
      <w:pPr>
        <w:pStyle w:val="Codeblock"/>
      </w:pPr>
      <w:r>
        <w:t xml:space="preserve">        sum -= arr[i - chain_len];</w:t>
      </w:r>
    </w:p>
    <w:p w14:paraId="128129C8" w14:textId="77777777" w:rsidR="006650F9" w:rsidRDefault="006650F9" w:rsidP="006650F9">
      <w:pPr>
        <w:pStyle w:val="Codeblock"/>
      </w:pPr>
      <w:r>
        <w:t xml:space="preserve">        sum += arr[i];</w:t>
      </w:r>
    </w:p>
    <w:p w14:paraId="002C993A" w14:textId="77777777" w:rsidR="006650F9" w:rsidRDefault="006650F9" w:rsidP="006650F9">
      <w:pPr>
        <w:pStyle w:val="Codeblock"/>
      </w:pPr>
      <w:r>
        <w:t xml:space="preserve">        if (sum &gt; max_sum)</w:t>
      </w:r>
    </w:p>
    <w:p w14:paraId="49FF090E" w14:textId="77777777" w:rsidR="006650F9" w:rsidRDefault="006650F9" w:rsidP="006650F9">
      <w:pPr>
        <w:pStyle w:val="Codeblock"/>
      </w:pPr>
      <w:r>
        <w:t xml:space="preserve">        {</w:t>
      </w:r>
    </w:p>
    <w:p w14:paraId="580B46C3" w14:textId="77777777" w:rsidR="006650F9" w:rsidRDefault="006650F9" w:rsidP="006650F9">
      <w:pPr>
        <w:pStyle w:val="Codeblock"/>
      </w:pPr>
      <w:r>
        <w:t xml:space="preserve">            max_sum = sum;</w:t>
      </w:r>
    </w:p>
    <w:p w14:paraId="43A6858D" w14:textId="77777777" w:rsidR="006650F9" w:rsidRDefault="006650F9" w:rsidP="006650F9">
      <w:pPr>
        <w:pStyle w:val="Codeblock"/>
      </w:pPr>
      <w:r>
        <w:t xml:space="preserve">            max_sum_ind = i;</w:t>
      </w:r>
    </w:p>
    <w:p w14:paraId="665E3C79" w14:textId="77777777" w:rsidR="006650F9" w:rsidRPr="006650F9" w:rsidRDefault="006650F9" w:rsidP="006650F9">
      <w:pPr>
        <w:pStyle w:val="Codeblock"/>
        <w:rPr>
          <w:lang w:val="ru-RU"/>
        </w:rPr>
      </w:pPr>
      <w:r>
        <w:t xml:space="preserve">        </w:t>
      </w:r>
      <w:r w:rsidRPr="006650F9">
        <w:rPr>
          <w:lang w:val="ru-RU"/>
        </w:rPr>
        <w:t>}</w:t>
      </w:r>
    </w:p>
    <w:p w14:paraId="4842EE62" w14:textId="77777777" w:rsidR="006650F9" w:rsidRPr="006650F9" w:rsidRDefault="006650F9" w:rsidP="006650F9">
      <w:pPr>
        <w:pStyle w:val="Codeblock"/>
        <w:rPr>
          <w:lang w:val="ru-RU"/>
        </w:rPr>
      </w:pPr>
      <w:r w:rsidRPr="006650F9">
        <w:rPr>
          <w:lang w:val="ru-RU"/>
        </w:rPr>
        <w:t xml:space="preserve">    }</w:t>
      </w:r>
    </w:p>
    <w:p w14:paraId="4AC00C2E" w14:textId="77777777" w:rsidR="006650F9" w:rsidRPr="006650F9" w:rsidRDefault="006650F9" w:rsidP="006650F9">
      <w:pPr>
        <w:pStyle w:val="Codeblock"/>
        <w:rPr>
          <w:lang w:val="ru-RU"/>
        </w:rPr>
      </w:pPr>
    </w:p>
    <w:p w14:paraId="44A00DBD" w14:textId="77777777" w:rsidR="006650F9" w:rsidRPr="006650F9" w:rsidRDefault="006650F9" w:rsidP="006650F9">
      <w:pPr>
        <w:pStyle w:val="Codeblock"/>
        <w:rPr>
          <w:lang w:val="ru-RU"/>
        </w:rPr>
      </w:pPr>
      <w:r w:rsidRPr="006650F9">
        <w:rPr>
          <w:lang w:val="ru-RU"/>
        </w:rPr>
        <w:t xml:space="preserve">    </w:t>
      </w:r>
      <w:r>
        <w:t>wcout</w:t>
      </w:r>
      <w:r w:rsidRPr="006650F9">
        <w:rPr>
          <w:lang w:val="ru-RU"/>
        </w:rPr>
        <w:t xml:space="preserve"> &lt;&lt; </w:t>
      </w:r>
      <w:r>
        <w:t>L</w:t>
      </w:r>
      <w:r w:rsidRPr="006650F9">
        <w:rPr>
          <w:lang w:val="ru-RU"/>
        </w:rPr>
        <w:t xml:space="preserve">"Участок с максимальной суммой:" &lt;&lt; </w:t>
      </w:r>
      <w:r>
        <w:t>endl</w:t>
      </w:r>
      <w:r w:rsidRPr="006650F9">
        <w:rPr>
          <w:lang w:val="ru-RU"/>
        </w:rPr>
        <w:t>;</w:t>
      </w:r>
    </w:p>
    <w:p w14:paraId="4B3BDB02" w14:textId="77777777" w:rsidR="006650F9" w:rsidRPr="006650F9" w:rsidRDefault="006650F9" w:rsidP="006650F9">
      <w:pPr>
        <w:pStyle w:val="Codeblock"/>
        <w:rPr>
          <w:lang w:val="ru-RU"/>
        </w:rPr>
      </w:pPr>
    </w:p>
    <w:p w14:paraId="524DC347" w14:textId="77777777" w:rsidR="006650F9" w:rsidRDefault="006650F9" w:rsidP="006650F9">
      <w:pPr>
        <w:pStyle w:val="Codeblock"/>
      </w:pPr>
      <w:r w:rsidRPr="006650F9">
        <w:rPr>
          <w:lang w:val="ru-RU"/>
        </w:rPr>
        <w:t xml:space="preserve">    </w:t>
      </w:r>
      <w:r>
        <w:t>for (auto i = max_sum_ind - (chain_len-1); i &lt; max_sum_ind; ++i)</w:t>
      </w:r>
    </w:p>
    <w:p w14:paraId="0C4955AF" w14:textId="77777777" w:rsidR="006650F9" w:rsidRDefault="006650F9" w:rsidP="006650F9">
      <w:pPr>
        <w:pStyle w:val="Codeblock"/>
      </w:pPr>
      <w:r>
        <w:t xml:space="preserve">        wcout &lt;&lt; arr[i] &lt;&lt; ' ';</w:t>
      </w:r>
    </w:p>
    <w:p w14:paraId="7468DAB6" w14:textId="77777777" w:rsidR="006650F9" w:rsidRDefault="006650F9" w:rsidP="006650F9">
      <w:pPr>
        <w:pStyle w:val="Codeblock"/>
      </w:pPr>
      <w:r>
        <w:t xml:space="preserve">    wcout &lt;&lt; endl;</w:t>
      </w:r>
    </w:p>
    <w:p w14:paraId="759B6489" w14:textId="77777777" w:rsidR="006650F9" w:rsidRDefault="006650F9" w:rsidP="006650F9">
      <w:pPr>
        <w:pStyle w:val="Codeblock"/>
      </w:pPr>
    </w:p>
    <w:p w14:paraId="656CD5AD" w14:textId="77777777" w:rsidR="006650F9" w:rsidRDefault="006650F9" w:rsidP="006650F9">
      <w:pPr>
        <w:pStyle w:val="Codeblock"/>
      </w:pPr>
      <w:r>
        <w:t xml:space="preserve">    wcout &lt;&lt; L"Имеет сумму: " &lt;&lt; max_sum &lt;&lt; endl;</w:t>
      </w:r>
    </w:p>
    <w:p w14:paraId="67DF5345" w14:textId="2363396F" w:rsidR="00CD5515" w:rsidRDefault="006650F9" w:rsidP="006650F9">
      <w:pPr>
        <w:pStyle w:val="Codeblock"/>
        <w:rPr>
          <w:lang w:val="ru-RU"/>
        </w:rPr>
      </w:pPr>
      <w:r>
        <w:t>}</w:t>
      </w:r>
    </w:p>
    <w:p w14:paraId="2E59D2CA" w14:textId="77777777" w:rsidR="00F957F3" w:rsidRDefault="00F957F3" w:rsidP="00F957F3">
      <w:pPr>
        <w:pStyle w:val="Documentheading"/>
      </w:pPr>
      <w:r>
        <w:lastRenderedPageBreak/>
        <w:t>ЛР 9: Робота з матрицями</w:t>
      </w:r>
    </w:p>
    <w:p w14:paraId="46F84927" w14:textId="3A317940" w:rsidR="00F957F3" w:rsidRDefault="00D058DB" w:rsidP="00F957F3">
      <w:pPr>
        <w:pStyle w:val="Sectionheading"/>
      </w:pPr>
      <w:r>
        <w:t>З</w:t>
      </w:r>
      <w:r w:rsidR="00F957F3">
        <w:t>авдання</w:t>
      </w:r>
    </w:p>
    <w:tbl>
      <w:tblPr>
        <w:tblW w:w="945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5457"/>
        <w:gridCol w:w="2383"/>
      </w:tblGrid>
      <w:tr w:rsidR="00F957F3" w:rsidRPr="00FB53F4" w14:paraId="0A30134E" w14:textId="77777777" w:rsidTr="00F957F3">
        <w:trPr>
          <w:trHeight w:val="329"/>
          <w:tblCellSpacing w:w="15" w:type="dxa"/>
          <w:jc w:val="center"/>
        </w:trPr>
        <w:tc>
          <w:tcPr>
            <w:tcW w:w="1572" w:type="dxa"/>
            <w:vAlign w:val="center"/>
            <w:hideMark/>
          </w:tcPr>
          <w:p w14:paraId="3E1B38BB" w14:textId="77777777" w:rsidR="00F957F3" w:rsidRPr="00FB53F4" w:rsidRDefault="00F957F3" w:rsidP="00F957F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  <w:t>№ варіанту</w:t>
            </w:r>
          </w:p>
        </w:tc>
        <w:tc>
          <w:tcPr>
            <w:tcW w:w="5427" w:type="dxa"/>
            <w:vAlign w:val="center"/>
            <w:hideMark/>
          </w:tcPr>
          <w:p w14:paraId="355C366D" w14:textId="77777777" w:rsidR="00F957F3" w:rsidRPr="00FB53F4" w:rsidRDefault="00F957F3" w:rsidP="00F957F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зміст завдання</w:t>
            </w:r>
          </w:p>
        </w:tc>
        <w:tc>
          <w:tcPr>
            <w:tcW w:w="2338" w:type="dxa"/>
            <w:vAlign w:val="center"/>
            <w:hideMark/>
          </w:tcPr>
          <w:p w14:paraId="2DA0BAEE" w14:textId="77777777" w:rsidR="00F957F3" w:rsidRPr="00FB53F4" w:rsidRDefault="00F957F3" w:rsidP="00F957F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Ілюстрація</w:t>
            </w:r>
          </w:p>
        </w:tc>
      </w:tr>
      <w:tr w:rsidR="00F957F3" w:rsidRPr="00FB53F4" w14:paraId="6990B7AB" w14:textId="77777777" w:rsidTr="00F957F3">
        <w:trPr>
          <w:trHeight w:val="2297"/>
          <w:tblCellSpacing w:w="15" w:type="dxa"/>
          <w:jc w:val="center"/>
        </w:trPr>
        <w:tc>
          <w:tcPr>
            <w:tcW w:w="1572" w:type="dxa"/>
            <w:hideMark/>
          </w:tcPr>
          <w:p w14:paraId="71615ED1" w14:textId="77777777" w:rsidR="00F957F3" w:rsidRPr="00FB53F4" w:rsidRDefault="00F957F3" w:rsidP="00F957F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9</w:t>
            </w:r>
          </w:p>
        </w:tc>
        <w:tc>
          <w:tcPr>
            <w:tcW w:w="5427" w:type="dxa"/>
            <w:hideMark/>
          </w:tcPr>
          <w:p w14:paraId="3F7F5CB4" w14:textId="77777777" w:rsidR="00F957F3" w:rsidRPr="00FB53F4" w:rsidRDefault="00F957F3" w:rsidP="00F957F3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Заповнити матрицю ЛП, від лівого нижнього кута по діагоналі: вліво - вгору.</w:t>
            </w:r>
          </w:p>
        </w:tc>
        <w:tc>
          <w:tcPr>
            <w:tcW w:w="2338" w:type="dxa"/>
            <w:vAlign w:val="center"/>
            <w:hideMark/>
          </w:tcPr>
          <w:p w14:paraId="14144B12" w14:textId="77777777" w:rsidR="00F957F3" w:rsidRPr="00FB53F4" w:rsidRDefault="00F957F3" w:rsidP="00F957F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46327110" wp14:editId="1828568B">
                  <wp:extent cx="1390650" cy="1390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31BEC" w14:textId="77777777" w:rsidR="00F957F3" w:rsidRDefault="00F957F3" w:rsidP="00F957F3">
      <w:pPr>
        <w:pStyle w:val="Sectionheading"/>
      </w:pPr>
      <w:r>
        <w:t>Коментарі до коду</w:t>
      </w:r>
    </w:p>
    <w:p w14:paraId="76B30FC9" w14:textId="0A926320" w:rsidR="00F957F3" w:rsidRDefault="00454B28" w:rsidP="00F957F3">
      <w:pPr>
        <w:rPr>
          <w:lang w:val="ru-RU"/>
        </w:rPr>
      </w:pPr>
      <w:r>
        <w:rPr>
          <w:lang w:val="ru-RU"/>
        </w:rPr>
        <w:t>Для простоти алгоритму я розділив процес заповнення матриці на 2 частини: під-</w:t>
      </w:r>
      <w:r w:rsidR="002F7E3F">
        <w:rPr>
          <w:lang w:val="ru-RU"/>
        </w:rPr>
        <w:t xml:space="preserve"> </w:t>
      </w:r>
      <w:r>
        <w:rPr>
          <w:lang w:val="ru-RU"/>
        </w:rPr>
        <w:t>і над головною діагоналлю.</w:t>
      </w:r>
    </w:p>
    <w:p w14:paraId="233504D1" w14:textId="0A9F9594" w:rsidR="00454B28" w:rsidRPr="00454B28" w:rsidRDefault="00454B28" w:rsidP="00F957F3">
      <w:pPr>
        <w:rPr>
          <w:lang w:val="ru-RU"/>
        </w:rPr>
      </w:pPr>
      <w:r>
        <w:rPr>
          <w:lang w:val="ru-RU"/>
        </w:rPr>
        <w:t xml:space="preserve">Решта </w:t>
      </w:r>
      <w:r w:rsidR="002F7E3F">
        <w:rPr>
          <w:lang w:val="ru-RU"/>
        </w:rPr>
        <w:t>дуже</w:t>
      </w:r>
      <w:r>
        <w:rPr>
          <w:lang w:val="ru-RU"/>
        </w:rPr>
        <w:t xml:space="preserve"> просто, </w:t>
      </w:r>
      <w:r w:rsidRPr="002F7E3F">
        <w:rPr>
          <w:rStyle w:val="CodeinlineChar"/>
        </w:rPr>
        <w:t>i1</w:t>
      </w:r>
      <w:r>
        <w:rPr>
          <w:lang w:val="ru-RU"/>
        </w:rPr>
        <w:t xml:space="preserve"> перераховує діагоналі, а </w:t>
      </w:r>
      <w:r w:rsidRPr="002F7E3F">
        <w:rPr>
          <w:rStyle w:val="CodeinlineChar"/>
        </w:rPr>
        <w:t>i2</w:t>
      </w:r>
      <w:r>
        <w:rPr>
          <w:lang w:val="ru-RU"/>
        </w:rPr>
        <w:t xml:space="preserve"> </w:t>
      </w:r>
      <w:r w:rsidR="002F7E3F">
        <w:rPr>
          <w:lang w:val="ru-RU"/>
        </w:rPr>
        <w:t>-</w:t>
      </w:r>
      <w:r>
        <w:rPr>
          <w:lang w:val="ru-RU"/>
        </w:rPr>
        <w:t xml:space="preserve"> елементи в поточній діагоналі.</w:t>
      </w:r>
    </w:p>
    <w:p w14:paraId="4E719751" w14:textId="628EA72B" w:rsidR="00F957F3" w:rsidRPr="00454B28" w:rsidRDefault="00624449" w:rsidP="00F957F3">
      <w:pPr>
        <w:pStyle w:val="Sectionheading"/>
        <w:rPr>
          <w:lang w:val="en-US"/>
        </w:rPr>
      </w:pPr>
      <w:r>
        <w:lastRenderedPageBreak/>
        <w:t>Увесь</w:t>
      </w:r>
      <w:r w:rsidRPr="0063176C">
        <w:rPr>
          <w:lang w:val="en-US"/>
        </w:rPr>
        <w:t xml:space="preserve"> </w:t>
      </w:r>
      <w:r w:rsidR="00F957F3">
        <w:t>код</w:t>
      </w:r>
    </w:p>
    <w:p w14:paraId="70691F95" w14:textId="77777777" w:rsidR="002F7E3F" w:rsidRDefault="002F7E3F" w:rsidP="002F7E3F">
      <w:pPr>
        <w:pStyle w:val="Codeblock"/>
      </w:pPr>
      <w:r>
        <w:t>#include &lt;iostream&gt;</w:t>
      </w:r>
    </w:p>
    <w:p w14:paraId="0BED783D" w14:textId="77777777" w:rsidR="002F7E3F" w:rsidRDefault="002F7E3F" w:rsidP="002F7E3F">
      <w:pPr>
        <w:pStyle w:val="Codeblock"/>
      </w:pPr>
      <w:r>
        <w:t>#include &lt;iomanip&gt;</w:t>
      </w:r>
    </w:p>
    <w:p w14:paraId="302A7F39" w14:textId="77777777" w:rsidR="002F7E3F" w:rsidRDefault="002F7E3F" w:rsidP="002F7E3F">
      <w:pPr>
        <w:pStyle w:val="Codeblock"/>
      </w:pPr>
      <w:r>
        <w:t>#include &lt;io.h&gt;</w:t>
      </w:r>
    </w:p>
    <w:p w14:paraId="695F76FC" w14:textId="77777777" w:rsidR="002F7E3F" w:rsidRDefault="002F7E3F" w:rsidP="002F7E3F">
      <w:pPr>
        <w:pStyle w:val="Codeblock"/>
      </w:pPr>
      <w:r>
        <w:t>#include &lt;fcntl.h&gt;</w:t>
      </w:r>
    </w:p>
    <w:p w14:paraId="0E64941E" w14:textId="77777777" w:rsidR="002F7E3F" w:rsidRDefault="002F7E3F" w:rsidP="002F7E3F">
      <w:pPr>
        <w:pStyle w:val="Codeblock"/>
      </w:pPr>
    </w:p>
    <w:p w14:paraId="4392EBF6" w14:textId="77777777" w:rsidR="002F7E3F" w:rsidRDefault="002F7E3F" w:rsidP="002F7E3F">
      <w:pPr>
        <w:pStyle w:val="Codeblock"/>
      </w:pPr>
      <w:r>
        <w:t>using namespace std;</w:t>
      </w:r>
    </w:p>
    <w:p w14:paraId="76730485" w14:textId="77777777" w:rsidR="002F7E3F" w:rsidRDefault="002F7E3F" w:rsidP="002F7E3F">
      <w:pPr>
        <w:pStyle w:val="Codeblock"/>
      </w:pPr>
    </w:p>
    <w:p w14:paraId="35815F73" w14:textId="77777777" w:rsidR="002F7E3F" w:rsidRDefault="002F7E3F" w:rsidP="002F7E3F">
      <w:pPr>
        <w:pStyle w:val="Codeblock"/>
      </w:pPr>
      <w:r>
        <w:t>const int matr_w = 9;</w:t>
      </w:r>
    </w:p>
    <w:p w14:paraId="3F377F71" w14:textId="77777777" w:rsidR="002F7E3F" w:rsidRDefault="002F7E3F" w:rsidP="002F7E3F">
      <w:pPr>
        <w:pStyle w:val="Codeblock"/>
      </w:pPr>
    </w:p>
    <w:p w14:paraId="4F20E286" w14:textId="77777777" w:rsidR="002F7E3F" w:rsidRDefault="002F7E3F" w:rsidP="002F7E3F">
      <w:pPr>
        <w:pStyle w:val="Codeblock"/>
      </w:pPr>
      <w:r>
        <w:t>int main()</w:t>
      </w:r>
    </w:p>
    <w:p w14:paraId="3B9F0BAB" w14:textId="77777777" w:rsidR="002F7E3F" w:rsidRDefault="002F7E3F" w:rsidP="002F7E3F">
      <w:pPr>
        <w:pStyle w:val="Codeblock"/>
      </w:pPr>
      <w:r>
        <w:t>{</w:t>
      </w:r>
    </w:p>
    <w:p w14:paraId="5F8F628E" w14:textId="77777777" w:rsidR="002F7E3F" w:rsidRDefault="002F7E3F" w:rsidP="002F7E3F">
      <w:pPr>
        <w:pStyle w:val="Codeblock"/>
      </w:pPr>
      <w:r>
        <w:t xml:space="preserve">    if (_setmode(_fileno(stdout), _O_U16TEXT) == -1) return -1;</w:t>
      </w:r>
    </w:p>
    <w:p w14:paraId="1AC4CDB6" w14:textId="77777777" w:rsidR="002F7E3F" w:rsidRDefault="002F7E3F" w:rsidP="002F7E3F">
      <w:pPr>
        <w:pStyle w:val="Codeblock"/>
      </w:pPr>
      <w:r>
        <w:t xml:space="preserve">    if (_setmode(_fileno(stdin ), _O_U16TEXT) == -1) return -1;</w:t>
      </w:r>
    </w:p>
    <w:p w14:paraId="0B1476B8" w14:textId="77777777" w:rsidR="002F7E3F" w:rsidRDefault="002F7E3F" w:rsidP="002F7E3F">
      <w:pPr>
        <w:pStyle w:val="Codeblock"/>
      </w:pPr>
      <w:r>
        <w:t xml:space="preserve">    if (_setmode(_fileno(stderr), _O_U16TEXT) == -1) return -1;</w:t>
      </w:r>
    </w:p>
    <w:p w14:paraId="2B1B1BC7" w14:textId="77777777" w:rsidR="002F7E3F" w:rsidRDefault="002F7E3F" w:rsidP="002F7E3F">
      <w:pPr>
        <w:pStyle w:val="Codeblock"/>
      </w:pPr>
    </w:p>
    <w:p w14:paraId="4A057E34" w14:textId="77777777" w:rsidR="002F7E3F" w:rsidRDefault="002F7E3F" w:rsidP="002F7E3F">
      <w:pPr>
        <w:pStyle w:val="Codeblock"/>
      </w:pPr>
      <w:r>
        <w:t xml:space="preserve">    int mtr[matr_w][matr_w];</w:t>
      </w:r>
    </w:p>
    <w:p w14:paraId="4FC773B8" w14:textId="77777777" w:rsidR="002F7E3F" w:rsidRDefault="002F7E3F" w:rsidP="002F7E3F">
      <w:pPr>
        <w:pStyle w:val="Codeblock"/>
      </w:pPr>
    </w:p>
    <w:p w14:paraId="31AF4A16" w14:textId="77777777" w:rsidR="002F7E3F" w:rsidRPr="002F7E3F" w:rsidRDefault="002F7E3F" w:rsidP="002F7E3F">
      <w:pPr>
        <w:pStyle w:val="Codeblock"/>
        <w:rPr>
          <w:lang w:val="ru-RU"/>
        </w:rPr>
      </w:pPr>
      <w:r>
        <w:t xml:space="preserve">    int</w:t>
      </w:r>
      <w:r w:rsidRPr="002F7E3F">
        <w:rPr>
          <w:lang w:val="ru-RU"/>
        </w:rPr>
        <w:t xml:space="preserve"> </w:t>
      </w:r>
      <w:r>
        <w:t>c</w:t>
      </w:r>
      <w:r w:rsidRPr="002F7E3F">
        <w:rPr>
          <w:lang w:val="ru-RU"/>
        </w:rPr>
        <w:t xml:space="preserve"> = 1;</w:t>
      </w:r>
    </w:p>
    <w:p w14:paraId="2CBA0B94" w14:textId="77777777" w:rsidR="002F7E3F" w:rsidRPr="002F7E3F" w:rsidRDefault="002F7E3F" w:rsidP="002F7E3F">
      <w:pPr>
        <w:pStyle w:val="Codeblock"/>
        <w:rPr>
          <w:lang w:val="ru-RU"/>
        </w:rPr>
      </w:pPr>
    </w:p>
    <w:p w14:paraId="785B0195" w14:textId="77777777" w:rsidR="002F7E3F" w:rsidRDefault="002F7E3F" w:rsidP="002F7E3F">
      <w:pPr>
        <w:pStyle w:val="Codeblock"/>
      </w:pPr>
      <w:r w:rsidRPr="002F7E3F">
        <w:rPr>
          <w:lang w:val="ru-RU"/>
        </w:rPr>
        <w:t xml:space="preserve">    // Заполнение части под главной диагональю </w:t>
      </w:r>
      <w:r>
        <w:t>(включительно)</w:t>
      </w:r>
    </w:p>
    <w:p w14:paraId="5658A2A5" w14:textId="77777777" w:rsidR="002F7E3F" w:rsidRDefault="002F7E3F" w:rsidP="002F7E3F">
      <w:pPr>
        <w:pStyle w:val="Codeblock"/>
      </w:pPr>
      <w:r>
        <w:t xml:space="preserve">    for (auto i1 = 0; i1 &lt; matr_w; ++i1)</w:t>
      </w:r>
    </w:p>
    <w:p w14:paraId="216474FA" w14:textId="77777777" w:rsidR="002F7E3F" w:rsidRDefault="002F7E3F" w:rsidP="002F7E3F">
      <w:pPr>
        <w:pStyle w:val="Codeblock"/>
      </w:pPr>
      <w:r>
        <w:t xml:space="preserve">        for (auto i2 = 0; i2 &lt;= i1; ++i2)</w:t>
      </w:r>
    </w:p>
    <w:p w14:paraId="25E856EA" w14:textId="77777777" w:rsidR="002F7E3F" w:rsidRDefault="002F7E3F" w:rsidP="002F7E3F">
      <w:pPr>
        <w:pStyle w:val="Codeblock"/>
      </w:pPr>
      <w:r>
        <w:t xml:space="preserve">            mtr[matr_w - 1 - i2][i1 - i2] = c++;</w:t>
      </w:r>
    </w:p>
    <w:p w14:paraId="5D5B1C68" w14:textId="77777777" w:rsidR="002F7E3F" w:rsidRDefault="002F7E3F" w:rsidP="002F7E3F">
      <w:pPr>
        <w:pStyle w:val="Codeblock"/>
      </w:pPr>
    </w:p>
    <w:p w14:paraId="0B5DB3FA" w14:textId="77777777" w:rsidR="002F7E3F" w:rsidRPr="002F7E3F" w:rsidRDefault="002F7E3F" w:rsidP="002F7E3F">
      <w:pPr>
        <w:pStyle w:val="Codeblock"/>
        <w:rPr>
          <w:lang w:val="ru-RU"/>
        </w:rPr>
      </w:pPr>
      <w:r>
        <w:t xml:space="preserve">    </w:t>
      </w:r>
      <w:r w:rsidRPr="002F7E3F">
        <w:rPr>
          <w:lang w:val="ru-RU"/>
        </w:rPr>
        <w:t>// Заполнение части над главной диагональю (НЕ_включительно)</w:t>
      </w:r>
    </w:p>
    <w:p w14:paraId="24CE2A68" w14:textId="77777777" w:rsidR="002F7E3F" w:rsidRDefault="002F7E3F" w:rsidP="002F7E3F">
      <w:pPr>
        <w:pStyle w:val="Codeblock"/>
      </w:pPr>
      <w:r w:rsidRPr="002F7E3F">
        <w:rPr>
          <w:lang w:val="ru-RU"/>
        </w:rPr>
        <w:t xml:space="preserve">    </w:t>
      </w:r>
      <w:r>
        <w:t>for (auto i1 = 1; i1 &lt; matr_w; ++i1)</w:t>
      </w:r>
    </w:p>
    <w:p w14:paraId="143D8E2F" w14:textId="77777777" w:rsidR="002F7E3F" w:rsidRDefault="002F7E3F" w:rsidP="002F7E3F">
      <w:pPr>
        <w:pStyle w:val="Codeblock"/>
      </w:pPr>
      <w:r>
        <w:t xml:space="preserve">        for (auto i2 = 0; i2 &lt; matr_w-i1; ++i2)</w:t>
      </w:r>
    </w:p>
    <w:p w14:paraId="18844F9C" w14:textId="77777777" w:rsidR="002F7E3F" w:rsidRDefault="002F7E3F" w:rsidP="002F7E3F">
      <w:pPr>
        <w:pStyle w:val="Codeblock"/>
      </w:pPr>
      <w:r>
        <w:t xml:space="preserve">            mtr[matr_w-1-i1 - i2][matr_w-1 - i2] = c++;</w:t>
      </w:r>
    </w:p>
    <w:p w14:paraId="26EEBF6F" w14:textId="77777777" w:rsidR="002F7E3F" w:rsidRDefault="002F7E3F" w:rsidP="002F7E3F">
      <w:pPr>
        <w:pStyle w:val="Codeblock"/>
      </w:pPr>
    </w:p>
    <w:p w14:paraId="3032BBCC" w14:textId="77777777" w:rsidR="002F7E3F" w:rsidRDefault="002F7E3F" w:rsidP="002F7E3F">
      <w:pPr>
        <w:pStyle w:val="Codeblock"/>
      </w:pPr>
      <w:r>
        <w:t xml:space="preserve">    for (auto row = 0; row &lt; matr_w; ++row)</w:t>
      </w:r>
    </w:p>
    <w:p w14:paraId="255B5CF9" w14:textId="77777777" w:rsidR="002F7E3F" w:rsidRDefault="002F7E3F" w:rsidP="002F7E3F">
      <w:pPr>
        <w:pStyle w:val="Codeblock"/>
      </w:pPr>
      <w:r>
        <w:t xml:space="preserve">    {</w:t>
      </w:r>
    </w:p>
    <w:p w14:paraId="3D0A8A75" w14:textId="77777777" w:rsidR="002F7E3F" w:rsidRDefault="002F7E3F" w:rsidP="002F7E3F">
      <w:pPr>
        <w:pStyle w:val="Codeblock"/>
      </w:pPr>
      <w:r>
        <w:t xml:space="preserve">        for (auto col = 0; col &lt; matr_w; ++col)</w:t>
      </w:r>
    </w:p>
    <w:p w14:paraId="586E87B7" w14:textId="77777777" w:rsidR="002F7E3F" w:rsidRDefault="002F7E3F" w:rsidP="002F7E3F">
      <w:pPr>
        <w:pStyle w:val="Codeblock"/>
      </w:pPr>
      <w:r>
        <w:t xml:space="preserve">            wcout &lt;&lt; setw(3) &lt;&lt; mtr[row][col];</w:t>
      </w:r>
    </w:p>
    <w:p w14:paraId="23594FD3" w14:textId="77777777" w:rsidR="002F7E3F" w:rsidRDefault="002F7E3F" w:rsidP="002F7E3F">
      <w:pPr>
        <w:pStyle w:val="Codeblock"/>
      </w:pPr>
      <w:r>
        <w:t xml:space="preserve">        wcout &lt;&lt; endl;</w:t>
      </w:r>
    </w:p>
    <w:p w14:paraId="34580B0C" w14:textId="77777777" w:rsidR="002F7E3F" w:rsidRDefault="002F7E3F" w:rsidP="002F7E3F">
      <w:pPr>
        <w:pStyle w:val="Codeblock"/>
      </w:pPr>
      <w:r>
        <w:t xml:space="preserve">    }</w:t>
      </w:r>
    </w:p>
    <w:p w14:paraId="30ACAA72" w14:textId="77777777" w:rsidR="002F7E3F" w:rsidRDefault="002F7E3F" w:rsidP="002F7E3F">
      <w:pPr>
        <w:pStyle w:val="Codeblock"/>
      </w:pPr>
    </w:p>
    <w:p w14:paraId="76C6DDA8" w14:textId="6B139E25" w:rsidR="00F957F3" w:rsidRPr="0063176C" w:rsidRDefault="002F7E3F" w:rsidP="002F7E3F">
      <w:pPr>
        <w:pStyle w:val="Codeblock"/>
      </w:pPr>
      <w:r>
        <w:t>}</w:t>
      </w:r>
    </w:p>
    <w:p w14:paraId="0061ABCF" w14:textId="0DA949F5" w:rsidR="00F957F3" w:rsidRPr="0063176C" w:rsidRDefault="00F957F3" w:rsidP="00F957F3">
      <w:pPr>
        <w:pStyle w:val="Documentheading"/>
        <w:rPr>
          <w:lang w:val="en-US"/>
        </w:rPr>
      </w:pPr>
      <w:r>
        <w:lastRenderedPageBreak/>
        <w:t>РГЗ</w:t>
      </w:r>
      <w:r w:rsidRPr="0063176C">
        <w:rPr>
          <w:lang w:val="en-US"/>
        </w:rPr>
        <w:t xml:space="preserve">: </w:t>
      </w:r>
      <w:r>
        <w:t>Методи</w:t>
      </w:r>
      <w:r w:rsidRPr="0063176C">
        <w:rPr>
          <w:lang w:val="en-US"/>
        </w:rPr>
        <w:t xml:space="preserve"> </w:t>
      </w:r>
      <w:r>
        <w:t>сортування</w:t>
      </w:r>
    </w:p>
    <w:p w14:paraId="0ADD22B0" w14:textId="6B3C5FCD" w:rsidR="002F7E3F" w:rsidRPr="002F7E3F" w:rsidRDefault="002F7E3F" w:rsidP="002F7E3F">
      <w:pPr>
        <w:pStyle w:val="Sectionheading"/>
        <w:rPr>
          <w:b w:val="0"/>
          <w:color w:val="auto"/>
          <w:sz w:val="28"/>
          <w:szCs w:val="24"/>
          <w:lang w:val="en-US"/>
        </w:rPr>
      </w:pPr>
      <w:r>
        <w:t>З</w:t>
      </w:r>
      <w:r w:rsidR="00F957F3">
        <w:t>авдання</w:t>
      </w:r>
    </w:p>
    <w:p w14:paraId="19C3118D" w14:textId="3850E6A5" w:rsidR="002F7E3F" w:rsidRDefault="002F7E3F" w:rsidP="002F7E3F">
      <w:r w:rsidRPr="002F7E3F">
        <w:t>Варіант 9: Radix sort і Tree sort.</w:t>
      </w:r>
    </w:p>
    <w:p w14:paraId="6E3DD227" w14:textId="063426D9" w:rsidR="00F957F3" w:rsidRPr="0063176C" w:rsidRDefault="00F957F3" w:rsidP="002F7E3F">
      <w:pPr>
        <w:pStyle w:val="Sectionheading"/>
        <w:rPr>
          <w:lang w:val="en-US"/>
        </w:rPr>
      </w:pPr>
      <w:r>
        <w:t>Коментарі</w:t>
      </w:r>
      <w:r w:rsidRPr="0063176C">
        <w:rPr>
          <w:lang w:val="en-US"/>
        </w:rPr>
        <w:t xml:space="preserve"> </w:t>
      </w:r>
      <w:r>
        <w:t>до</w:t>
      </w:r>
      <w:r w:rsidRPr="0063176C">
        <w:rPr>
          <w:lang w:val="en-US"/>
        </w:rPr>
        <w:t xml:space="preserve"> </w:t>
      </w:r>
      <w:r>
        <w:t>коду</w:t>
      </w:r>
    </w:p>
    <w:p w14:paraId="54B4133C" w14:textId="0D3C700A" w:rsidR="00F957F3" w:rsidRDefault="00F957F3" w:rsidP="00F957F3">
      <w:pPr>
        <w:rPr>
          <w:lang w:val="ru-RU"/>
        </w:rPr>
      </w:pPr>
      <w:r w:rsidRPr="00F957F3">
        <w:rPr>
          <w:lang w:val="ru-RU"/>
        </w:rPr>
        <w:t>Заради</w:t>
      </w:r>
      <w:r w:rsidRPr="0063176C">
        <w:t xml:space="preserve"> </w:t>
      </w:r>
      <w:r w:rsidRPr="00F957F3">
        <w:rPr>
          <w:lang w:val="ru-RU"/>
        </w:rPr>
        <w:t>уникнення</w:t>
      </w:r>
      <w:r w:rsidRPr="0063176C">
        <w:t xml:space="preserve"> </w:t>
      </w:r>
      <w:r w:rsidRPr="00F957F3">
        <w:rPr>
          <w:lang w:val="ru-RU"/>
        </w:rPr>
        <w:t>дублів</w:t>
      </w:r>
      <w:r w:rsidRPr="0063176C">
        <w:t xml:space="preserve"> </w:t>
      </w:r>
      <w:r w:rsidRPr="00F957F3">
        <w:rPr>
          <w:lang w:val="ru-RU"/>
        </w:rPr>
        <w:t>коду</w:t>
      </w:r>
      <w:r w:rsidRPr="0063176C">
        <w:t xml:space="preserve"> </w:t>
      </w:r>
      <w:r w:rsidRPr="00F957F3">
        <w:rPr>
          <w:lang w:val="ru-RU"/>
        </w:rPr>
        <w:t>я</w:t>
      </w:r>
      <w:r w:rsidRPr="0063176C">
        <w:t xml:space="preserve"> </w:t>
      </w:r>
      <w:r w:rsidRPr="00F957F3">
        <w:rPr>
          <w:lang w:val="ru-RU"/>
        </w:rPr>
        <w:t>оголосив</w:t>
      </w:r>
      <w:r w:rsidRPr="0063176C">
        <w:t xml:space="preserve"> </w:t>
      </w:r>
      <w:r w:rsidRPr="00F957F3">
        <w:rPr>
          <w:lang w:val="ru-RU"/>
        </w:rPr>
        <w:t>структуру</w:t>
      </w:r>
      <w:r w:rsidRPr="0063176C">
        <w:t xml:space="preserve"> </w:t>
      </w:r>
      <w:r w:rsidRPr="007A2ECF">
        <w:rPr>
          <w:rStyle w:val="CodeinlineChar"/>
        </w:rPr>
        <w:t>test_info</w:t>
      </w:r>
      <w:r w:rsidRPr="0063176C">
        <w:t xml:space="preserve">, </w:t>
      </w:r>
      <w:r w:rsidRPr="00F957F3">
        <w:rPr>
          <w:lang w:val="ru-RU"/>
        </w:rPr>
        <w:t>що</w:t>
      </w:r>
      <w:r w:rsidRPr="0063176C">
        <w:t xml:space="preserve"> </w:t>
      </w:r>
      <w:r w:rsidRPr="00F957F3">
        <w:rPr>
          <w:lang w:val="ru-RU"/>
        </w:rPr>
        <w:t>містить</w:t>
      </w:r>
      <w:r w:rsidRPr="0063176C">
        <w:t xml:space="preserve"> 1 </w:t>
      </w:r>
      <w:r w:rsidRPr="00F957F3">
        <w:rPr>
          <w:lang w:val="ru-RU"/>
        </w:rPr>
        <w:t>поле</w:t>
      </w:r>
      <w:r w:rsidRPr="0063176C">
        <w:t xml:space="preserve"> (</w:t>
      </w:r>
      <w:r w:rsidRPr="00F957F3">
        <w:rPr>
          <w:lang w:val="ru-RU"/>
        </w:rPr>
        <w:t>адреса</w:t>
      </w:r>
      <w:r w:rsidRPr="0063176C">
        <w:t xml:space="preserve"> </w:t>
      </w:r>
      <w:r w:rsidRPr="00F957F3">
        <w:rPr>
          <w:lang w:val="ru-RU"/>
        </w:rPr>
        <w:t>функції</w:t>
      </w:r>
      <w:r w:rsidRPr="0063176C">
        <w:t xml:space="preserve"> </w:t>
      </w:r>
      <w:r w:rsidRPr="00F957F3">
        <w:rPr>
          <w:lang w:val="ru-RU"/>
        </w:rPr>
        <w:t>сортування</w:t>
      </w:r>
      <w:r w:rsidRPr="0063176C">
        <w:t xml:space="preserve">) </w:t>
      </w:r>
      <w:r w:rsidRPr="00F957F3">
        <w:rPr>
          <w:lang w:val="ru-RU"/>
        </w:rPr>
        <w:t>і</w:t>
      </w:r>
      <w:r w:rsidRPr="0063176C">
        <w:t xml:space="preserve"> </w:t>
      </w:r>
      <w:r w:rsidRPr="00F957F3">
        <w:rPr>
          <w:lang w:val="ru-RU"/>
        </w:rPr>
        <w:t>метод</w:t>
      </w:r>
      <w:r w:rsidRPr="0063176C">
        <w:t xml:space="preserve">, </w:t>
      </w:r>
      <w:r w:rsidRPr="00F957F3">
        <w:rPr>
          <w:lang w:val="ru-RU"/>
        </w:rPr>
        <w:t>що</w:t>
      </w:r>
      <w:r w:rsidRPr="0063176C">
        <w:t xml:space="preserve"> </w:t>
      </w:r>
      <w:r w:rsidRPr="00F957F3">
        <w:rPr>
          <w:lang w:val="ru-RU"/>
        </w:rPr>
        <w:t>виконує</w:t>
      </w:r>
      <w:r w:rsidRPr="0063176C">
        <w:t xml:space="preserve"> </w:t>
      </w:r>
      <w:r w:rsidRPr="00F957F3">
        <w:rPr>
          <w:lang w:val="ru-RU"/>
        </w:rPr>
        <w:t>цю</w:t>
      </w:r>
      <w:r w:rsidRPr="0063176C">
        <w:t xml:space="preserve"> </w:t>
      </w:r>
      <w:r w:rsidRPr="00F957F3">
        <w:rPr>
          <w:lang w:val="ru-RU"/>
        </w:rPr>
        <w:t>функцію</w:t>
      </w:r>
      <w:r w:rsidRPr="0063176C">
        <w:t xml:space="preserve"> </w:t>
      </w:r>
      <w:r w:rsidRPr="00F957F3">
        <w:rPr>
          <w:lang w:val="ru-RU"/>
        </w:rPr>
        <w:t>+ заміря</w:t>
      </w:r>
      <w:r w:rsidR="007A2ECF" w:rsidRPr="00F957F3">
        <w:rPr>
          <w:lang w:val="ru-RU"/>
        </w:rPr>
        <w:t>є</w:t>
      </w:r>
      <w:r w:rsidRPr="00F957F3">
        <w:rPr>
          <w:lang w:val="ru-RU"/>
        </w:rPr>
        <w:t>, скільки часу знадобилося на її виконання.</w:t>
      </w:r>
    </w:p>
    <w:p w14:paraId="789C29D9" w14:textId="49CE7895" w:rsidR="0069732F" w:rsidRDefault="0069732F" w:rsidP="00F957F3">
      <w:pPr>
        <w:rPr>
          <w:lang w:val="ru-RU"/>
        </w:rPr>
      </w:pPr>
      <w:r>
        <w:rPr>
          <w:lang w:val="ru-RU"/>
        </w:rPr>
        <w:t xml:space="preserve">І, для того ж, я додав функцію </w:t>
      </w:r>
      <w:r w:rsidRPr="007A2ECF">
        <w:rPr>
          <w:rStyle w:val="CodeinlineChar"/>
        </w:rPr>
        <w:t>CombineTestsArr</w:t>
      </w:r>
      <w:r>
        <w:rPr>
          <w:lang w:val="ru-RU"/>
        </w:rPr>
        <w:t xml:space="preserve">, приймаючу список адрес функцій і створює статичний масив структур </w:t>
      </w:r>
      <w:r w:rsidRPr="007A2ECF">
        <w:rPr>
          <w:rStyle w:val="CodeinlineChar"/>
        </w:rPr>
        <w:t>test_info</w:t>
      </w:r>
      <w:r>
        <w:rPr>
          <w:lang w:val="ru-RU"/>
        </w:rPr>
        <w:t>.</w:t>
      </w:r>
    </w:p>
    <w:p w14:paraId="10F4BE1B" w14:textId="2F07E45C" w:rsidR="0069732F" w:rsidRDefault="00E831AD" w:rsidP="00F957F3">
      <w:pPr>
        <w:rPr>
          <w:lang w:val="ru-RU"/>
        </w:rPr>
      </w:pPr>
      <w:r>
        <w:rPr>
          <w:lang w:val="ru-RU"/>
        </w:rPr>
        <w:t xml:space="preserve">Все що стосується самих алгоритмів сортувань я поклав в окремий простір імен </w:t>
      </w:r>
      <w:r w:rsidRPr="007A2ECF">
        <w:rPr>
          <w:rStyle w:val="CodeinlineChar"/>
        </w:rPr>
        <w:t>SortAlgorithms</w:t>
      </w:r>
      <w:r>
        <w:rPr>
          <w:lang w:val="ru-RU"/>
        </w:rPr>
        <w:t xml:space="preserve">, щоб не </w:t>
      </w:r>
      <w:r w:rsidR="007A2ECF" w:rsidRPr="007A2ECF">
        <w:rPr>
          <w:lang w:val="ru-RU"/>
        </w:rPr>
        <w:t>змішувати</w:t>
      </w:r>
      <w:r>
        <w:rPr>
          <w:lang w:val="ru-RU"/>
        </w:rPr>
        <w:t>їх з іншим кодом.</w:t>
      </w:r>
    </w:p>
    <w:p w14:paraId="44947CDB" w14:textId="5C2707DB" w:rsidR="00E831AD" w:rsidRDefault="00E831AD" w:rsidP="00F957F3">
      <w:pPr>
        <w:rPr>
          <w:lang w:val="ru-RU"/>
        </w:rPr>
      </w:pPr>
      <w:r>
        <w:rPr>
          <w:lang w:val="ru-RU"/>
        </w:rPr>
        <w:t xml:space="preserve">І, так само, допоміжні типи і функції для кожної сортування я поклав в відповідне простір імен всередині </w:t>
      </w:r>
      <w:r w:rsidRPr="007A2ECF">
        <w:rPr>
          <w:rStyle w:val="CodeinlineChar"/>
        </w:rPr>
        <w:t>SortAlgorithms</w:t>
      </w:r>
      <w:r>
        <w:rPr>
          <w:lang w:val="ru-RU"/>
        </w:rPr>
        <w:t>.</w:t>
      </w:r>
    </w:p>
    <w:p w14:paraId="5915463E" w14:textId="6DA0AEFC" w:rsidR="00E831AD" w:rsidRDefault="00E831AD" w:rsidP="00E831AD">
      <w:pPr>
        <w:rPr>
          <w:lang w:val="ru-RU"/>
        </w:rPr>
      </w:pPr>
      <w:r>
        <w:rPr>
          <w:lang w:val="ru-RU"/>
        </w:rPr>
        <w:t xml:space="preserve">При цьому у </w:t>
      </w:r>
      <w:r w:rsidRPr="007A2ECF">
        <w:rPr>
          <w:rStyle w:val="CodeinlineChar"/>
        </w:rPr>
        <w:t>TreeSort</w:t>
      </w:r>
      <w:r>
        <w:rPr>
          <w:lang w:val="ru-RU"/>
        </w:rPr>
        <w:t xml:space="preserve"> 2 пронстранства імен допоміжних типів (</w:t>
      </w:r>
      <w:r w:rsidRPr="007A2ECF">
        <w:rPr>
          <w:rStyle w:val="CodeinlineChar"/>
        </w:rPr>
        <w:t>Tree</w:t>
      </w:r>
      <w:r>
        <w:rPr>
          <w:lang w:val="ru-RU"/>
        </w:rPr>
        <w:t xml:space="preserve"> і </w:t>
      </w:r>
      <w:r w:rsidRPr="007A2ECF">
        <w:rPr>
          <w:rStyle w:val="CodeinlineChar"/>
        </w:rPr>
        <w:t>Tree2</w:t>
      </w:r>
      <w:r>
        <w:rPr>
          <w:lang w:val="ru-RU"/>
        </w:rPr>
        <w:t>). Перш</w:t>
      </w:r>
      <w:r w:rsidR="007A2ECF">
        <w:rPr>
          <w:lang w:val="ru-RU"/>
        </w:rPr>
        <w:t>ий</w:t>
      </w:r>
      <w:r>
        <w:rPr>
          <w:lang w:val="ru-RU"/>
        </w:rPr>
        <w:t xml:space="preserve"> простір імен містить прям</w:t>
      </w:r>
      <w:r w:rsidR="007A2ECF">
        <w:rPr>
          <w:lang w:val="ru-RU"/>
        </w:rPr>
        <w:t xml:space="preserve">ий </w:t>
      </w:r>
      <w:r>
        <w:rPr>
          <w:lang w:val="ru-RU"/>
        </w:rPr>
        <w:t xml:space="preserve">спосіб реалізації </w:t>
      </w:r>
      <w:r w:rsidRPr="007A2ECF">
        <w:rPr>
          <w:rStyle w:val="CodeinlineChar"/>
        </w:rPr>
        <w:t>TreeSort</w:t>
      </w:r>
      <w:r>
        <w:rPr>
          <w:lang w:val="ru-RU"/>
        </w:rPr>
        <w:t>, з виділенням пам'яті в міру створення нових елементів. Це виявилося черезвичаяно повільно, тому я зробив другий варіант, де пам'ять виділяється 1 раз, у вигляді динамічного масиву, відразу під всі вузли дерева.</w:t>
      </w:r>
    </w:p>
    <w:p w14:paraId="71993ED8" w14:textId="2BADD02A" w:rsidR="00E831AD" w:rsidRDefault="00624449" w:rsidP="00E831AD">
      <w:pPr>
        <w:pStyle w:val="Sectionheading"/>
      </w:pPr>
      <w:r>
        <w:t>П</w:t>
      </w:r>
      <w:r w:rsidR="00E831AD">
        <w:t>орівняння сортувань</w:t>
      </w:r>
    </w:p>
    <w:p w14:paraId="075FFEA5" w14:textId="77777777" w:rsidR="00B606FA" w:rsidRDefault="00B606FA" w:rsidP="00F957F3">
      <w:pPr>
        <w:rPr>
          <w:lang w:val="ru-RU"/>
        </w:rPr>
      </w:pPr>
      <w:r>
        <w:rPr>
          <w:lang w:val="ru-RU"/>
        </w:rPr>
        <w:t xml:space="preserve">У даній реалізації </w:t>
      </w:r>
      <w:r w:rsidRPr="007A2ECF">
        <w:rPr>
          <w:rStyle w:val="CodeinlineChar"/>
        </w:rPr>
        <w:t>TreeSort</w:t>
      </w:r>
      <w:r>
        <w:rPr>
          <w:lang w:val="ru-RU"/>
        </w:rPr>
        <w:t xml:space="preserve"> значно гірше </w:t>
      </w:r>
      <w:r w:rsidRPr="007A2ECF">
        <w:rPr>
          <w:rStyle w:val="CodeinlineChar"/>
        </w:rPr>
        <w:t>RadixSort</w:t>
      </w:r>
      <w:r>
        <w:rPr>
          <w:lang w:val="ru-RU"/>
        </w:rPr>
        <w:t>.</w:t>
      </w:r>
    </w:p>
    <w:p w14:paraId="1236CC16" w14:textId="77777777" w:rsidR="00B606FA" w:rsidRDefault="00B606FA" w:rsidP="00F957F3">
      <w:pPr>
        <w:rPr>
          <w:lang w:val="ru-RU"/>
        </w:rPr>
      </w:pPr>
      <w:r>
        <w:rPr>
          <w:lang w:val="ru-RU"/>
        </w:rPr>
        <w:t>Особливо відрив спостерігається на відсортованих (в будь-яку сторону) даних, тому що заповнюються тільки чи всі ліві гілки, або всі праві.</w:t>
      </w:r>
    </w:p>
    <w:p w14:paraId="489CDB0C" w14:textId="6B646000" w:rsidR="00E831AD" w:rsidRDefault="00B606FA" w:rsidP="00F957F3">
      <w:pPr>
        <w:rPr>
          <w:lang w:val="ru-RU"/>
        </w:rPr>
      </w:pPr>
      <w:r>
        <w:rPr>
          <w:lang w:val="ru-RU"/>
        </w:rPr>
        <w:t xml:space="preserve">У підсумку виходить одинзв'язні список і </w:t>
      </w:r>
      <w:r w:rsidRPr="007A2ECF">
        <w:rPr>
          <w:rStyle w:val="CodeinlineChar"/>
        </w:rPr>
        <w:t>O(n^2)</w:t>
      </w:r>
      <w:r>
        <w:rPr>
          <w:lang w:val="ru-RU"/>
        </w:rPr>
        <w:t xml:space="preserve"> перевірок, що чітко видно на вимірах часу.</w:t>
      </w:r>
    </w:p>
    <w:p w14:paraId="54D544D1" w14:textId="2B0BAB21" w:rsidR="00C7060C" w:rsidRDefault="00B606FA" w:rsidP="00C7060C">
      <w:pPr>
        <w:rPr>
          <w:lang w:val="ru-RU"/>
        </w:rPr>
      </w:pPr>
      <w:r>
        <w:rPr>
          <w:lang w:val="ru-RU"/>
        </w:rPr>
        <w:t xml:space="preserve">Найпростіша ідея - зберігати значення і адреса мінімального і максимального вузла. Це допоможе в гірших випадках, але алгоритм все одно не буде швидше </w:t>
      </w:r>
      <w:r w:rsidRPr="007A2ECF">
        <w:rPr>
          <w:rStyle w:val="CodeinlineChar"/>
        </w:rPr>
        <w:t>RadixSort</w:t>
      </w:r>
      <w:r>
        <w:rPr>
          <w:lang w:val="ru-RU"/>
        </w:rPr>
        <w:t xml:space="preserve">, що має складність </w:t>
      </w:r>
      <w:r w:rsidRPr="007A2ECF">
        <w:rPr>
          <w:rStyle w:val="CodeinlineChar"/>
        </w:rPr>
        <w:t>O(n)</w:t>
      </w:r>
      <w:r>
        <w:rPr>
          <w:lang w:val="ru-RU"/>
        </w:rPr>
        <w:t>.</w:t>
      </w:r>
    </w:p>
    <w:p w14:paraId="615C3C4E" w14:textId="77777777" w:rsidR="00C7060C" w:rsidRDefault="00C7060C" w:rsidP="00C7060C">
      <w:pPr>
        <w:rPr>
          <w:lang w:val="ru-RU"/>
        </w:rPr>
      </w:pPr>
      <w:r>
        <w:rPr>
          <w:lang w:val="ru-RU"/>
        </w:rPr>
        <w:t xml:space="preserve">Перевага у </w:t>
      </w:r>
      <w:r w:rsidRPr="007A2ECF">
        <w:rPr>
          <w:rStyle w:val="CodeinlineChar"/>
        </w:rPr>
        <w:t>TreeSort</w:t>
      </w:r>
      <w:r>
        <w:rPr>
          <w:lang w:val="ru-RU"/>
        </w:rPr>
        <w:t xml:space="preserve"> з'являється тільки при більш маленьких n, тому що він простіший, ніж </w:t>
      </w:r>
      <w:r w:rsidRPr="007A2ECF">
        <w:rPr>
          <w:rStyle w:val="CodeinlineChar"/>
        </w:rPr>
        <w:t>RadixSort</w:t>
      </w:r>
      <w:r>
        <w:rPr>
          <w:lang w:val="ru-RU"/>
        </w:rPr>
        <w:t>.</w:t>
      </w:r>
    </w:p>
    <w:p w14:paraId="7AC55524" w14:textId="4A940188" w:rsidR="00C7060C" w:rsidRDefault="00C7060C" w:rsidP="00C7060C">
      <w:pPr>
        <w:rPr>
          <w:lang w:val="ru-RU"/>
        </w:rPr>
      </w:pPr>
      <w:r>
        <w:rPr>
          <w:lang w:val="ru-RU"/>
        </w:rPr>
        <w:t xml:space="preserve">Тому ж я не беру до уваги варіант використання само-балансир дерева. Воно може тільки ускладнити алгоритм, зробивши його повільніше для маленьких </w:t>
      </w:r>
      <w:r>
        <w:rPr>
          <w:lang w:val="ru-RU"/>
        </w:rPr>
        <w:lastRenderedPageBreak/>
        <w:t xml:space="preserve">n, при цьому все одно не давши перевагу на великих n, тому що алгоритм сортування, який використовує порівняння, не може бути краще </w:t>
      </w:r>
      <w:r w:rsidRPr="007A2ECF">
        <w:rPr>
          <w:rStyle w:val="CodeinlineChar"/>
        </w:rPr>
        <w:t>O(n)</w:t>
      </w:r>
      <w:r>
        <w:rPr>
          <w:lang w:val="ru-RU"/>
        </w:rPr>
        <w:t>.</w:t>
      </w:r>
    </w:p>
    <w:p w14:paraId="491691FA" w14:textId="2B333595" w:rsidR="00B606FA" w:rsidRPr="001E7FC4" w:rsidRDefault="00C7060C" w:rsidP="00F957F3">
      <w:pPr>
        <w:rPr>
          <w:lang w:val="ru-RU"/>
        </w:rPr>
      </w:pPr>
      <w:r>
        <w:rPr>
          <w:lang w:val="ru-RU"/>
        </w:rPr>
        <w:t xml:space="preserve">У той же час, хоч алгоритм </w:t>
      </w:r>
      <w:r w:rsidRPr="007A2ECF">
        <w:rPr>
          <w:rStyle w:val="CodeinlineChar"/>
        </w:rPr>
        <w:t>RadixSort</w:t>
      </w:r>
      <w:r>
        <w:rPr>
          <w:lang w:val="ru-RU"/>
        </w:rPr>
        <w:t xml:space="preserve"> і більш складний, його легко распараллелит</w:t>
      </w:r>
      <w:r w:rsidR="003541B4">
        <w:rPr>
          <w:lang w:val="ru-RU"/>
        </w:rPr>
        <w:t>и</w:t>
      </w:r>
      <w:r>
        <w:rPr>
          <w:lang w:val="ru-RU"/>
        </w:rPr>
        <w:t>. Тобто, якщо є GPU з кількістю ядер</w:t>
      </w:r>
      <w:r w:rsidR="007A2ECF">
        <w:rPr>
          <w:lang w:val="ru-RU"/>
        </w:rPr>
        <w:t xml:space="preserve"> </w:t>
      </w:r>
      <w:r w:rsidRPr="007A2ECF">
        <w:rPr>
          <w:rStyle w:val="CodeinlineChar"/>
        </w:rPr>
        <w:t>&gt;=n</w:t>
      </w:r>
      <w:r>
        <w:rPr>
          <w:lang w:val="ru-RU"/>
        </w:rPr>
        <w:t xml:space="preserve">, складність алгоритму можна зробити, по суті, </w:t>
      </w:r>
      <w:r w:rsidRPr="007A2ECF">
        <w:rPr>
          <w:rStyle w:val="CodeinlineChar"/>
        </w:rPr>
        <w:t>O(1)</w:t>
      </w:r>
      <w:r>
        <w:rPr>
          <w:lang w:val="ru-RU"/>
        </w:rPr>
        <w:t>. Звичайно, час все одно буде залежить від n, хоча б через збільшення витрат пам'яті (і відповідно часу на її виділення).</w:t>
      </w:r>
    </w:p>
    <w:p w14:paraId="1B52C263" w14:textId="1ACB3BD3" w:rsidR="00F957F3" w:rsidRPr="00C14F40" w:rsidRDefault="00624449" w:rsidP="00F957F3">
      <w:pPr>
        <w:pStyle w:val="Sectionheading"/>
        <w:rPr>
          <w:lang w:val="en-US"/>
        </w:rPr>
      </w:pPr>
      <w:r>
        <w:lastRenderedPageBreak/>
        <w:t>Увесь</w:t>
      </w:r>
      <w:r w:rsidRPr="0063176C">
        <w:rPr>
          <w:lang w:val="en-US"/>
        </w:rPr>
        <w:t xml:space="preserve"> </w:t>
      </w:r>
      <w:r w:rsidR="00F957F3">
        <w:t>код</w:t>
      </w:r>
    </w:p>
    <w:p w14:paraId="18876FE7" w14:textId="77777777" w:rsidR="003541B4" w:rsidRDefault="003541B4" w:rsidP="003541B4">
      <w:pPr>
        <w:pStyle w:val="Codeblock"/>
      </w:pPr>
      <w:r>
        <w:t>#include &lt;iostream&gt;</w:t>
      </w:r>
    </w:p>
    <w:p w14:paraId="1EDCC165" w14:textId="77777777" w:rsidR="003541B4" w:rsidRDefault="003541B4" w:rsidP="003541B4">
      <w:pPr>
        <w:pStyle w:val="Codeblock"/>
      </w:pPr>
      <w:r>
        <w:t>#include &lt;io.h&gt;</w:t>
      </w:r>
    </w:p>
    <w:p w14:paraId="15F3F651" w14:textId="77777777" w:rsidR="003541B4" w:rsidRDefault="003541B4" w:rsidP="003541B4">
      <w:pPr>
        <w:pStyle w:val="Codeblock"/>
      </w:pPr>
      <w:r>
        <w:t>#include &lt;fcntl.h&gt;</w:t>
      </w:r>
    </w:p>
    <w:p w14:paraId="4B3D44DC" w14:textId="77777777" w:rsidR="003541B4" w:rsidRDefault="003541B4" w:rsidP="003541B4">
      <w:pPr>
        <w:pStyle w:val="Codeblock"/>
      </w:pPr>
    </w:p>
    <w:p w14:paraId="0887980C" w14:textId="77777777" w:rsidR="003541B4" w:rsidRDefault="003541B4" w:rsidP="003541B4">
      <w:pPr>
        <w:pStyle w:val="Codeblock"/>
      </w:pPr>
      <w:r>
        <w:t>#include &lt;type_traits&gt;</w:t>
      </w:r>
    </w:p>
    <w:p w14:paraId="54E0BBF5" w14:textId="77777777" w:rsidR="003541B4" w:rsidRDefault="003541B4" w:rsidP="003541B4">
      <w:pPr>
        <w:pStyle w:val="Codeblock"/>
      </w:pPr>
      <w:r>
        <w:t>#include &lt;array&gt;</w:t>
      </w:r>
    </w:p>
    <w:p w14:paraId="4C97774D" w14:textId="77777777" w:rsidR="003541B4" w:rsidRDefault="003541B4" w:rsidP="003541B4">
      <w:pPr>
        <w:pStyle w:val="Codeblock"/>
      </w:pPr>
      <w:r>
        <w:t>#include &lt;chrono&gt;</w:t>
      </w:r>
    </w:p>
    <w:p w14:paraId="69C8A1E2" w14:textId="77777777" w:rsidR="003541B4" w:rsidRDefault="003541B4" w:rsidP="003541B4">
      <w:pPr>
        <w:pStyle w:val="Codeblock"/>
      </w:pPr>
      <w:r>
        <w:t>#include &lt;windows.h&gt;</w:t>
      </w:r>
    </w:p>
    <w:p w14:paraId="50F73DEE" w14:textId="77777777" w:rsidR="003541B4" w:rsidRDefault="003541B4" w:rsidP="003541B4">
      <w:pPr>
        <w:pStyle w:val="Codeblock"/>
      </w:pPr>
    </w:p>
    <w:p w14:paraId="380FC3B4" w14:textId="77777777" w:rsidR="003541B4" w:rsidRDefault="003541B4" w:rsidP="003541B4">
      <w:pPr>
        <w:pStyle w:val="Codeblock"/>
      </w:pPr>
      <w:r>
        <w:t>#include "local_utils.h"</w:t>
      </w:r>
    </w:p>
    <w:p w14:paraId="4FD3ADFA" w14:textId="77777777" w:rsidR="003541B4" w:rsidRDefault="003541B4" w:rsidP="003541B4">
      <w:pPr>
        <w:pStyle w:val="Codeblock"/>
      </w:pPr>
    </w:p>
    <w:p w14:paraId="06C624A5" w14:textId="77777777" w:rsidR="003541B4" w:rsidRDefault="003541B4" w:rsidP="003541B4">
      <w:pPr>
        <w:pStyle w:val="Codeblock"/>
      </w:pPr>
      <w:r>
        <w:t>using namespace std;</w:t>
      </w:r>
    </w:p>
    <w:p w14:paraId="7A7872BA" w14:textId="77777777" w:rsidR="003541B4" w:rsidRDefault="003541B4" w:rsidP="003541B4">
      <w:pPr>
        <w:pStyle w:val="Codeblock"/>
      </w:pPr>
      <w:r>
        <w:t>using namespace std::chrono;</w:t>
      </w:r>
    </w:p>
    <w:p w14:paraId="79D650E3" w14:textId="77777777" w:rsidR="003541B4" w:rsidRDefault="003541B4" w:rsidP="003541B4">
      <w:pPr>
        <w:pStyle w:val="Codeblock"/>
      </w:pPr>
    </w:p>
    <w:p w14:paraId="2DEA1678" w14:textId="77777777" w:rsidR="003541B4" w:rsidRDefault="003541B4" w:rsidP="003541B4">
      <w:pPr>
        <w:pStyle w:val="Codeblock"/>
      </w:pPr>
      <w:r>
        <w:t>#define TEST_COUNT 10000</w:t>
      </w:r>
    </w:p>
    <w:p w14:paraId="086CB2C5" w14:textId="77777777" w:rsidR="003541B4" w:rsidRDefault="003541B4" w:rsidP="003541B4">
      <w:pPr>
        <w:pStyle w:val="Codeblock"/>
      </w:pPr>
    </w:p>
    <w:p w14:paraId="4D12D362" w14:textId="77777777" w:rsidR="003541B4" w:rsidRDefault="003541B4" w:rsidP="003541B4">
      <w:pPr>
        <w:pStyle w:val="Codeblock"/>
      </w:pPr>
      <w:r>
        <w:t>namespace ConsoleCursor {</w:t>
      </w:r>
    </w:p>
    <w:p w14:paraId="664429B2" w14:textId="77777777" w:rsidR="003541B4" w:rsidRDefault="003541B4" w:rsidP="003541B4">
      <w:pPr>
        <w:pStyle w:val="Codeblock"/>
      </w:pPr>
      <w:r>
        <w:tab/>
        <w:t>HANDLE hnd = GetStdHandle(STD_OUTPUT_HANDLE);</w:t>
      </w:r>
    </w:p>
    <w:p w14:paraId="60007C5C" w14:textId="77777777" w:rsidR="003541B4" w:rsidRDefault="003541B4" w:rsidP="003541B4">
      <w:pPr>
        <w:pStyle w:val="Codeblock"/>
      </w:pPr>
    </w:p>
    <w:p w14:paraId="0DAFC871" w14:textId="77777777" w:rsidR="003541B4" w:rsidRDefault="003541B4" w:rsidP="003541B4">
      <w:pPr>
        <w:pStyle w:val="Codeblock"/>
      </w:pPr>
      <w:r>
        <w:tab/>
        <w:t>COORD GetCoord() {</w:t>
      </w:r>
    </w:p>
    <w:p w14:paraId="2BA9438F" w14:textId="77777777" w:rsidR="003541B4" w:rsidRDefault="003541B4" w:rsidP="003541B4">
      <w:pPr>
        <w:pStyle w:val="Codeblock"/>
      </w:pPr>
      <w:r>
        <w:tab/>
      </w:r>
      <w:r>
        <w:tab/>
        <w:t>CONSOLE_SCREEN_BUFFER_INFO cbsi;</w:t>
      </w:r>
    </w:p>
    <w:p w14:paraId="17919ABF" w14:textId="77777777" w:rsidR="003541B4" w:rsidRDefault="003541B4" w:rsidP="003541B4">
      <w:pPr>
        <w:pStyle w:val="Codeblock"/>
      </w:pPr>
      <w:r>
        <w:tab/>
      </w:r>
      <w:r>
        <w:tab/>
        <w:t>if (GetConsoleScreenBufferInfo(hnd, &amp;cbsi))</w:t>
      </w:r>
    </w:p>
    <w:p w14:paraId="47EA440A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return cbsi.dwCursorPosition;</w:t>
      </w:r>
    </w:p>
    <w:p w14:paraId="01410562" w14:textId="77777777" w:rsidR="003541B4" w:rsidRDefault="003541B4" w:rsidP="003541B4">
      <w:pPr>
        <w:pStyle w:val="Codeblock"/>
      </w:pPr>
      <w:r>
        <w:tab/>
      </w:r>
      <w:r>
        <w:tab/>
        <w:t>COORD invalid{};</w:t>
      </w:r>
    </w:p>
    <w:p w14:paraId="36783A99" w14:textId="77777777" w:rsidR="003541B4" w:rsidRDefault="003541B4" w:rsidP="003541B4">
      <w:pPr>
        <w:pStyle w:val="Codeblock"/>
      </w:pPr>
      <w:r>
        <w:tab/>
      </w:r>
      <w:r>
        <w:tab/>
        <w:t>return invalid;</w:t>
      </w:r>
    </w:p>
    <w:p w14:paraId="3D6CC9B0" w14:textId="77777777" w:rsidR="003541B4" w:rsidRDefault="003541B4" w:rsidP="003541B4">
      <w:pPr>
        <w:pStyle w:val="Codeblock"/>
      </w:pPr>
      <w:r>
        <w:tab/>
        <w:t>}</w:t>
      </w:r>
    </w:p>
    <w:p w14:paraId="11823C88" w14:textId="77777777" w:rsidR="003541B4" w:rsidRDefault="003541B4" w:rsidP="003541B4">
      <w:pPr>
        <w:pStyle w:val="Codeblock"/>
      </w:pPr>
    </w:p>
    <w:p w14:paraId="4C58EDD8" w14:textId="77777777" w:rsidR="003541B4" w:rsidRDefault="003541B4" w:rsidP="003541B4">
      <w:pPr>
        <w:pStyle w:val="Codeblock"/>
      </w:pPr>
      <w:r>
        <w:tab/>
        <w:t>void Teleport(int X, int Y) {</w:t>
      </w:r>
    </w:p>
    <w:p w14:paraId="0AA95967" w14:textId="77777777" w:rsidR="003541B4" w:rsidRDefault="003541B4" w:rsidP="003541B4">
      <w:pPr>
        <w:pStyle w:val="Codeblock"/>
      </w:pPr>
      <w:r>
        <w:tab/>
      </w:r>
      <w:r>
        <w:tab/>
        <w:t>SetConsoleCursorPosition(hnd, COORD{ (SHORT)X, (SHORT)Y });</w:t>
      </w:r>
    </w:p>
    <w:p w14:paraId="1DD78768" w14:textId="77777777" w:rsidR="003541B4" w:rsidRDefault="003541B4" w:rsidP="003541B4">
      <w:pPr>
        <w:pStyle w:val="Codeblock"/>
      </w:pPr>
      <w:r>
        <w:tab/>
        <w:t>}</w:t>
      </w:r>
    </w:p>
    <w:p w14:paraId="70726317" w14:textId="77777777" w:rsidR="003541B4" w:rsidRDefault="003541B4" w:rsidP="003541B4">
      <w:pPr>
        <w:pStyle w:val="Codeblock"/>
      </w:pPr>
    </w:p>
    <w:p w14:paraId="6F50600A" w14:textId="77777777" w:rsidR="003541B4" w:rsidRDefault="003541B4" w:rsidP="003541B4">
      <w:pPr>
        <w:pStyle w:val="Codeblock"/>
      </w:pPr>
      <w:r>
        <w:tab/>
        <w:t>void TeleportOn(int dX, int dY) {</w:t>
      </w:r>
    </w:p>
    <w:p w14:paraId="7981550B" w14:textId="77777777" w:rsidR="003541B4" w:rsidRDefault="003541B4" w:rsidP="003541B4">
      <w:pPr>
        <w:pStyle w:val="Codeblock"/>
      </w:pPr>
      <w:r>
        <w:tab/>
      </w:r>
      <w:r>
        <w:tab/>
        <w:t>auto pos = GetCoord();</w:t>
      </w:r>
    </w:p>
    <w:p w14:paraId="71A8791C" w14:textId="77777777" w:rsidR="003541B4" w:rsidRDefault="003541B4" w:rsidP="003541B4">
      <w:pPr>
        <w:pStyle w:val="Codeblock"/>
      </w:pPr>
      <w:r>
        <w:tab/>
      </w:r>
      <w:r>
        <w:tab/>
        <w:t>Teleport(pos.X + dX, pos.Y + dY);</w:t>
      </w:r>
    </w:p>
    <w:p w14:paraId="673B1996" w14:textId="77777777" w:rsidR="003541B4" w:rsidRDefault="003541B4" w:rsidP="003541B4">
      <w:pPr>
        <w:pStyle w:val="Codeblock"/>
      </w:pPr>
      <w:r>
        <w:tab/>
        <w:t>}</w:t>
      </w:r>
    </w:p>
    <w:p w14:paraId="6151776B" w14:textId="77777777" w:rsidR="003541B4" w:rsidRDefault="003541B4" w:rsidP="003541B4">
      <w:pPr>
        <w:pStyle w:val="Codeblock"/>
      </w:pPr>
    </w:p>
    <w:p w14:paraId="0D5F1B3E" w14:textId="77777777" w:rsidR="003541B4" w:rsidRDefault="003541B4" w:rsidP="003541B4">
      <w:pPr>
        <w:pStyle w:val="Codeblock"/>
      </w:pPr>
      <w:r>
        <w:tab/>
        <w:t>struct {</w:t>
      </w:r>
    </w:p>
    <w:p w14:paraId="14A4C50F" w14:textId="77777777" w:rsidR="003541B4" w:rsidRDefault="003541B4" w:rsidP="003541B4">
      <w:pPr>
        <w:pStyle w:val="Codeblock"/>
      </w:pPr>
      <w:r>
        <w:tab/>
      </w:r>
      <w:r>
        <w:tab/>
        <w:t>int&amp; operator = (int&amp; new_x) {</w:t>
      </w:r>
    </w:p>
    <w:p w14:paraId="10289862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Teleport(new_x, GetCoord().Y);</w:t>
      </w:r>
    </w:p>
    <w:p w14:paraId="006AA978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return new_x;</w:t>
      </w:r>
    </w:p>
    <w:p w14:paraId="16F4071C" w14:textId="77777777" w:rsidR="003541B4" w:rsidRDefault="003541B4" w:rsidP="003541B4">
      <w:pPr>
        <w:pStyle w:val="Codeblock"/>
      </w:pPr>
      <w:r>
        <w:tab/>
      </w:r>
      <w:r>
        <w:tab/>
        <w:t>}</w:t>
      </w:r>
    </w:p>
    <w:p w14:paraId="2AC17E96" w14:textId="77777777" w:rsidR="003541B4" w:rsidRDefault="003541B4" w:rsidP="003541B4">
      <w:pPr>
        <w:pStyle w:val="Codeblock"/>
      </w:pPr>
      <w:r>
        <w:tab/>
      </w:r>
      <w:r>
        <w:tab/>
        <w:t>operator int() { return GetCoord().X; }</w:t>
      </w:r>
    </w:p>
    <w:p w14:paraId="5C22156C" w14:textId="77777777" w:rsidR="003541B4" w:rsidRDefault="003541B4" w:rsidP="003541B4">
      <w:pPr>
        <w:pStyle w:val="Codeblock"/>
      </w:pPr>
      <w:r>
        <w:tab/>
        <w:t>} X;</w:t>
      </w:r>
    </w:p>
    <w:p w14:paraId="229CB906" w14:textId="77777777" w:rsidR="003541B4" w:rsidRDefault="003541B4" w:rsidP="003541B4">
      <w:pPr>
        <w:pStyle w:val="Codeblock"/>
      </w:pPr>
    </w:p>
    <w:p w14:paraId="7172E2CF" w14:textId="77777777" w:rsidR="003541B4" w:rsidRDefault="003541B4" w:rsidP="003541B4">
      <w:pPr>
        <w:pStyle w:val="Codeblock"/>
      </w:pPr>
      <w:r>
        <w:tab/>
        <w:t>struct {</w:t>
      </w:r>
    </w:p>
    <w:p w14:paraId="5F7411EA" w14:textId="77777777" w:rsidR="003541B4" w:rsidRDefault="003541B4" w:rsidP="003541B4">
      <w:pPr>
        <w:pStyle w:val="Codeblock"/>
      </w:pPr>
      <w:r>
        <w:tab/>
      </w:r>
      <w:r>
        <w:tab/>
        <w:t>int&amp; operator = (int&amp; new_y) {</w:t>
      </w:r>
    </w:p>
    <w:p w14:paraId="02E01B73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Teleport(GetCoord().X, new_y);</w:t>
      </w:r>
    </w:p>
    <w:p w14:paraId="6A89AB4B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return new_y;</w:t>
      </w:r>
    </w:p>
    <w:p w14:paraId="3E7D5602" w14:textId="77777777" w:rsidR="003541B4" w:rsidRDefault="003541B4" w:rsidP="003541B4">
      <w:pPr>
        <w:pStyle w:val="Codeblock"/>
      </w:pPr>
      <w:r>
        <w:tab/>
      </w:r>
      <w:r>
        <w:tab/>
        <w:t>}</w:t>
      </w:r>
    </w:p>
    <w:p w14:paraId="69595B92" w14:textId="77777777" w:rsidR="003541B4" w:rsidRDefault="003541B4" w:rsidP="003541B4">
      <w:pPr>
        <w:pStyle w:val="Codeblock"/>
      </w:pPr>
      <w:r>
        <w:tab/>
      </w:r>
      <w:r>
        <w:tab/>
        <w:t>operator int() { return GetCoord().Y; }</w:t>
      </w:r>
    </w:p>
    <w:p w14:paraId="241AEFDE" w14:textId="77777777" w:rsidR="003541B4" w:rsidRDefault="003541B4" w:rsidP="003541B4">
      <w:pPr>
        <w:pStyle w:val="Codeblock"/>
      </w:pPr>
      <w:r>
        <w:tab/>
        <w:t>} Y;</w:t>
      </w:r>
    </w:p>
    <w:p w14:paraId="3870ECD8" w14:textId="77777777" w:rsidR="003541B4" w:rsidRDefault="003541B4" w:rsidP="003541B4">
      <w:pPr>
        <w:pStyle w:val="Codeblock"/>
      </w:pPr>
    </w:p>
    <w:p w14:paraId="5F3AE219" w14:textId="77777777" w:rsidR="003541B4" w:rsidRDefault="003541B4" w:rsidP="003541B4">
      <w:pPr>
        <w:pStyle w:val="Codeblock"/>
      </w:pPr>
      <w:r>
        <w:t>}</w:t>
      </w:r>
    </w:p>
    <w:p w14:paraId="7100CBCB" w14:textId="77777777" w:rsidR="003541B4" w:rsidRDefault="003541B4" w:rsidP="003541B4">
      <w:pPr>
        <w:pStyle w:val="Codeblock"/>
      </w:pPr>
    </w:p>
    <w:p w14:paraId="46972E78" w14:textId="77777777" w:rsidR="003541B4" w:rsidRDefault="003541B4" w:rsidP="003541B4">
      <w:pPr>
        <w:pStyle w:val="Codeblock"/>
      </w:pPr>
      <w:r>
        <w:lastRenderedPageBreak/>
        <w:t>template &lt;class CALLABLE&gt;</w:t>
      </w:r>
    </w:p>
    <w:p w14:paraId="30DE9806" w14:textId="77777777" w:rsidR="003541B4" w:rsidRDefault="003541B4" w:rsidP="003541B4">
      <w:pPr>
        <w:pStyle w:val="Codeblock"/>
      </w:pPr>
      <w:r>
        <w:t>struct test_info {</w:t>
      </w:r>
    </w:p>
    <w:p w14:paraId="667ADD44" w14:textId="77777777" w:rsidR="003541B4" w:rsidRDefault="003541B4" w:rsidP="003541B4">
      <w:pPr>
        <w:pStyle w:val="Codeblock"/>
      </w:pPr>
      <w:r>
        <w:tab/>
        <w:t>CALLABLE proc;</w:t>
      </w:r>
    </w:p>
    <w:p w14:paraId="128777A9" w14:textId="77777777" w:rsidR="003541B4" w:rsidRDefault="003541B4" w:rsidP="003541B4">
      <w:pPr>
        <w:pStyle w:val="Codeblock"/>
      </w:pPr>
    </w:p>
    <w:p w14:paraId="72064ED5" w14:textId="77777777" w:rsidR="003541B4" w:rsidRDefault="003541B4" w:rsidP="003541B4">
      <w:pPr>
        <w:pStyle w:val="Codeblock"/>
      </w:pPr>
      <w:r>
        <w:tab/>
        <w:t>test_info(CALLABLE proc) {</w:t>
      </w:r>
    </w:p>
    <w:p w14:paraId="770B234F" w14:textId="77777777" w:rsidR="003541B4" w:rsidRDefault="003541B4" w:rsidP="003541B4">
      <w:pPr>
        <w:pStyle w:val="Codeblock"/>
      </w:pPr>
      <w:r>
        <w:tab/>
      </w:r>
      <w:r>
        <w:tab/>
        <w:t>this-&gt;proc = proc;</w:t>
      </w:r>
    </w:p>
    <w:p w14:paraId="01567721" w14:textId="77777777" w:rsidR="003541B4" w:rsidRDefault="003541B4" w:rsidP="003541B4">
      <w:pPr>
        <w:pStyle w:val="Codeblock"/>
      </w:pPr>
      <w:r>
        <w:tab/>
        <w:t>}</w:t>
      </w:r>
    </w:p>
    <w:p w14:paraId="6D24CFFA" w14:textId="77777777" w:rsidR="003541B4" w:rsidRDefault="003541B4" w:rsidP="003541B4">
      <w:pPr>
        <w:pStyle w:val="Codeblock"/>
      </w:pPr>
    </w:p>
    <w:p w14:paraId="384BA35B" w14:textId="77777777" w:rsidR="003541B4" w:rsidRDefault="003541B4" w:rsidP="003541B4">
      <w:pPr>
        <w:pStyle w:val="Codeblock"/>
      </w:pPr>
      <w:r>
        <w:tab/>
        <w:t>template &lt;class TData&gt;</w:t>
      </w:r>
    </w:p>
    <w:p w14:paraId="48C6B0E6" w14:textId="77777777" w:rsidR="003541B4" w:rsidRDefault="003541B4" w:rsidP="003541B4">
      <w:pPr>
        <w:pStyle w:val="Codeblock"/>
      </w:pPr>
      <w:r>
        <w:tab/>
        <w:t>auto Execute(TData a[], int len) {</w:t>
      </w:r>
    </w:p>
    <w:p w14:paraId="097D5567" w14:textId="77777777" w:rsidR="003541B4" w:rsidRDefault="003541B4" w:rsidP="003541B4">
      <w:pPr>
        <w:pStyle w:val="Codeblock"/>
      </w:pPr>
      <w:r>
        <w:tab/>
      </w:r>
      <w:r>
        <w:tab/>
        <w:t>nanoseconds res{};</w:t>
      </w:r>
    </w:p>
    <w:p w14:paraId="28420ED6" w14:textId="77777777" w:rsidR="003541B4" w:rsidRDefault="003541B4" w:rsidP="003541B4">
      <w:pPr>
        <w:pStyle w:val="Codeblock"/>
      </w:pPr>
      <w:r>
        <w:tab/>
      </w:r>
      <w:r>
        <w:tab/>
        <w:t>auto data = new TData[len];</w:t>
      </w:r>
    </w:p>
    <w:p w14:paraId="093FE6FC" w14:textId="77777777" w:rsidR="003541B4" w:rsidRDefault="003541B4" w:rsidP="003541B4">
      <w:pPr>
        <w:pStyle w:val="Codeblock"/>
      </w:pPr>
    </w:p>
    <w:p w14:paraId="738D10B5" w14:textId="77777777" w:rsidR="003541B4" w:rsidRDefault="003541B4" w:rsidP="003541B4">
      <w:pPr>
        <w:pStyle w:val="Codeblock"/>
      </w:pPr>
      <w:r>
        <w:tab/>
      </w:r>
      <w:r>
        <w:tab/>
        <w:t>for (auto test = 0; test &lt; TEST_COUNT; ++test)</w:t>
      </w:r>
    </w:p>
    <w:p w14:paraId="05C6F4AE" w14:textId="77777777" w:rsidR="003541B4" w:rsidRDefault="003541B4" w:rsidP="003541B4">
      <w:pPr>
        <w:pStyle w:val="Codeblock"/>
      </w:pPr>
      <w:r>
        <w:tab/>
      </w:r>
      <w:r>
        <w:tab/>
        <w:t>{</w:t>
      </w:r>
    </w:p>
    <w:p w14:paraId="3CA573AE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for (auto i = 0; i &lt; len; ++i) data[i] = a[i];</w:t>
      </w:r>
    </w:p>
    <w:p w14:paraId="3253A417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auto start = high_resolution_clock::now();</w:t>
      </w:r>
    </w:p>
    <w:p w14:paraId="4DCAE3F1" w14:textId="77777777" w:rsidR="003541B4" w:rsidRDefault="003541B4" w:rsidP="003541B4">
      <w:pPr>
        <w:pStyle w:val="Codeblock"/>
      </w:pPr>
    </w:p>
    <w:p w14:paraId="7B97695E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proc(data, len);</w:t>
      </w:r>
    </w:p>
    <w:p w14:paraId="7AB22CA9" w14:textId="77777777" w:rsidR="003541B4" w:rsidRDefault="003541B4" w:rsidP="003541B4">
      <w:pPr>
        <w:pStyle w:val="Codeblock"/>
      </w:pPr>
    </w:p>
    <w:p w14:paraId="206856CB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auto stop = high_resolution_clock::now();</w:t>
      </w:r>
    </w:p>
    <w:p w14:paraId="5DD665E9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res += stop - start;</w:t>
      </w:r>
    </w:p>
    <w:p w14:paraId="05109662" w14:textId="77777777" w:rsidR="003541B4" w:rsidRDefault="003541B4" w:rsidP="003541B4">
      <w:pPr>
        <w:pStyle w:val="Codeblock"/>
      </w:pPr>
      <w:r>
        <w:tab/>
      </w:r>
      <w:r>
        <w:tab/>
        <w:t>}</w:t>
      </w:r>
    </w:p>
    <w:p w14:paraId="6865CEF1" w14:textId="77777777" w:rsidR="003541B4" w:rsidRDefault="003541B4" w:rsidP="003541B4">
      <w:pPr>
        <w:pStyle w:val="Codeblock"/>
      </w:pPr>
    </w:p>
    <w:p w14:paraId="24C0ED3C" w14:textId="77777777" w:rsidR="003541B4" w:rsidRDefault="003541B4" w:rsidP="003541B4">
      <w:pPr>
        <w:pStyle w:val="Codeblock"/>
      </w:pPr>
      <w:r>
        <w:tab/>
      </w:r>
      <w:r>
        <w:tab/>
        <w:t>delete[] data;</w:t>
      </w:r>
    </w:p>
    <w:p w14:paraId="1859F00A" w14:textId="77777777" w:rsidR="003541B4" w:rsidRDefault="003541B4" w:rsidP="003541B4">
      <w:pPr>
        <w:pStyle w:val="Codeblock"/>
      </w:pPr>
      <w:r>
        <w:tab/>
      </w:r>
      <w:r>
        <w:tab/>
        <w:t>return duration_cast&lt;milliseconds&gt;( res ).count();</w:t>
      </w:r>
    </w:p>
    <w:p w14:paraId="4D5A6FEC" w14:textId="77777777" w:rsidR="003541B4" w:rsidRDefault="003541B4" w:rsidP="003541B4">
      <w:pPr>
        <w:pStyle w:val="Codeblock"/>
      </w:pPr>
      <w:r>
        <w:tab/>
        <w:t>}</w:t>
      </w:r>
    </w:p>
    <w:p w14:paraId="218484BB" w14:textId="77777777" w:rsidR="003541B4" w:rsidRDefault="003541B4" w:rsidP="003541B4">
      <w:pPr>
        <w:pStyle w:val="Codeblock"/>
      </w:pPr>
    </w:p>
    <w:p w14:paraId="73E4C529" w14:textId="77777777" w:rsidR="003541B4" w:rsidRDefault="003541B4" w:rsidP="003541B4">
      <w:pPr>
        <w:pStyle w:val="Codeblock"/>
      </w:pPr>
      <w:r>
        <w:t>};</w:t>
      </w:r>
    </w:p>
    <w:p w14:paraId="2A6C9DD2" w14:textId="77777777" w:rsidR="003541B4" w:rsidRDefault="003541B4" w:rsidP="003541B4">
      <w:pPr>
        <w:pStyle w:val="Codeblock"/>
      </w:pPr>
    </w:p>
    <w:p w14:paraId="23EF58BB" w14:textId="77777777" w:rsidR="003541B4" w:rsidRDefault="003541B4" w:rsidP="003541B4">
      <w:pPr>
        <w:pStyle w:val="Codeblock"/>
      </w:pPr>
      <w:r>
        <w:t>template &lt;class ... CALLABLE&gt;</w:t>
      </w:r>
    </w:p>
    <w:p w14:paraId="302BD6CD" w14:textId="77777777" w:rsidR="003541B4" w:rsidRDefault="003541B4" w:rsidP="003541B4">
      <w:pPr>
        <w:pStyle w:val="Codeblock"/>
      </w:pPr>
      <w:r>
        <w:t>auto CombineTestsArr(CALLABLE ... args) {</w:t>
      </w:r>
    </w:p>
    <w:p w14:paraId="1CDC3A49" w14:textId="77777777" w:rsidR="003541B4" w:rsidRDefault="003541B4" w:rsidP="003541B4">
      <w:pPr>
        <w:pStyle w:val="Codeblock"/>
      </w:pPr>
      <w:r>
        <w:tab/>
        <w:t>using common_t = common_type_t&lt;CALLABLE...&gt;;</w:t>
      </w:r>
    </w:p>
    <w:p w14:paraId="47B4C4C2" w14:textId="77777777" w:rsidR="003541B4" w:rsidRDefault="003541B4" w:rsidP="003541B4">
      <w:pPr>
        <w:pStyle w:val="Codeblock"/>
      </w:pPr>
      <w:r>
        <w:tab/>
        <w:t>return array&lt;test_info&lt;common_t&gt;, sizeof...(CALLABLE)&gt; { test_info&lt;common_t&gt;(args)... };</w:t>
      </w:r>
    </w:p>
    <w:p w14:paraId="7CED0FD4" w14:textId="77777777" w:rsidR="003541B4" w:rsidRDefault="003541B4" w:rsidP="003541B4">
      <w:pPr>
        <w:pStyle w:val="Codeblock"/>
      </w:pPr>
      <w:r>
        <w:t>}</w:t>
      </w:r>
    </w:p>
    <w:p w14:paraId="2D85318D" w14:textId="77777777" w:rsidR="003541B4" w:rsidRDefault="003541B4" w:rsidP="003541B4">
      <w:pPr>
        <w:pStyle w:val="Codeblock"/>
      </w:pPr>
    </w:p>
    <w:p w14:paraId="69CAB9AC" w14:textId="77777777" w:rsidR="003541B4" w:rsidRDefault="003541B4" w:rsidP="003541B4">
      <w:pPr>
        <w:pStyle w:val="Codeblock"/>
      </w:pPr>
      <w:r>
        <w:t>namespace SortAlgorithms</w:t>
      </w:r>
    </w:p>
    <w:p w14:paraId="2141F851" w14:textId="77777777" w:rsidR="003541B4" w:rsidRDefault="003541B4" w:rsidP="003541B4">
      <w:pPr>
        <w:pStyle w:val="Codeblock"/>
      </w:pPr>
      <w:r>
        <w:t>{</w:t>
      </w:r>
    </w:p>
    <w:p w14:paraId="7AE0066D" w14:textId="77777777" w:rsidR="003541B4" w:rsidRDefault="003541B4" w:rsidP="003541B4">
      <w:pPr>
        <w:pStyle w:val="Codeblock"/>
      </w:pPr>
    </w:p>
    <w:p w14:paraId="7F637CFA" w14:textId="77777777" w:rsidR="003541B4" w:rsidRDefault="003541B4" w:rsidP="003541B4">
      <w:pPr>
        <w:pStyle w:val="Codeblock"/>
      </w:pPr>
      <w:r>
        <w:tab/>
        <w:t>namespace Radix {</w:t>
      </w:r>
    </w:p>
    <w:p w14:paraId="26BE8CEA" w14:textId="77777777" w:rsidR="003541B4" w:rsidRDefault="003541B4" w:rsidP="003541B4">
      <w:pPr>
        <w:pStyle w:val="Codeblock"/>
      </w:pPr>
    </w:p>
    <w:p w14:paraId="7730BDDA" w14:textId="77777777" w:rsidR="003541B4" w:rsidRDefault="003541B4" w:rsidP="003541B4">
      <w:pPr>
        <w:pStyle w:val="Codeblock"/>
      </w:pPr>
      <w:r>
        <w:tab/>
      </w:r>
      <w:r>
        <w:tab/>
        <w:t>template &lt;class TData&gt;</w:t>
      </w:r>
    </w:p>
    <w:p w14:paraId="23F05406" w14:textId="77777777" w:rsidR="003541B4" w:rsidRDefault="003541B4" w:rsidP="003541B4">
      <w:pPr>
        <w:pStyle w:val="Codeblock"/>
      </w:pPr>
      <w:r>
        <w:tab/>
      </w:r>
      <w:r>
        <w:tab/>
        <w:t>void CountSort(TData data[], size_t len, TData temp[], int base, int exp) {</w:t>
      </w:r>
    </w:p>
    <w:p w14:paraId="55D43F86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auto count = new int[base] {};</w:t>
      </w:r>
    </w:p>
    <w:p w14:paraId="4A95CD3F" w14:textId="77777777" w:rsidR="003541B4" w:rsidRDefault="003541B4" w:rsidP="003541B4">
      <w:pPr>
        <w:pStyle w:val="Codeblock"/>
      </w:pPr>
    </w:p>
    <w:p w14:paraId="6FEFD45B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for (size_t i = 0; i &lt; len; ++i)</w:t>
      </w:r>
    </w:p>
    <w:p w14:paraId="5EB2AB88" w14:textId="77777777" w:rsidR="003541B4" w:rsidRPr="003541B4" w:rsidRDefault="003541B4" w:rsidP="003541B4">
      <w:pPr>
        <w:pStyle w:val="Codeblock"/>
        <w:rPr>
          <w:lang w:val="ru-RU"/>
        </w:rPr>
      </w:pPr>
      <w:r>
        <w:tab/>
      </w:r>
      <w:r>
        <w:tab/>
      </w:r>
      <w:r>
        <w:tab/>
      </w:r>
      <w:r>
        <w:tab/>
      </w:r>
      <w:r w:rsidRPr="003541B4">
        <w:rPr>
          <w:lang w:val="ru-RU"/>
        </w:rPr>
        <w:t>// Вообще это не будет работать для отрицательных значений...</w:t>
      </w:r>
    </w:p>
    <w:p w14:paraId="076B5FA5" w14:textId="77777777" w:rsidR="003541B4" w:rsidRPr="003541B4" w:rsidRDefault="003541B4" w:rsidP="003541B4">
      <w:pPr>
        <w:pStyle w:val="Codeblock"/>
        <w:rPr>
          <w:lang w:val="ru-RU"/>
        </w:rPr>
      </w:pPr>
      <w:r w:rsidRPr="003541B4">
        <w:rPr>
          <w:lang w:val="ru-RU"/>
        </w:rPr>
        <w:tab/>
      </w:r>
      <w:r w:rsidRPr="003541B4">
        <w:rPr>
          <w:lang w:val="ru-RU"/>
        </w:rPr>
        <w:tab/>
      </w:r>
      <w:r w:rsidRPr="003541B4">
        <w:rPr>
          <w:lang w:val="ru-RU"/>
        </w:rPr>
        <w:tab/>
      </w:r>
      <w:r w:rsidRPr="003541B4">
        <w:rPr>
          <w:lang w:val="ru-RU"/>
        </w:rPr>
        <w:tab/>
        <w:t xml:space="preserve">// Для </w:t>
      </w:r>
      <w:r>
        <w:t>CountSort</w:t>
      </w:r>
      <w:r w:rsidRPr="003541B4">
        <w:rPr>
          <w:lang w:val="ru-RU"/>
        </w:rPr>
        <w:t xml:space="preserve"> нужна функция ключа, возвращающая только не_отрицательные значения</w:t>
      </w:r>
    </w:p>
    <w:p w14:paraId="3D40EB3F" w14:textId="77777777" w:rsidR="003541B4" w:rsidRPr="003541B4" w:rsidRDefault="003541B4" w:rsidP="003541B4">
      <w:pPr>
        <w:pStyle w:val="Codeblock"/>
        <w:rPr>
          <w:lang w:val="ru-RU"/>
        </w:rPr>
      </w:pPr>
      <w:r w:rsidRPr="003541B4">
        <w:rPr>
          <w:lang w:val="ru-RU"/>
        </w:rPr>
        <w:tab/>
      </w:r>
      <w:r w:rsidRPr="003541B4">
        <w:rPr>
          <w:lang w:val="ru-RU"/>
        </w:rPr>
        <w:tab/>
      </w:r>
      <w:r w:rsidRPr="003541B4">
        <w:rPr>
          <w:lang w:val="ru-RU"/>
        </w:rPr>
        <w:tab/>
      </w:r>
      <w:r w:rsidRPr="003541B4">
        <w:rPr>
          <w:lang w:val="ru-RU"/>
        </w:rPr>
        <w:tab/>
        <w:t>// Но в данном случае значения генерируются с помощью "</w:t>
      </w:r>
      <w:r>
        <w:t>rand</w:t>
      </w:r>
      <w:r w:rsidRPr="003541B4">
        <w:rPr>
          <w:lang w:val="ru-RU"/>
        </w:rPr>
        <w:t>() % ...", поэтому они всегда не_отрицательные</w:t>
      </w:r>
    </w:p>
    <w:p w14:paraId="7E8DB377" w14:textId="77777777" w:rsidR="003541B4" w:rsidRDefault="003541B4" w:rsidP="003541B4">
      <w:pPr>
        <w:pStyle w:val="Codeblock"/>
      </w:pPr>
      <w:r w:rsidRPr="003541B4">
        <w:rPr>
          <w:lang w:val="ru-RU"/>
        </w:rPr>
        <w:tab/>
      </w:r>
      <w:r w:rsidRPr="003541B4">
        <w:rPr>
          <w:lang w:val="ru-RU"/>
        </w:rPr>
        <w:tab/>
      </w:r>
      <w:r w:rsidRPr="003541B4">
        <w:rPr>
          <w:lang w:val="ru-RU"/>
        </w:rPr>
        <w:tab/>
      </w:r>
      <w:r w:rsidRPr="003541B4">
        <w:rPr>
          <w:lang w:val="ru-RU"/>
        </w:rPr>
        <w:tab/>
      </w:r>
      <w:r>
        <w:t>++count[data[i] / exp % base];</w:t>
      </w:r>
    </w:p>
    <w:p w14:paraId="1D2AC56F" w14:textId="77777777" w:rsidR="003541B4" w:rsidRDefault="003541B4" w:rsidP="003541B4">
      <w:pPr>
        <w:pStyle w:val="Codeblock"/>
      </w:pPr>
    </w:p>
    <w:p w14:paraId="0CE4E7B4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for (int i = 1; i &lt; base; ++i)</w:t>
      </w:r>
    </w:p>
    <w:p w14:paraId="44999698" w14:textId="77777777" w:rsidR="003541B4" w:rsidRPr="003541B4" w:rsidRDefault="003541B4" w:rsidP="003541B4">
      <w:pPr>
        <w:pStyle w:val="Codeblock"/>
        <w:rPr>
          <w:lang w:val="ru-RU"/>
        </w:rPr>
      </w:pPr>
      <w:r>
        <w:lastRenderedPageBreak/>
        <w:tab/>
      </w:r>
      <w:r>
        <w:tab/>
      </w:r>
      <w:r>
        <w:tab/>
      </w:r>
      <w:r>
        <w:tab/>
        <w:t>count</w:t>
      </w:r>
      <w:r w:rsidRPr="003541B4">
        <w:rPr>
          <w:lang w:val="ru-RU"/>
        </w:rPr>
        <w:t>[</w:t>
      </w:r>
      <w:r>
        <w:t>i</w:t>
      </w:r>
      <w:r w:rsidRPr="003541B4">
        <w:rPr>
          <w:lang w:val="ru-RU"/>
        </w:rPr>
        <w:t xml:space="preserve">] += </w:t>
      </w:r>
      <w:r>
        <w:t>count</w:t>
      </w:r>
      <w:r w:rsidRPr="003541B4">
        <w:rPr>
          <w:lang w:val="ru-RU"/>
        </w:rPr>
        <w:t>[</w:t>
      </w:r>
      <w:r>
        <w:t>i</w:t>
      </w:r>
      <w:r w:rsidRPr="003541B4">
        <w:rPr>
          <w:lang w:val="ru-RU"/>
        </w:rPr>
        <w:t xml:space="preserve"> - 1];</w:t>
      </w:r>
    </w:p>
    <w:p w14:paraId="53331385" w14:textId="77777777" w:rsidR="003541B4" w:rsidRPr="003541B4" w:rsidRDefault="003541B4" w:rsidP="003541B4">
      <w:pPr>
        <w:pStyle w:val="Codeblock"/>
        <w:rPr>
          <w:lang w:val="ru-RU"/>
        </w:rPr>
      </w:pPr>
    </w:p>
    <w:p w14:paraId="6980A809" w14:textId="77777777" w:rsidR="003541B4" w:rsidRPr="003541B4" w:rsidRDefault="003541B4" w:rsidP="003541B4">
      <w:pPr>
        <w:pStyle w:val="Codeblock"/>
        <w:rPr>
          <w:lang w:val="ru-RU"/>
        </w:rPr>
      </w:pPr>
      <w:r w:rsidRPr="003541B4">
        <w:rPr>
          <w:lang w:val="ru-RU"/>
        </w:rPr>
        <w:tab/>
      </w:r>
      <w:r w:rsidRPr="003541B4">
        <w:rPr>
          <w:lang w:val="ru-RU"/>
        </w:rPr>
        <w:tab/>
      </w:r>
      <w:r w:rsidRPr="003541B4">
        <w:rPr>
          <w:lang w:val="ru-RU"/>
        </w:rPr>
        <w:tab/>
        <w:t>// Перечисление в обратном порядке, чтоб не менять местами элементы с одинаковой цифрой в данном порядке</w:t>
      </w:r>
    </w:p>
    <w:p w14:paraId="07BB4F7E" w14:textId="77777777" w:rsidR="003541B4" w:rsidRDefault="003541B4" w:rsidP="003541B4">
      <w:pPr>
        <w:pStyle w:val="Codeblock"/>
      </w:pPr>
      <w:r w:rsidRPr="003541B4">
        <w:rPr>
          <w:lang w:val="ru-RU"/>
        </w:rPr>
        <w:tab/>
      </w:r>
      <w:r w:rsidRPr="003541B4">
        <w:rPr>
          <w:lang w:val="ru-RU"/>
        </w:rPr>
        <w:tab/>
      </w:r>
      <w:r w:rsidRPr="003541B4">
        <w:rPr>
          <w:lang w:val="ru-RU"/>
        </w:rPr>
        <w:tab/>
      </w:r>
      <w:r>
        <w:t>for (int i = len - 1; i &gt;= 0; --i)</w:t>
      </w:r>
    </w:p>
    <w:p w14:paraId="37E54FAB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temp[--count[data[i] / exp % base]] = data[i];</w:t>
      </w:r>
    </w:p>
    <w:p w14:paraId="732E241E" w14:textId="77777777" w:rsidR="003541B4" w:rsidRDefault="003541B4" w:rsidP="003541B4">
      <w:pPr>
        <w:pStyle w:val="Codeblock"/>
      </w:pPr>
    </w:p>
    <w:p w14:paraId="4C2C7A4D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for (size_t i = 0; i &lt; len; ++i) data[i] = temp[i];</w:t>
      </w:r>
    </w:p>
    <w:p w14:paraId="615CA8EC" w14:textId="77777777" w:rsidR="003541B4" w:rsidRDefault="003541B4" w:rsidP="003541B4">
      <w:pPr>
        <w:pStyle w:val="Codeblock"/>
      </w:pPr>
      <w:r>
        <w:tab/>
      </w:r>
      <w:r>
        <w:tab/>
        <w:t>}</w:t>
      </w:r>
    </w:p>
    <w:p w14:paraId="3AC9547B" w14:textId="77777777" w:rsidR="003541B4" w:rsidRDefault="003541B4" w:rsidP="003541B4">
      <w:pPr>
        <w:pStyle w:val="Codeblock"/>
      </w:pPr>
    </w:p>
    <w:p w14:paraId="58BAB7FE" w14:textId="77777777" w:rsidR="003541B4" w:rsidRDefault="003541B4" w:rsidP="003541B4">
      <w:pPr>
        <w:pStyle w:val="Codeblock"/>
      </w:pPr>
      <w:r>
        <w:tab/>
        <w:t>}</w:t>
      </w:r>
    </w:p>
    <w:p w14:paraId="0E3165CA" w14:textId="77777777" w:rsidR="003541B4" w:rsidRDefault="003541B4" w:rsidP="003541B4">
      <w:pPr>
        <w:pStyle w:val="Codeblock"/>
      </w:pPr>
    </w:p>
    <w:p w14:paraId="181ABA0C" w14:textId="77777777" w:rsidR="003541B4" w:rsidRDefault="003541B4" w:rsidP="003541B4">
      <w:pPr>
        <w:pStyle w:val="Codeblock"/>
      </w:pPr>
      <w:r>
        <w:tab/>
        <w:t>template &lt;class TData&gt;</w:t>
      </w:r>
    </w:p>
    <w:p w14:paraId="546012A9" w14:textId="77777777" w:rsidR="003541B4" w:rsidRDefault="003541B4" w:rsidP="003541B4">
      <w:pPr>
        <w:pStyle w:val="Codeblock"/>
      </w:pPr>
      <w:r>
        <w:tab/>
        <w:t>void RadixSort(TData data[], size_t len) {</w:t>
      </w:r>
    </w:p>
    <w:p w14:paraId="04B8AEFF" w14:textId="77777777" w:rsidR="003541B4" w:rsidRDefault="003541B4" w:rsidP="003541B4">
      <w:pPr>
        <w:pStyle w:val="Codeblock"/>
      </w:pPr>
      <w:r>
        <w:tab/>
      </w:r>
      <w:r>
        <w:tab/>
        <w:t>size_t base = len;</w:t>
      </w:r>
    </w:p>
    <w:p w14:paraId="3C1E18B2" w14:textId="77777777" w:rsidR="003541B4" w:rsidRDefault="003541B4" w:rsidP="003541B4">
      <w:pPr>
        <w:pStyle w:val="Codeblock"/>
      </w:pPr>
    </w:p>
    <w:p w14:paraId="69A63702" w14:textId="77777777" w:rsidR="003541B4" w:rsidRDefault="003541B4" w:rsidP="003541B4">
      <w:pPr>
        <w:pStyle w:val="Codeblock"/>
      </w:pPr>
      <w:r>
        <w:tab/>
      </w:r>
      <w:r>
        <w:tab/>
        <w:t>decltype(base) m = data[0];</w:t>
      </w:r>
    </w:p>
    <w:p w14:paraId="28993978" w14:textId="77777777" w:rsidR="003541B4" w:rsidRDefault="003541B4" w:rsidP="003541B4">
      <w:pPr>
        <w:pStyle w:val="Codeblock"/>
      </w:pPr>
      <w:r>
        <w:tab/>
      </w:r>
      <w:r>
        <w:tab/>
        <w:t>for (size_t i = 1; i &lt; len; ++i)</w:t>
      </w:r>
    </w:p>
    <w:p w14:paraId="193E8018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m = max(m, static_cast&lt;decltype(base)&gt;(data[i]) );</w:t>
      </w:r>
    </w:p>
    <w:p w14:paraId="0DC4E7D9" w14:textId="77777777" w:rsidR="003541B4" w:rsidRDefault="003541B4" w:rsidP="003541B4">
      <w:pPr>
        <w:pStyle w:val="Codeblock"/>
      </w:pPr>
    </w:p>
    <w:p w14:paraId="55FF1C1D" w14:textId="77777777" w:rsidR="003541B4" w:rsidRDefault="003541B4" w:rsidP="003541B4">
      <w:pPr>
        <w:pStyle w:val="Codeblock"/>
      </w:pPr>
      <w:r>
        <w:tab/>
      </w:r>
      <w:r>
        <w:tab/>
        <w:t>auto temp = new TData[len];</w:t>
      </w:r>
    </w:p>
    <w:p w14:paraId="36E66BCA" w14:textId="77777777" w:rsidR="003541B4" w:rsidRDefault="003541B4" w:rsidP="003541B4">
      <w:pPr>
        <w:pStyle w:val="Codeblock"/>
      </w:pPr>
    </w:p>
    <w:p w14:paraId="40C1E366" w14:textId="77777777" w:rsidR="003541B4" w:rsidRDefault="003541B4" w:rsidP="003541B4">
      <w:pPr>
        <w:pStyle w:val="Codeblock"/>
      </w:pPr>
      <w:r>
        <w:tab/>
      </w:r>
      <w:r>
        <w:tab/>
        <w:t>for (decltype(base) exp = 1; exp &lt;= m; exp *= base)</w:t>
      </w:r>
    </w:p>
    <w:p w14:paraId="693D90AD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Radix::CountSort(data, len, temp, base, exp);</w:t>
      </w:r>
    </w:p>
    <w:p w14:paraId="79E427C4" w14:textId="77777777" w:rsidR="003541B4" w:rsidRDefault="003541B4" w:rsidP="003541B4">
      <w:pPr>
        <w:pStyle w:val="Codeblock"/>
      </w:pPr>
    </w:p>
    <w:p w14:paraId="40D69220" w14:textId="77777777" w:rsidR="003541B4" w:rsidRDefault="003541B4" w:rsidP="003541B4">
      <w:pPr>
        <w:pStyle w:val="Codeblock"/>
      </w:pPr>
      <w:r>
        <w:tab/>
      </w:r>
      <w:r>
        <w:tab/>
        <w:t>delete[] temp;</w:t>
      </w:r>
    </w:p>
    <w:p w14:paraId="02B09C49" w14:textId="77777777" w:rsidR="003541B4" w:rsidRDefault="003541B4" w:rsidP="003541B4">
      <w:pPr>
        <w:pStyle w:val="Codeblock"/>
      </w:pPr>
      <w:r>
        <w:tab/>
        <w:t>}</w:t>
      </w:r>
    </w:p>
    <w:p w14:paraId="4C685B02" w14:textId="77777777" w:rsidR="003541B4" w:rsidRDefault="003541B4" w:rsidP="003541B4">
      <w:pPr>
        <w:pStyle w:val="Codeblock"/>
      </w:pPr>
    </w:p>
    <w:p w14:paraId="5A78484C" w14:textId="77777777" w:rsidR="003541B4" w:rsidRDefault="003541B4" w:rsidP="003541B4">
      <w:pPr>
        <w:pStyle w:val="Codeblock"/>
      </w:pPr>
      <w:r>
        <w:tab/>
        <w:t>namespace Tree {</w:t>
      </w:r>
    </w:p>
    <w:p w14:paraId="537A8405" w14:textId="77777777" w:rsidR="003541B4" w:rsidRDefault="003541B4" w:rsidP="003541B4">
      <w:pPr>
        <w:pStyle w:val="Codeblock"/>
      </w:pPr>
    </w:p>
    <w:p w14:paraId="1E2789B0" w14:textId="77777777" w:rsidR="003541B4" w:rsidRDefault="003541B4" w:rsidP="003541B4">
      <w:pPr>
        <w:pStyle w:val="Codeblock"/>
      </w:pPr>
      <w:r>
        <w:tab/>
      </w:r>
      <w:r>
        <w:tab/>
        <w:t>template &lt;class TData&gt;</w:t>
      </w:r>
    </w:p>
    <w:p w14:paraId="6DD9DE8E" w14:textId="77777777" w:rsidR="003541B4" w:rsidRDefault="003541B4" w:rsidP="003541B4">
      <w:pPr>
        <w:pStyle w:val="Codeblock"/>
      </w:pPr>
      <w:r>
        <w:tab/>
      </w:r>
      <w:r>
        <w:tab/>
        <w:t>class Node {</w:t>
      </w:r>
    </w:p>
    <w:p w14:paraId="5A3BE193" w14:textId="77777777" w:rsidR="003541B4" w:rsidRDefault="003541B4" w:rsidP="003541B4">
      <w:pPr>
        <w:pStyle w:val="Codeblock"/>
      </w:pPr>
      <w:r>
        <w:tab/>
      </w:r>
      <w:r>
        <w:tab/>
        <w:t>private:</w:t>
      </w:r>
    </w:p>
    <w:p w14:paraId="4649A522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TData data;</w:t>
      </w:r>
    </w:p>
    <w:p w14:paraId="1250F64D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Node* l = NULL;</w:t>
      </w:r>
    </w:p>
    <w:p w14:paraId="47059F7F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Node* r = NULL;</w:t>
      </w:r>
    </w:p>
    <w:p w14:paraId="3DC49577" w14:textId="77777777" w:rsidR="003541B4" w:rsidRDefault="003541B4" w:rsidP="003541B4">
      <w:pPr>
        <w:pStyle w:val="Codeblock"/>
      </w:pPr>
    </w:p>
    <w:p w14:paraId="39A6D743" w14:textId="77777777" w:rsidR="003541B4" w:rsidRDefault="003541B4" w:rsidP="003541B4">
      <w:pPr>
        <w:pStyle w:val="Codeblock"/>
      </w:pPr>
      <w:r>
        <w:tab/>
      </w:r>
      <w:r>
        <w:tab/>
        <w:t>public:</w:t>
      </w:r>
    </w:p>
    <w:p w14:paraId="509D07CC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Node(TData data) : data(data) {};</w:t>
      </w:r>
    </w:p>
    <w:p w14:paraId="3340EA83" w14:textId="77777777" w:rsidR="003541B4" w:rsidRDefault="003541B4" w:rsidP="003541B4">
      <w:pPr>
        <w:pStyle w:val="Codeblock"/>
      </w:pPr>
    </w:p>
    <w:p w14:paraId="5C716F6A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void Add(TData new_data) {</w:t>
      </w:r>
    </w:p>
    <w:p w14:paraId="06CC2ED2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Node*&amp; branch = new_data &lt; data ? l : r;</w:t>
      </w:r>
    </w:p>
    <w:p w14:paraId="622CE4AF" w14:textId="77777777" w:rsidR="003541B4" w:rsidRDefault="003541B4" w:rsidP="003541B4">
      <w:pPr>
        <w:pStyle w:val="Codeblock"/>
      </w:pPr>
    </w:p>
    <w:p w14:paraId="6F4E08D4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if (branch)</w:t>
      </w:r>
    </w:p>
    <w:p w14:paraId="1FB5A581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</w:r>
      <w:r>
        <w:tab/>
        <w:t>branch-&gt;Add(new_data);</w:t>
      </w:r>
    </w:p>
    <w:p w14:paraId="169AFC57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else</w:t>
      </w:r>
    </w:p>
    <w:p w14:paraId="52CF4B1A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</w:r>
      <w:r>
        <w:tab/>
        <w:t>branch = new Node(new_data);</w:t>
      </w:r>
    </w:p>
    <w:p w14:paraId="758118CE" w14:textId="77777777" w:rsidR="003541B4" w:rsidRDefault="003541B4" w:rsidP="003541B4">
      <w:pPr>
        <w:pStyle w:val="Codeblock"/>
      </w:pPr>
    </w:p>
    <w:p w14:paraId="74A19A68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}</w:t>
      </w:r>
    </w:p>
    <w:p w14:paraId="76AD867B" w14:textId="77777777" w:rsidR="003541B4" w:rsidRDefault="003541B4" w:rsidP="003541B4">
      <w:pPr>
        <w:pStyle w:val="Codeblock"/>
      </w:pPr>
    </w:p>
    <w:p w14:paraId="7A0D22E0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static Node* MakeTree(TData a[], size_t len) {</w:t>
      </w:r>
    </w:p>
    <w:p w14:paraId="64FFF7DD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auto res = new Node(a[0]);</w:t>
      </w:r>
    </w:p>
    <w:p w14:paraId="4AD4C94D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for (size_t i = 1; i &lt; len; ++i) res-&gt;Add(a[i]);</w:t>
      </w:r>
    </w:p>
    <w:p w14:paraId="603B7E04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return res;</w:t>
      </w:r>
    </w:p>
    <w:p w14:paraId="655E40A2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}</w:t>
      </w:r>
    </w:p>
    <w:p w14:paraId="6BE2773E" w14:textId="77777777" w:rsidR="003541B4" w:rsidRDefault="003541B4" w:rsidP="003541B4">
      <w:pPr>
        <w:pStyle w:val="Codeblock"/>
      </w:pPr>
    </w:p>
    <w:p w14:paraId="6A05710B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void StoreTo(TData*&amp; a) {</w:t>
      </w:r>
    </w:p>
    <w:p w14:paraId="6DCEA602" w14:textId="77777777" w:rsidR="003541B4" w:rsidRDefault="003541B4" w:rsidP="003541B4">
      <w:pPr>
        <w:pStyle w:val="Codeblock"/>
      </w:pPr>
      <w:r>
        <w:lastRenderedPageBreak/>
        <w:tab/>
      </w:r>
      <w:r>
        <w:tab/>
      </w:r>
      <w:r>
        <w:tab/>
      </w:r>
      <w:r>
        <w:tab/>
        <w:t>if (l) l-&gt;StoreTo(a);</w:t>
      </w:r>
    </w:p>
    <w:p w14:paraId="2BC393F6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*(a++) = data;</w:t>
      </w:r>
    </w:p>
    <w:p w14:paraId="09101A50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if (r) r-&gt;StoreTo(a);</w:t>
      </w:r>
    </w:p>
    <w:p w14:paraId="49CE2FA7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}</w:t>
      </w:r>
    </w:p>
    <w:p w14:paraId="0606E32D" w14:textId="77777777" w:rsidR="003541B4" w:rsidRDefault="003541B4" w:rsidP="003541B4">
      <w:pPr>
        <w:pStyle w:val="Codeblock"/>
      </w:pPr>
    </w:p>
    <w:p w14:paraId="5145F017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~Node() {</w:t>
      </w:r>
    </w:p>
    <w:p w14:paraId="03188BC9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if (l) delete l;</w:t>
      </w:r>
    </w:p>
    <w:p w14:paraId="5FB740EF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if (r) delete r;</w:t>
      </w:r>
    </w:p>
    <w:p w14:paraId="14430365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}</w:t>
      </w:r>
    </w:p>
    <w:p w14:paraId="69E5F9C1" w14:textId="77777777" w:rsidR="003541B4" w:rsidRDefault="003541B4" w:rsidP="003541B4">
      <w:pPr>
        <w:pStyle w:val="Codeblock"/>
      </w:pPr>
    </w:p>
    <w:p w14:paraId="36AB4691" w14:textId="77777777" w:rsidR="003541B4" w:rsidRDefault="003541B4" w:rsidP="003541B4">
      <w:pPr>
        <w:pStyle w:val="Codeblock"/>
      </w:pPr>
      <w:r>
        <w:tab/>
      </w:r>
      <w:r>
        <w:tab/>
        <w:t>};</w:t>
      </w:r>
    </w:p>
    <w:p w14:paraId="63BF0044" w14:textId="77777777" w:rsidR="003541B4" w:rsidRDefault="003541B4" w:rsidP="003541B4">
      <w:pPr>
        <w:pStyle w:val="Codeblock"/>
      </w:pPr>
    </w:p>
    <w:p w14:paraId="317A1782" w14:textId="77777777" w:rsidR="003541B4" w:rsidRDefault="003541B4" w:rsidP="003541B4">
      <w:pPr>
        <w:pStyle w:val="Codeblock"/>
      </w:pPr>
      <w:r>
        <w:tab/>
        <w:t>}</w:t>
      </w:r>
    </w:p>
    <w:p w14:paraId="33E491CC" w14:textId="77777777" w:rsidR="003541B4" w:rsidRDefault="003541B4" w:rsidP="003541B4">
      <w:pPr>
        <w:pStyle w:val="Codeblock"/>
      </w:pPr>
    </w:p>
    <w:p w14:paraId="62BA0218" w14:textId="77777777" w:rsidR="003541B4" w:rsidRDefault="003541B4" w:rsidP="003541B4">
      <w:pPr>
        <w:pStyle w:val="Codeblock"/>
      </w:pPr>
      <w:r>
        <w:tab/>
        <w:t>namespace Tree2 {</w:t>
      </w:r>
    </w:p>
    <w:p w14:paraId="14EF3B66" w14:textId="77777777" w:rsidR="003541B4" w:rsidRDefault="003541B4" w:rsidP="003541B4">
      <w:pPr>
        <w:pStyle w:val="Codeblock"/>
      </w:pPr>
    </w:p>
    <w:p w14:paraId="38C66204" w14:textId="77777777" w:rsidR="003541B4" w:rsidRDefault="003541B4" w:rsidP="003541B4">
      <w:pPr>
        <w:pStyle w:val="Codeblock"/>
      </w:pPr>
      <w:r>
        <w:tab/>
      </w:r>
      <w:r>
        <w:tab/>
        <w:t>template &lt;class TData&gt;</w:t>
      </w:r>
    </w:p>
    <w:p w14:paraId="2DAB0281" w14:textId="77777777" w:rsidR="003541B4" w:rsidRDefault="003541B4" w:rsidP="003541B4">
      <w:pPr>
        <w:pStyle w:val="Codeblock"/>
      </w:pPr>
      <w:r>
        <w:tab/>
      </w:r>
      <w:r>
        <w:tab/>
        <w:t>class Node {</w:t>
      </w:r>
    </w:p>
    <w:p w14:paraId="148BDA8B" w14:textId="77777777" w:rsidR="003541B4" w:rsidRDefault="003541B4" w:rsidP="003541B4">
      <w:pPr>
        <w:pStyle w:val="Codeblock"/>
      </w:pPr>
      <w:r>
        <w:tab/>
      </w:r>
      <w:r>
        <w:tab/>
        <w:t>private:</w:t>
      </w:r>
    </w:p>
    <w:p w14:paraId="544BCB81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TData data;</w:t>
      </w:r>
    </w:p>
    <w:p w14:paraId="7ACAF8DD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Node* l = NULL;</w:t>
      </w:r>
    </w:p>
    <w:p w14:paraId="57BA30CB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Node* r = NULL;</w:t>
      </w:r>
    </w:p>
    <w:p w14:paraId="1CEEB4FD" w14:textId="77777777" w:rsidR="003541B4" w:rsidRDefault="003541B4" w:rsidP="003541B4">
      <w:pPr>
        <w:pStyle w:val="Codeblock"/>
      </w:pPr>
    </w:p>
    <w:p w14:paraId="0CA20E34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Node() : data() {};</w:t>
      </w:r>
    </w:p>
    <w:p w14:paraId="40078E86" w14:textId="77777777" w:rsidR="003541B4" w:rsidRDefault="003541B4" w:rsidP="003541B4">
      <w:pPr>
        <w:pStyle w:val="Codeblock"/>
      </w:pPr>
    </w:p>
    <w:p w14:paraId="7CF375E8" w14:textId="77777777" w:rsidR="003541B4" w:rsidRDefault="003541B4" w:rsidP="003541B4">
      <w:pPr>
        <w:pStyle w:val="Codeblock"/>
      </w:pPr>
      <w:r>
        <w:tab/>
      </w:r>
      <w:r>
        <w:tab/>
        <w:t>public:</w:t>
      </w:r>
    </w:p>
    <w:p w14:paraId="22FF2D35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Node(TData data) : data(data) {};</w:t>
      </w:r>
    </w:p>
    <w:p w14:paraId="327621B2" w14:textId="77777777" w:rsidR="003541B4" w:rsidRDefault="003541B4" w:rsidP="003541B4">
      <w:pPr>
        <w:pStyle w:val="Codeblock"/>
      </w:pPr>
    </w:p>
    <w:p w14:paraId="78F78287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void Add(TData new_data, Node*&amp; last_node) {</w:t>
      </w:r>
    </w:p>
    <w:p w14:paraId="4A575F37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auto _this = this;</w:t>
      </w:r>
    </w:p>
    <w:p w14:paraId="14ECA9A9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Node** el = &amp;_this;</w:t>
      </w:r>
    </w:p>
    <w:p w14:paraId="5635625A" w14:textId="77777777" w:rsidR="003541B4" w:rsidRDefault="003541B4" w:rsidP="003541B4">
      <w:pPr>
        <w:pStyle w:val="Codeblock"/>
      </w:pPr>
    </w:p>
    <w:p w14:paraId="590B0C1B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while (*el) el = new_data &lt; (**el).data ? &amp;(**el).l : &amp;(**el).r;</w:t>
      </w:r>
    </w:p>
    <w:p w14:paraId="17DC59DA" w14:textId="77777777" w:rsidR="003541B4" w:rsidRDefault="003541B4" w:rsidP="003541B4">
      <w:pPr>
        <w:pStyle w:val="Codeblock"/>
      </w:pPr>
    </w:p>
    <w:p w14:paraId="7B6FC533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*(*el = ++last_node) = Node(new_data);</w:t>
      </w:r>
    </w:p>
    <w:p w14:paraId="09ED40E6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}</w:t>
      </w:r>
    </w:p>
    <w:p w14:paraId="6DDF6555" w14:textId="77777777" w:rsidR="003541B4" w:rsidRDefault="003541B4" w:rsidP="003541B4">
      <w:pPr>
        <w:pStyle w:val="Codeblock"/>
      </w:pPr>
    </w:p>
    <w:p w14:paraId="2E3F6D69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static Node* MakeTree(TData a[], size_t len) {</w:t>
      </w:r>
    </w:p>
    <w:p w14:paraId="52550E9D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auto res = new Node[len];</w:t>
      </w:r>
    </w:p>
    <w:p w14:paraId="241E8317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res[0] = Node(a[0]);</w:t>
      </w:r>
    </w:p>
    <w:p w14:paraId="4197CBF8" w14:textId="77777777" w:rsidR="003541B4" w:rsidRDefault="003541B4" w:rsidP="003541B4">
      <w:pPr>
        <w:pStyle w:val="Codeblock"/>
      </w:pPr>
    </w:p>
    <w:p w14:paraId="7778AEED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auto last_node = res;</w:t>
      </w:r>
    </w:p>
    <w:p w14:paraId="6BDB9F06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for (size_t i = 1; i &lt; len; ++i)</w:t>
      </w:r>
    </w:p>
    <w:p w14:paraId="63709CCB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</w:r>
      <w:r>
        <w:tab/>
        <w:t>res-&gt;Add(a[i], last_node);</w:t>
      </w:r>
    </w:p>
    <w:p w14:paraId="723BFC13" w14:textId="77777777" w:rsidR="003541B4" w:rsidRDefault="003541B4" w:rsidP="003541B4">
      <w:pPr>
        <w:pStyle w:val="Codeblock"/>
      </w:pPr>
    </w:p>
    <w:p w14:paraId="02424710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return res;</w:t>
      </w:r>
    </w:p>
    <w:p w14:paraId="43ACE27D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}</w:t>
      </w:r>
    </w:p>
    <w:p w14:paraId="5A79BFA9" w14:textId="77777777" w:rsidR="003541B4" w:rsidRDefault="003541B4" w:rsidP="003541B4">
      <w:pPr>
        <w:pStyle w:val="Codeblock"/>
      </w:pPr>
    </w:p>
    <w:p w14:paraId="0BBA969B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void StoreTo(TData*&amp; a) {</w:t>
      </w:r>
    </w:p>
    <w:p w14:paraId="1030747B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if (l) l-&gt;StoreTo(a);</w:t>
      </w:r>
    </w:p>
    <w:p w14:paraId="2DF140B1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*(a++) = data;</w:t>
      </w:r>
    </w:p>
    <w:p w14:paraId="1B4B8E02" w14:textId="77777777" w:rsidR="003541B4" w:rsidRDefault="003541B4" w:rsidP="003541B4">
      <w:pPr>
        <w:pStyle w:val="Codeblock"/>
      </w:pPr>
      <w:r>
        <w:tab/>
      </w:r>
      <w:r>
        <w:tab/>
      </w:r>
      <w:r>
        <w:tab/>
      </w:r>
      <w:r>
        <w:tab/>
        <w:t>if (r) r-&gt;StoreTo(a);</w:t>
      </w:r>
    </w:p>
    <w:p w14:paraId="3C93B60C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}</w:t>
      </w:r>
    </w:p>
    <w:p w14:paraId="09BBC39A" w14:textId="77777777" w:rsidR="003541B4" w:rsidRDefault="003541B4" w:rsidP="003541B4">
      <w:pPr>
        <w:pStyle w:val="Codeblock"/>
      </w:pPr>
    </w:p>
    <w:p w14:paraId="034BAB3D" w14:textId="77777777" w:rsidR="003541B4" w:rsidRDefault="003541B4" w:rsidP="003541B4">
      <w:pPr>
        <w:pStyle w:val="Codeblock"/>
      </w:pPr>
      <w:r>
        <w:tab/>
      </w:r>
      <w:r>
        <w:tab/>
        <w:t>};</w:t>
      </w:r>
    </w:p>
    <w:p w14:paraId="08F4F0CC" w14:textId="77777777" w:rsidR="003541B4" w:rsidRDefault="003541B4" w:rsidP="003541B4">
      <w:pPr>
        <w:pStyle w:val="Codeblock"/>
      </w:pPr>
    </w:p>
    <w:p w14:paraId="37C666FA" w14:textId="77777777" w:rsidR="003541B4" w:rsidRDefault="003541B4" w:rsidP="003541B4">
      <w:pPr>
        <w:pStyle w:val="Codeblock"/>
      </w:pPr>
      <w:r>
        <w:lastRenderedPageBreak/>
        <w:tab/>
        <w:t>}</w:t>
      </w:r>
    </w:p>
    <w:p w14:paraId="51695D60" w14:textId="77777777" w:rsidR="003541B4" w:rsidRDefault="003541B4" w:rsidP="003541B4">
      <w:pPr>
        <w:pStyle w:val="Codeblock"/>
      </w:pPr>
    </w:p>
    <w:p w14:paraId="52301141" w14:textId="77777777" w:rsidR="003541B4" w:rsidRDefault="003541B4" w:rsidP="003541B4">
      <w:pPr>
        <w:pStyle w:val="Codeblock"/>
      </w:pPr>
      <w:r>
        <w:tab/>
        <w:t>template &lt;class TData&gt;</w:t>
      </w:r>
    </w:p>
    <w:p w14:paraId="1912BB3D" w14:textId="77777777" w:rsidR="003541B4" w:rsidRDefault="003541B4" w:rsidP="003541B4">
      <w:pPr>
        <w:pStyle w:val="Codeblock"/>
      </w:pPr>
      <w:r>
        <w:tab/>
        <w:t>void TreeSort(TData data[], size_t len) {</w:t>
      </w:r>
    </w:p>
    <w:p w14:paraId="7EA5D7B7" w14:textId="77777777" w:rsidR="003541B4" w:rsidRDefault="003541B4" w:rsidP="003541B4">
      <w:pPr>
        <w:pStyle w:val="Codeblock"/>
      </w:pPr>
      <w:r>
        <w:tab/>
      </w:r>
      <w:r>
        <w:tab/>
        <w:t>auto tree = Tree2::Node&lt;TData&gt;::MakeTree(data, len);</w:t>
      </w:r>
    </w:p>
    <w:p w14:paraId="3B518F67" w14:textId="77777777" w:rsidR="003541B4" w:rsidRDefault="003541B4" w:rsidP="003541B4">
      <w:pPr>
        <w:pStyle w:val="Codeblock"/>
      </w:pPr>
    </w:p>
    <w:p w14:paraId="42F72913" w14:textId="77777777" w:rsidR="003541B4" w:rsidRPr="003541B4" w:rsidRDefault="003541B4" w:rsidP="003541B4">
      <w:pPr>
        <w:pStyle w:val="Codeblock"/>
        <w:rPr>
          <w:lang w:val="ru-RU"/>
        </w:rPr>
      </w:pPr>
      <w:r>
        <w:tab/>
      </w:r>
      <w:r>
        <w:tab/>
        <w:t>tree</w:t>
      </w:r>
      <w:r w:rsidRPr="003541B4">
        <w:rPr>
          <w:lang w:val="ru-RU"/>
        </w:rPr>
        <w:t>-&gt;</w:t>
      </w:r>
      <w:r>
        <w:t>StoreTo</w:t>
      </w:r>
      <w:r w:rsidRPr="003541B4">
        <w:rPr>
          <w:lang w:val="ru-RU"/>
        </w:rPr>
        <w:t>(</w:t>
      </w:r>
      <w:r>
        <w:t>data</w:t>
      </w:r>
      <w:r w:rsidRPr="003541B4">
        <w:rPr>
          <w:lang w:val="ru-RU"/>
        </w:rPr>
        <w:t>);</w:t>
      </w:r>
    </w:p>
    <w:p w14:paraId="1EEFA2C2" w14:textId="77777777" w:rsidR="003541B4" w:rsidRPr="003541B4" w:rsidRDefault="003541B4" w:rsidP="003541B4">
      <w:pPr>
        <w:pStyle w:val="Codeblock"/>
        <w:rPr>
          <w:lang w:val="ru-RU"/>
        </w:rPr>
      </w:pPr>
      <w:r w:rsidRPr="003541B4">
        <w:rPr>
          <w:lang w:val="ru-RU"/>
        </w:rPr>
        <w:tab/>
      </w:r>
      <w:r w:rsidRPr="003541B4">
        <w:rPr>
          <w:lang w:val="ru-RU"/>
        </w:rPr>
        <w:tab/>
        <w:t xml:space="preserve">// Следущее понадобится только если </w:t>
      </w:r>
      <w:r>
        <w:t>data</w:t>
      </w:r>
    </w:p>
    <w:p w14:paraId="6A43B2AF" w14:textId="77777777" w:rsidR="003541B4" w:rsidRPr="003541B4" w:rsidRDefault="003541B4" w:rsidP="003541B4">
      <w:pPr>
        <w:pStyle w:val="Codeblock"/>
        <w:rPr>
          <w:lang w:val="ru-RU"/>
        </w:rPr>
      </w:pPr>
      <w:r w:rsidRPr="003541B4">
        <w:rPr>
          <w:lang w:val="ru-RU"/>
        </w:rPr>
        <w:tab/>
      </w:r>
      <w:r w:rsidRPr="003541B4">
        <w:rPr>
          <w:lang w:val="ru-RU"/>
        </w:rPr>
        <w:tab/>
        <w:t>// будет использоваться в этой функции ниже</w:t>
      </w:r>
    </w:p>
    <w:p w14:paraId="422AC4FB" w14:textId="77777777" w:rsidR="003541B4" w:rsidRPr="003541B4" w:rsidRDefault="003541B4" w:rsidP="003541B4">
      <w:pPr>
        <w:pStyle w:val="Codeblock"/>
        <w:rPr>
          <w:lang w:val="ru-RU"/>
        </w:rPr>
      </w:pPr>
      <w:r w:rsidRPr="003541B4">
        <w:rPr>
          <w:lang w:val="ru-RU"/>
        </w:rPr>
        <w:tab/>
      </w:r>
      <w:r w:rsidRPr="003541B4">
        <w:rPr>
          <w:lang w:val="ru-RU"/>
        </w:rPr>
        <w:tab/>
        <w:t xml:space="preserve">// Или, лучше, посылать в </w:t>
      </w:r>
      <w:r>
        <w:t>StoreTo</w:t>
      </w:r>
      <w:r w:rsidRPr="003541B4">
        <w:rPr>
          <w:lang w:val="ru-RU"/>
        </w:rPr>
        <w:t xml:space="preserve"> отдельную переменную </w:t>
      </w:r>
      <w:r>
        <w:t>temp</w:t>
      </w:r>
    </w:p>
    <w:p w14:paraId="7DD3B01D" w14:textId="77777777" w:rsidR="003541B4" w:rsidRDefault="003541B4" w:rsidP="003541B4">
      <w:pPr>
        <w:pStyle w:val="Codeblock"/>
      </w:pPr>
      <w:r>
        <w:t>//</w:t>
      </w:r>
      <w:r>
        <w:tab/>
      </w:r>
      <w:r>
        <w:tab/>
        <w:t>data -= len;</w:t>
      </w:r>
    </w:p>
    <w:p w14:paraId="3D184E0F" w14:textId="77777777" w:rsidR="003541B4" w:rsidRDefault="003541B4" w:rsidP="003541B4">
      <w:pPr>
        <w:pStyle w:val="Codeblock"/>
      </w:pPr>
    </w:p>
    <w:p w14:paraId="6877634C" w14:textId="77777777" w:rsidR="003541B4" w:rsidRDefault="003541B4" w:rsidP="003541B4">
      <w:pPr>
        <w:pStyle w:val="Codeblock"/>
      </w:pPr>
      <w:r>
        <w:tab/>
      </w:r>
      <w:r>
        <w:tab/>
        <w:t>// [] только для Tree2</w:t>
      </w:r>
    </w:p>
    <w:p w14:paraId="4729503F" w14:textId="77777777" w:rsidR="003541B4" w:rsidRDefault="003541B4" w:rsidP="003541B4">
      <w:pPr>
        <w:pStyle w:val="Codeblock"/>
      </w:pPr>
      <w:r>
        <w:tab/>
      </w:r>
      <w:r>
        <w:tab/>
        <w:t>delete[] tree;</w:t>
      </w:r>
    </w:p>
    <w:p w14:paraId="16F86179" w14:textId="77777777" w:rsidR="003541B4" w:rsidRDefault="003541B4" w:rsidP="003541B4">
      <w:pPr>
        <w:pStyle w:val="Codeblock"/>
      </w:pPr>
      <w:r>
        <w:tab/>
        <w:t>}</w:t>
      </w:r>
    </w:p>
    <w:p w14:paraId="51C0179A" w14:textId="77777777" w:rsidR="003541B4" w:rsidRDefault="003541B4" w:rsidP="003541B4">
      <w:pPr>
        <w:pStyle w:val="Codeblock"/>
      </w:pPr>
    </w:p>
    <w:p w14:paraId="51565512" w14:textId="77777777" w:rsidR="003541B4" w:rsidRDefault="003541B4" w:rsidP="003541B4">
      <w:pPr>
        <w:pStyle w:val="Codeblock"/>
      </w:pPr>
      <w:r>
        <w:tab/>
        <w:t>template &lt;class TData&gt;</w:t>
      </w:r>
    </w:p>
    <w:p w14:paraId="780A837B" w14:textId="77777777" w:rsidR="003541B4" w:rsidRDefault="003541B4" w:rsidP="003541B4">
      <w:pPr>
        <w:pStyle w:val="Codeblock"/>
      </w:pPr>
      <w:r>
        <w:tab/>
        <w:t>auto AllTestsArr = CombineTestsArr(</w:t>
      </w:r>
    </w:p>
    <w:p w14:paraId="4662EDC2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&amp;RadixSort</w:t>
      </w:r>
      <w:r>
        <w:tab/>
        <w:t>&lt;TData&gt;,</w:t>
      </w:r>
    </w:p>
    <w:p w14:paraId="5C4810DA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&amp;TreeSort</w:t>
      </w:r>
      <w:r>
        <w:tab/>
        <w:t>&lt;TData&gt;</w:t>
      </w:r>
    </w:p>
    <w:p w14:paraId="53BB722E" w14:textId="77777777" w:rsidR="003541B4" w:rsidRDefault="003541B4" w:rsidP="003541B4">
      <w:pPr>
        <w:pStyle w:val="Codeblock"/>
      </w:pPr>
      <w:r>
        <w:tab/>
      </w:r>
      <w:r>
        <w:tab/>
        <w:t>);</w:t>
      </w:r>
    </w:p>
    <w:p w14:paraId="591839A2" w14:textId="77777777" w:rsidR="003541B4" w:rsidRDefault="003541B4" w:rsidP="003541B4">
      <w:pPr>
        <w:pStyle w:val="Codeblock"/>
      </w:pPr>
    </w:p>
    <w:p w14:paraId="1167DD69" w14:textId="77777777" w:rsidR="003541B4" w:rsidRDefault="003541B4" w:rsidP="003541B4">
      <w:pPr>
        <w:pStyle w:val="Codeblock"/>
      </w:pPr>
      <w:r>
        <w:t>}</w:t>
      </w:r>
    </w:p>
    <w:p w14:paraId="58A5CBA7" w14:textId="77777777" w:rsidR="003541B4" w:rsidRDefault="003541B4" w:rsidP="003541B4">
      <w:pPr>
        <w:pStyle w:val="Codeblock"/>
      </w:pPr>
    </w:p>
    <w:p w14:paraId="6B829C95" w14:textId="77777777" w:rsidR="003541B4" w:rsidRDefault="003541B4" w:rsidP="003541B4">
      <w:pPr>
        <w:pStyle w:val="Codeblock"/>
      </w:pPr>
      <w:r>
        <w:t>#define test_min_size 20</w:t>
      </w:r>
    </w:p>
    <w:p w14:paraId="0CBDF4F2" w14:textId="77777777" w:rsidR="003541B4" w:rsidRDefault="003541B4" w:rsidP="003541B4">
      <w:pPr>
        <w:pStyle w:val="Codeblock"/>
      </w:pPr>
      <w:r>
        <w:t>#define test_step_size 20</w:t>
      </w:r>
    </w:p>
    <w:p w14:paraId="6E6AA248" w14:textId="77777777" w:rsidR="003541B4" w:rsidRDefault="003541B4" w:rsidP="003541B4">
      <w:pPr>
        <w:pStyle w:val="Codeblock"/>
      </w:pPr>
      <w:r>
        <w:t>#define test_max_size 300</w:t>
      </w:r>
    </w:p>
    <w:p w14:paraId="0BE0911B" w14:textId="77777777" w:rsidR="003541B4" w:rsidRDefault="003541B4" w:rsidP="003541B4">
      <w:pPr>
        <w:pStyle w:val="Codeblock"/>
      </w:pPr>
    </w:p>
    <w:p w14:paraId="412B707B" w14:textId="77777777" w:rsidR="003541B4" w:rsidRDefault="003541B4" w:rsidP="003541B4">
      <w:pPr>
        <w:pStyle w:val="Codeblock"/>
      </w:pPr>
      <w:r>
        <w:t>template &lt;class TData&gt;</w:t>
      </w:r>
    </w:p>
    <w:p w14:paraId="3A86F6F3" w14:textId="77777777" w:rsidR="003541B4" w:rsidRDefault="003541B4" w:rsidP="003541B4">
      <w:pPr>
        <w:pStyle w:val="Codeblock"/>
      </w:pPr>
      <w:r>
        <w:t>void TestIteration(TData a[], size_t len) {</w:t>
      </w:r>
    </w:p>
    <w:p w14:paraId="66BCA111" w14:textId="77777777" w:rsidR="003541B4" w:rsidRDefault="003541B4" w:rsidP="003541B4">
      <w:pPr>
        <w:pStyle w:val="Codeblock"/>
      </w:pPr>
      <w:r>
        <w:tab/>
        <w:t>auto &amp;tests = SortAlgorithms::AllTestsArr&lt;TData&gt;;</w:t>
      </w:r>
    </w:p>
    <w:p w14:paraId="6D7BEC61" w14:textId="77777777" w:rsidR="003541B4" w:rsidRDefault="003541B4" w:rsidP="003541B4">
      <w:pPr>
        <w:pStyle w:val="Codeblock"/>
      </w:pPr>
      <w:r>
        <w:tab/>
        <w:t>int x = ConsoleCursor::X;</w:t>
      </w:r>
    </w:p>
    <w:p w14:paraId="462831F6" w14:textId="77777777" w:rsidR="003541B4" w:rsidRDefault="003541B4" w:rsidP="003541B4">
      <w:pPr>
        <w:pStyle w:val="Codeblock"/>
      </w:pPr>
      <w:r>
        <w:tab/>
        <w:t>int y = ConsoleCursor::Y;</w:t>
      </w:r>
    </w:p>
    <w:p w14:paraId="0F11736D" w14:textId="77777777" w:rsidR="003541B4" w:rsidRDefault="003541B4" w:rsidP="003541B4">
      <w:pPr>
        <w:pStyle w:val="Codeblock"/>
      </w:pPr>
    </w:p>
    <w:p w14:paraId="2B85D3E5" w14:textId="77777777" w:rsidR="003541B4" w:rsidRDefault="003541B4" w:rsidP="003541B4">
      <w:pPr>
        <w:pStyle w:val="Codeblock"/>
      </w:pPr>
      <w:r>
        <w:tab/>
        <w:t>wcout &lt;&lt; len;</w:t>
      </w:r>
    </w:p>
    <w:p w14:paraId="481ED3FA" w14:textId="77777777" w:rsidR="003541B4" w:rsidRDefault="003541B4" w:rsidP="003541B4">
      <w:pPr>
        <w:pStyle w:val="Codeblock"/>
      </w:pPr>
      <w:r>
        <w:tab/>
        <w:t>int max_w = ConsoleCursor::X - x;</w:t>
      </w:r>
    </w:p>
    <w:p w14:paraId="61B70B37" w14:textId="77777777" w:rsidR="003541B4" w:rsidRDefault="003541B4" w:rsidP="003541B4">
      <w:pPr>
        <w:pStyle w:val="Codeblock"/>
      </w:pPr>
    </w:p>
    <w:p w14:paraId="46361E50" w14:textId="77777777" w:rsidR="003541B4" w:rsidRDefault="003541B4" w:rsidP="003541B4">
      <w:pPr>
        <w:pStyle w:val="Codeblock"/>
      </w:pPr>
      <w:r>
        <w:tab/>
        <w:t>for (size_t i = 0; i &lt; tests.size(); ++i)</w:t>
      </w:r>
    </w:p>
    <w:p w14:paraId="2535BB08" w14:textId="77777777" w:rsidR="003541B4" w:rsidRDefault="003541B4" w:rsidP="003541B4">
      <w:pPr>
        <w:pStyle w:val="Codeblock"/>
      </w:pPr>
      <w:r>
        <w:tab/>
        <w:t>{</w:t>
      </w:r>
    </w:p>
    <w:p w14:paraId="1954DED3" w14:textId="77777777" w:rsidR="003541B4" w:rsidRDefault="003541B4" w:rsidP="003541B4">
      <w:pPr>
        <w:pStyle w:val="Codeblock"/>
      </w:pPr>
      <w:r>
        <w:tab/>
      </w:r>
      <w:r>
        <w:tab/>
        <w:t>ConsoleCursor::Teleport(x, y + i + 1);</w:t>
      </w:r>
    </w:p>
    <w:p w14:paraId="67F511FA" w14:textId="77777777" w:rsidR="003541B4" w:rsidRDefault="003541B4" w:rsidP="003541B4">
      <w:pPr>
        <w:pStyle w:val="Codeblock"/>
      </w:pPr>
    </w:p>
    <w:p w14:paraId="3FBF8F0B" w14:textId="77777777" w:rsidR="003541B4" w:rsidRDefault="003541B4" w:rsidP="003541B4">
      <w:pPr>
        <w:pStyle w:val="Codeblock"/>
      </w:pPr>
      <w:r>
        <w:tab/>
      </w:r>
      <w:r>
        <w:tab/>
        <w:t>auto data = new TData[len];</w:t>
      </w:r>
    </w:p>
    <w:p w14:paraId="32DF7010" w14:textId="77777777" w:rsidR="003541B4" w:rsidRDefault="003541B4" w:rsidP="003541B4">
      <w:pPr>
        <w:pStyle w:val="Codeblock"/>
      </w:pPr>
      <w:r>
        <w:tab/>
      </w:r>
      <w:r>
        <w:tab/>
        <w:t>for (size_t i2 = 0; i2 &lt; len; ++i2) data[i2] = a[i2];</w:t>
      </w:r>
    </w:p>
    <w:p w14:paraId="40DAF233" w14:textId="77777777" w:rsidR="003541B4" w:rsidRDefault="003541B4" w:rsidP="003541B4">
      <w:pPr>
        <w:pStyle w:val="Codeblock"/>
      </w:pPr>
    </w:p>
    <w:p w14:paraId="2A8A66F2" w14:textId="77777777" w:rsidR="003541B4" w:rsidRDefault="003541B4" w:rsidP="003541B4">
      <w:pPr>
        <w:pStyle w:val="Codeblock"/>
      </w:pPr>
      <w:r>
        <w:tab/>
      </w:r>
      <w:r>
        <w:tab/>
        <w:t>wcout &lt;&lt; tests[i].Execute(data, len);</w:t>
      </w:r>
    </w:p>
    <w:p w14:paraId="1A9C1248" w14:textId="77777777" w:rsidR="003541B4" w:rsidRDefault="003541B4" w:rsidP="003541B4">
      <w:pPr>
        <w:pStyle w:val="Codeblock"/>
      </w:pPr>
      <w:r>
        <w:tab/>
      </w:r>
      <w:r>
        <w:tab/>
        <w:t>max_w = max(max_w, ConsoleCursor::X - x);</w:t>
      </w:r>
    </w:p>
    <w:p w14:paraId="707608C1" w14:textId="77777777" w:rsidR="003541B4" w:rsidRDefault="003541B4" w:rsidP="003541B4">
      <w:pPr>
        <w:pStyle w:val="Codeblock"/>
      </w:pPr>
      <w:r>
        <w:tab/>
        <w:t>}</w:t>
      </w:r>
    </w:p>
    <w:p w14:paraId="7B3AC195" w14:textId="77777777" w:rsidR="003541B4" w:rsidRDefault="003541B4" w:rsidP="003541B4">
      <w:pPr>
        <w:pStyle w:val="Codeblock"/>
      </w:pPr>
    </w:p>
    <w:p w14:paraId="18215982" w14:textId="77777777" w:rsidR="003541B4" w:rsidRDefault="003541B4" w:rsidP="003541B4">
      <w:pPr>
        <w:pStyle w:val="Codeblock"/>
      </w:pPr>
      <w:r>
        <w:tab/>
        <w:t>ConsoleCursor::Teleport(x + max_w + 1, y);</w:t>
      </w:r>
    </w:p>
    <w:p w14:paraId="527384C0" w14:textId="77777777" w:rsidR="003541B4" w:rsidRDefault="003541B4" w:rsidP="003541B4">
      <w:pPr>
        <w:pStyle w:val="Codeblock"/>
      </w:pPr>
      <w:r>
        <w:t>}</w:t>
      </w:r>
    </w:p>
    <w:p w14:paraId="34B8A041" w14:textId="77777777" w:rsidR="003541B4" w:rsidRDefault="003541B4" w:rsidP="003541B4">
      <w:pPr>
        <w:pStyle w:val="Codeblock"/>
      </w:pPr>
    </w:p>
    <w:p w14:paraId="29E8A3AC" w14:textId="77777777" w:rsidR="003541B4" w:rsidRDefault="003541B4" w:rsidP="003541B4">
      <w:pPr>
        <w:pStyle w:val="Codeblock"/>
      </w:pPr>
      <w:r>
        <w:t>template &lt;class TData&gt;</w:t>
      </w:r>
    </w:p>
    <w:p w14:paraId="5CDBD0F4" w14:textId="77777777" w:rsidR="003541B4" w:rsidRDefault="003541B4" w:rsidP="003541B4">
      <w:pPr>
        <w:pStyle w:val="Codeblock"/>
      </w:pPr>
      <w:r>
        <w:t>void AllTestIterations(TData a[]) {</w:t>
      </w:r>
    </w:p>
    <w:p w14:paraId="77EC07D0" w14:textId="77777777" w:rsidR="003541B4" w:rsidRDefault="003541B4" w:rsidP="003541B4">
      <w:pPr>
        <w:pStyle w:val="Codeblock"/>
      </w:pPr>
      <w:r>
        <w:tab/>
        <w:t>int x = ConsoleCursor::X;</w:t>
      </w:r>
    </w:p>
    <w:p w14:paraId="34F4BB56" w14:textId="77777777" w:rsidR="003541B4" w:rsidRDefault="003541B4" w:rsidP="003541B4">
      <w:pPr>
        <w:pStyle w:val="Codeblock"/>
      </w:pPr>
      <w:r>
        <w:tab/>
        <w:t>int y = ConsoleCursor::Y;</w:t>
      </w:r>
    </w:p>
    <w:p w14:paraId="2BC3A6FD" w14:textId="77777777" w:rsidR="003541B4" w:rsidRDefault="003541B4" w:rsidP="003541B4">
      <w:pPr>
        <w:pStyle w:val="Codeblock"/>
      </w:pPr>
    </w:p>
    <w:p w14:paraId="0BE9FC19" w14:textId="77777777" w:rsidR="003541B4" w:rsidRDefault="003541B4" w:rsidP="003541B4">
      <w:pPr>
        <w:pStyle w:val="Codeblock"/>
      </w:pPr>
      <w:r>
        <w:lastRenderedPageBreak/>
        <w:tab/>
        <w:t>for (size_t len = test_min_size; len &lt;= test_max_size; len += test_step_size)</w:t>
      </w:r>
    </w:p>
    <w:p w14:paraId="2A7909CC" w14:textId="77777777" w:rsidR="003541B4" w:rsidRDefault="003541B4" w:rsidP="003541B4">
      <w:pPr>
        <w:pStyle w:val="Codeblock"/>
      </w:pPr>
      <w:r>
        <w:tab/>
      </w:r>
      <w:r>
        <w:tab/>
        <w:t>TestIteration&lt;TData&gt;(a, len);</w:t>
      </w:r>
    </w:p>
    <w:p w14:paraId="0079B23A" w14:textId="77777777" w:rsidR="003541B4" w:rsidRDefault="003541B4" w:rsidP="003541B4">
      <w:pPr>
        <w:pStyle w:val="Codeblock"/>
      </w:pPr>
    </w:p>
    <w:p w14:paraId="57B709C0" w14:textId="77777777" w:rsidR="003541B4" w:rsidRDefault="003541B4" w:rsidP="003541B4">
      <w:pPr>
        <w:pStyle w:val="Codeblock"/>
      </w:pPr>
      <w:r>
        <w:tab/>
        <w:t>ConsoleCursor::Teleport(x, y + SortAlgorithms::AllTestsArr&lt;TData&gt;.size());</w:t>
      </w:r>
    </w:p>
    <w:p w14:paraId="23FDEAD0" w14:textId="77777777" w:rsidR="003541B4" w:rsidRDefault="003541B4" w:rsidP="003541B4">
      <w:pPr>
        <w:pStyle w:val="Codeblock"/>
      </w:pPr>
      <w:r>
        <w:t>}</w:t>
      </w:r>
    </w:p>
    <w:p w14:paraId="5F25E741" w14:textId="77777777" w:rsidR="003541B4" w:rsidRDefault="003541B4" w:rsidP="003541B4">
      <w:pPr>
        <w:pStyle w:val="Codeblock"/>
      </w:pPr>
    </w:p>
    <w:p w14:paraId="4C25A392" w14:textId="77777777" w:rsidR="003541B4" w:rsidRDefault="003541B4" w:rsidP="003541B4">
      <w:pPr>
        <w:pStyle w:val="Codeblock"/>
      </w:pPr>
      <w:r>
        <w:t>template &lt;class TData&gt;</w:t>
      </w:r>
    </w:p>
    <w:p w14:paraId="5B00F4A6" w14:textId="77777777" w:rsidR="003541B4" w:rsidRDefault="003541B4" w:rsidP="003541B4">
      <w:pPr>
        <w:pStyle w:val="Codeblock"/>
      </w:pPr>
      <w:r>
        <w:t>void Println(TData a[], size_t len) {</w:t>
      </w:r>
    </w:p>
    <w:p w14:paraId="4EB671A0" w14:textId="77777777" w:rsidR="003541B4" w:rsidRDefault="003541B4" w:rsidP="003541B4">
      <w:pPr>
        <w:pStyle w:val="Codeblock"/>
      </w:pPr>
      <w:r>
        <w:tab/>
        <w:t>for (size_t i = 0; i &lt; len; ++i)</w:t>
      </w:r>
    </w:p>
    <w:p w14:paraId="4831E17D" w14:textId="77777777" w:rsidR="003541B4" w:rsidRDefault="003541B4" w:rsidP="003541B4">
      <w:pPr>
        <w:pStyle w:val="Codeblock"/>
      </w:pPr>
      <w:r>
        <w:tab/>
      </w:r>
      <w:r>
        <w:tab/>
        <w:t>wcout &lt;&lt; a[i] &lt;&lt; L' ';</w:t>
      </w:r>
    </w:p>
    <w:p w14:paraId="3CA4547F" w14:textId="77777777" w:rsidR="003541B4" w:rsidRDefault="003541B4" w:rsidP="003541B4">
      <w:pPr>
        <w:pStyle w:val="Codeblock"/>
      </w:pPr>
      <w:r>
        <w:tab/>
        <w:t>wcout &lt;&lt; endl;</w:t>
      </w:r>
    </w:p>
    <w:p w14:paraId="074A6F0C" w14:textId="77777777" w:rsidR="003541B4" w:rsidRDefault="003541B4" w:rsidP="003541B4">
      <w:pPr>
        <w:pStyle w:val="Codeblock"/>
      </w:pPr>
      <w:r>
        <w:t>}</w:t>
      </w:r>
    </w:p>
    <w:p w14:paraId="4D92C9D8" w14:textId="77777777" w:rsidR="003541B4" w:rsidRDefault="003541B4" w:rsidP="003541B4">
      <w:pPr>
        <w:pStyle w:val="Codeblock"/>
      </w:pPr>
    </w:p>
    <w:p w14:paraId="13563CF0" w14:textId="77777777" w:rsidR="003541B4" w:rsidRDefault="003541B4" w:rsidP="003541B4">
      <w:pPr>
        <w:pStyle w:val="Codeblock"/>
      </w:pPr>
      <w:r>
        <w:t>int main() {</w:t>
      </w:r>
    </w:p>
    <w:p w14:paraId="6E6C7204" w14:textId="77777777" w:rsidR="003541B4" w:rsidRDefault="003541B4" w:rsidP="003541B4">
      <w:pPr>
        <w:pStyle w:val="Codeblock"/>
      </w:pPr>
      <w:r>
        <w:tab/>
        <w:t>if (_setmode(_fileno(stdout), _O_U16TEXT) == -1) return -1;</w:t>
      </w:r>
    </w:p>
    <w:p w14:paraId="515EF172" w14:textId="77777777" w:rsidR="003541B4" w:rsidRDefault="003541B4" w:rsidP="003541B4">
      <w:pPr>
        <w:pStyle w:val="Codeblock"/>
      </w:pPr>
      <w:r>
        <w:tab/>
        <w:t>if (_setmode(_fileno(stdin ), _O_U16TEXT) == -1) return -1;</w:t>
      </w:r>
    </w:p>
    <w:p w14:paraId="42619521" w14:textId="77777777" w:rsidR="003541B4" w:rsidRDefault="003541B4" w:rsidP="003541B4">
      <w:pPr>
        <w:pStyle w:val="Codeblock"/>
      </w:pPr>
      <w:r>
        <w:tab/>
        <w:t>if (_setmode(_fileno(stderr), _O_U16TEXT) == -1) return -1;</w:t>
      </w:r>
    </w:p>
    <w:p w14:paraId="34A2F05A" w14:textId="77777777" w:rsidR="003541B4" w:rsidRDefault="003541B4" w:rsidP="003541B4">
      <w:pPr>
        <w:pStyle w:val="Codeblock"/>
      </w:pPr>
    </w:p>
    <w:p w14:paraId="69EB6C9B" w14:textId="77777777" w:rsidR="003541B4" w:rsidRDefault="003541B4" w:rsidP="003541B4">
      <w:pPr>
        <w:pStyle w:val="Codeblock"/>
      </w:pPr>
    </w:p>
    <w:p w14:paraId="07B27431" w14:textId="77777777" w:rsidR="003541B4" w:rsidRDefault="003541B4" w:rsidP="003541B4">
      <w:pPr>
        <w:pStyle w:val="Codeblock"/>
      </w:pPr>
    </w:p>
    <w:p w14:paraId="64203545" w14:textId="77777777" w:rsidR="003541B4" w:rsidRDefault="003541B4" w:rsidP="003541B4">
      <w:pPr>
        <w:pStyle w:val="Codeblock"/>
      </w:pPr>
      <w:r>
        <w:tab/>
        <w:t>auto data = new int[test_max_size];</w:t>
      </w:r>
    </w:p>
    <w:p w14:paraId="42A87E1E" w14:textId="77777777" w:rsidR="003541B4" w:rsidRDefault="003541B4" w:rsidP="003541B4">
      <w:pPr>
        <w:pStyle w:val="Codeblock"/>
      </w:pPr>
      <w:r>
        <w:tab/>
        <w:t>for (auto i = 0; i &lt; test_max_size; ++i)</w:t>
      </w:r>
    </w:p>
    <w:p w14:paraId="54FB2DDF" w14:textId="77777777" w:rsidR="003541B4" w:rsidRPr="003541B4" w:rsidRDefault="003541B4" w:rsidP="003541B4">
      <w:pPr>
        <w:pStyle w:val="Codeblock"/>
        <w:rPr>
          <w:lang w:val="ru-RU"/>
        </w:rPr>
      </w:pPr>
      <w:r>
        <w:tab/>
      </w:r>
      <w:r>
        <w:tab/>
        <w:t>data</w:t>
      </w:r>
      <w:r w:rsidRPr="003541B4">
        <w:rPr>
          <w:lang w:val="ru-RU"/>
        </w:rPr>
        <w:t>[</w:t>
      </w:r>
      <w:r>
        <w:t>i</w:t>
      </w:r>
      <w:r w:rsidRPr="003541B4">
        <w:rPr>
          <w:lang w:val="ru-RU"/>
        </w:rPr>
        <w:t xml:space="preserve">] = </w:t>
      </w:r>
      <w:r>
        <w:t>rand</w:t>
      </w:r>
      <w:r w:rsidRPr="003541B4">
        <w:rPr>
          <w:lang w:val="ru-RU"/>
        </w:rPr>
        <w:t>() % 500;</w:t>
      </w:r>
    </w:p>
    <w:p w14:paraId="431BB035" w14:textId="77777777" w:rsidR="003541B4" w:rsidRPr="003541B4" w:rsidRDefault="003541B4" w:rsidP="003541B4">
      <w:pPr>
        <w:pStyle w:val="Codeblock"/>
        <w:rPr>
          <w:lang w:val="ru-RU"/>
        </w:rPr>
      </w:pPr>
    </w:p>
    <w:p w14:paraId="1843C62F" w14:textId="77777777" w:rsidR="003541B4" w:rsidRPr="003541B4" w:rsidRDefault="003541B4" w:rsidP="003541B4">
      <w:pPr>
        <w:pStyle w:val="Codeblock"/>
        <w:rPr>
          <w:lang w:val="ru-RU"/>
        </w:rPr>
      </w:pPr>
      <w:r w:rsidRPr="003541B4">
        <w:rPr>
          <w:lang w:val="ru-RU"/>
        </w:rPr>
        <w:tab/>
      </w:r>
      <w:r>
        <w:t>wcout</w:t>
      </w:r>
      <w:r w:rsidRPr="003541B4">
        <w:rPr>
          <w:lang w:val="ru-RU"/>
        </w:rPr>
        <w:t xml:space="preserve"> &lt;&lt; </w:t>
      </w:r>
      <w:r>
        <w:t>L</w:t>
      </w:r>
      <w:r w:rsidRPr="003541B4">
        <w:rPr>
          <w:lang w:val="ru-RU"/>
        </w:rPr>
        <w:t xml:space="preserve">"Не отсортированный массив:" &lt;&lt; </w:t>
      </w:r>
      <w:r>
        <w:t>endl</w:t>
      </w:r>
      <w:r w:rsidRPr="003541B4">
        <w:rPr>
          <w:lang w:val="ru-RU"/>
        </w:rPr>
        <w:t>;</w:t>
      </w:r>
    </w:p>
    <w:p w14:paraId="7B16C63F" w14:textId="77777777" w:rsidR="003541B4" w:rsidRDefault="003541B4" w:rsidP="003541B4">
      <w:pPr>
        <w:pStyle w:val="Codeblock"/>
      </w:pPr>
      <w:r w:rsidRPr="003541B4">
        <w:rPr>
          <w:lang w:val="ru-RU"/>
        </w:rPr>
        <w:tab/>
      </w:r>
      <w:r>
        <w:t>AllTestIterations(data);</w:t>
      </w:r>
    </w:p>
    <w:p w14:paraId="33C06289" w14:textId="77777777" w:rsidR="003541B4" w:rsidRDefault="003541B4" w:rsidP="003541B4">
      <w:pPr>
        <w:pStyle w:val="Codeblock"/>
      </w:pPr>
      <w:r>
        <w:tab/>
        <w:t>wcout &lt;&lt; endl &lt;&lt; endl;</w:t>
      </w:r>
    </w:p>
    <w:p w14:paraId="76910126" w14:textId="77777777" w:rsidR="003541B4" w:rsidRDefault="003541B4" w:rsidP="003541B4">
      <w:pPr>
        <w:pStyle w:val="Codeblock"/>
      </w:pPr>
    </w:p>
    <w:p w14:paraId="33E617C6" w14:textId="77777777" w:rsidR="003541B4" w:rsidRDefault="003541B4" w:rsidP="003541B4">
      <w:pPr>
        <w:pStyle w:val="Codeblock"/>
      </w:pPr>
    </w:p>
    <w:p w14:paraId="1D2AE245" w14:textId="77777777" w:rsidR="003541B4" w:rsidRDefault="003541B4" w:rsidP="003541B4">
      <w:pPr>
        <w:pStyle w:val="Codeblock"/>
      </w:pPr>
    </w:p>
    <w:p w14:paraId="113734A8" w14:textId="77777777" w:rsidR="003541B4" w:rsidRDefault="003541B4" w:rsidP="003541B4">
      <w:pPr>
        <w:pStyle w:val="Codeblock"/>
      </w:pPr>
      <w:r>
        <w:tab/>
        <w:t>auto sorted = new int[test_max_size];</w:t>
      </w:r>
    </w:p>
    <w:p w14:paraId="0DEBBE5E" w14:textId="77777777" w:rsidR="003541B4" w:rsidRDefault="003541B4" w:rsidP="003541B4">
      <w:pPr>
        <w:pStyle w:val="Codeblock"/>
      </w:pPr>
      <w:r>
        <w:tab/>
        <w:t>for (auto i = 0; i &lt; test_max_size; ++i) sorted[i] = data[i];</w:t>
      </w:r>
    </w:p>
    <w:p w14:paraId="27F2CB81" w14:textId="77777777" w:rsidR="003541B4" w:rsidRDefault="003541B4" w:rsidP="003541B4">
      <w:pPr>
        <w:pStyle w:val="Codeblock"/>
      </w:pPr>
      <w:r>
        <w:tab/>
        <w:t>SortAlgorithms::RadixSort(sorted, test_max_size);</w:t>
      </w:r>
    </w:p>
    <w:p w14:paraId="2875E5E9" w14:textId="77777777" w:rsidR="003541B4" w:rsidRDefault="003541B4" w:rsidP="003541B4">
      <w:pPr>
        <w:pStyle w:val="Codeblock"/>
      </w:pPr>
    </w:p>
    <w:p w14:paraId="4E01F183" w14:textId="77777777" w:rsidR="003541B4" w:rsidRPr="003541B4" w:rsidRDefault="003541B4" w:rsidP="003541B4">
      <w:pPr>
        <w:pStyle w:val="Codeblock"/>
        <w:rPr>
          <w:lang w:val="ru-RU"/>
        </w:rPr>
      </w:pPr>
      <w:r>
        <w:tab/>
        <w:t>wcout</w:t>
      </w:r>
      <w:r w:rsidRPr="003541B4">
        <w:rPr>
          <w:lang w:val="ru-RU"/>
        </w:rPr>
        <w:t xml:space="preserve"> &lt;&lt; </w:t>
      </w:r>
      <w:r>
        <w:t>L</w:t>
      </w:r>
      <w:r w:rsidRPr="003541B4">
        <w:rPr>
          <w:lang w:val="ru-RU"/>
        </w:rPr>
        <w:t xml:space="preserve">"Отсортированный массив:" &lt;&lt; </w:t>
      </w:r>
      <w:r>
        <w:t>endl</w:t>
      </w:r>
      <w:r w:rsidRPr="003541B4">
        <w:rPr>
          <w:lang w:val="ru-RU"/>
        </w:rPr>
        <w:t>;</w:t>
      </w:r>
    </w:p>
    <w:p w14:paraId="3B9B0E93" w14:textId="77777777" w:rsidR="003541B4" w:rsidRDefault="003541B4" w:rsidP="003541B4">
      <w:pPr>
        <w:pStyle w:val="Codeblock"/>
      </w:pPr>
      <w:r w:rsidRPr="003541B4">
        <w:rPr>
          <w:lang w:val="ru-RU"/>
        </w:rPr>
        <w:tab/>
      </w:r>
      <w:r>
        <w:t>AllTestIterations(sorted);</w:t>
      </w:r>
    </w:p>
    <w:p w14:paraId="468AEB07" w14:textId="77777777" w:rsidR="003541B4" w:rsidRDefault="003541B4" w:rsidP="003541B4">
      <w:pPr>
        <w:pStyle w:val="Codeblock"/>
      </w:pPr>
      <w:r>
        <w:tab/>
        <w:t>wcout &lt;&lt; endl &lt;&lt; endl;</w:t>
      </w:r>
    </w:p>
    <w:p w14:paraId="5A674C46" w14:textId="77777777" w:rsidR="003541B4" w:rsidRDefault="003541B4" w:rsidP="003541B4">
      <w:pPr>
        <w:pStyle w:val="Codeblock"/>
      </w:pPr>
    </w:p>
    <w:p w14:paraId="47E60660" w14:textId="77777777" w:rsidR="003541B4" w:rsidRDefault="003541B4" w:rsidP="003541B4">
      <w:pPr>
        <w:pStyle w:val="Codeblock"/>
      </w:pPr>
    </w:p>
    <w:p w14:paraId="5E8F6EC2" w14:textId="77777777" w:rsidR="003541B4" w:rsidRDefault="003541B4" w:rsidP="003541B4">
      <w:pPr>
        <w:pStyle w:val="Codeblock"/>
      </w:pPr>
    </w:p>
    <w:p w14:paraId="3F98F92B" w14:textId="77777777" w:rsidR="003541B4" w:rsidRDefault="003541B4" w:rsidP="003541B4">
      <w:pPr>
        <w:pStyle w:val="Codeblock"/>
      </w:pPr>
      <w:r>
        <w:tab/>
        <w:t>auto reversed = new int[test_max_size];</w:t>
      </w:r>
    </w:p>
    <w:p w14:paraId="6A9BC7A7" w14:textId="77777777" w:rsidR="003541B4" w:rsidRDefault="003541B4" w:rsidP="003541B4">
      <w:pPr>
        <w:pStyle w:val="Codeblock"/>
      </w:pPr>
      <w:r>
        <w:tab/>
        <w:t>for (auto i = 0; i &lt; test_max_size; ++i) reversed[i] = sorted[test_max_size - i - 1];</w:t>
      </w:r>
    </w:p>
    <w:p w14:paraId="7547341F" w14:textId="77777777" w:rsidR="003541B4" w:rsidRDefault="003541B4" w:rsidP="003541B4">
      <w:pPr>
        <w:pStyle w:val="Codeblock"/>
      </w:pPr>
    </w:p>
    <w:p w14:paraId="47A77D07" w14:textId="77777777" w:rsidR="003541B4" w:rsidRPr="003541B4" w:rsidRDefault="003541B4" w:rsidP="003541B4">
      <w:pPr>
        <w:pStyle w:val="Codeblock"/>
        <w:rPr>
          <w:lang w:val="ru-RU"/>
        </w:rPr>
      </w:pPr>
      <w:r>
        <w:tab/>
        <w:t>wcout</w:t>
      </w:r>
      <w:r w:rsidRPr="003541B4">
        <w:rPr>
          <w:lang w:val="ru-RU"/>
        </w:rPr>
        <w:t xml:space="preserve"> &lt;&lt; </w:t>
      </w:r>
      <w:r>
        <w:t>L</w:t>
      </w:r>
      <w:r w:rsidRPr="003541B4">
        <w:rPr>
          <w:lang w:val="ru-RU"/>
        </w:rPr>
        <w:t xml:space="preserve">"Отсортированный в обратном порядке массив:" &lt;&lt; </w:t>
      </w:r>
      <w:r>
        <w:t>endl</w:t>
      </w:r>
      <w:r w:rsidRPr="003541B4">
        <w:rPr>
          <w:lang w:val="ru-RU"/>
        </w:rPr>
        <w:t>;</w:t>
      </w:r>
    </w:p>
    <w:p w14:paraId="7F744171" w14:textId="77777777" w:rsidR="003541B4" w:rsidRDefault="003541B4" w:rsidP="003541B4">
      <w:pPr>
        <w:pStyle w:val="Codeblock"/>
      </w:pPr>
      <w:r w:rsidRPr="003541B4">
        <w:rPr>
          <w:lang w:val="ru-RU"/>
        </w:rPr>
        <w:tab/>
      </w:r>
      <w:r>
        <w:t>AllTestIterations(reversed);</w:t>
      </w:r>
    </w:p>
    <w:p w14:paraId="29FF8C54" w14:textId="77777777" w:rsidR="003541B4" w:rsidRDefault="003541B4" w:rsidP="003541B4">
      <w:pPr>
        <w:pStyle w:val="Codeblock"/>
      </w:pPr>
      <w:r>
        <w:tab/>
        <w:t>wcout &lt;&lt; endl &lt;&lt; endl;</w:t>
      </w:r>
    </w:p>
    <w:p w14:paraId="4BB74B28" w14:textId="77777777" w:rsidR="003541B4" w:rsidRDefault="003541B4" w:rsidP="003541B4">
      <w:pPr>
        <w:pStyle w:val="Codeblock"/>
      </w:pPr>
    </w:p>
    <w:p w14:paraId="51CB12CD" w14:textId="77777777" w:rsidR="003541B4" w:rsidRDefault="003541B4" w:rsidP="003541B4">
      <w:pPr>
        <w:pStyle w:val="Codeblock"/>
      </w:pPr>
    </w:p>
    <w:p w14:paraId="769D1112" w14:textId="77777777" w:rsidR="003541B4" w:rsidRDefault="003541B4" w:rsidP="003541B4">
      <w:pPr>
        <w:pStyle w:val="Codeblock"/>
      </w:pPr>
    </w:p>
    <w:p w14:paraId="02A4CE23" w14:textId="77777777" w:rsidR="003541B4" w:rsidRDefault="003541B4" w:rsidP="003541B4">
      <w:pPr>
        <w:pStyle w:val="Codeblock"/>
      </w:pPr>
      <w:r>
        <w:tab/>
        <w:t>{</w:t>
      </w:r>
    </w:p>
    <w:p w14:paraId="0784CC17" w14:textId="77777777" w:rsidR="003541B4" w:rsidRDefault="003541B4" w:rsidP="003541B4">
      <w:pPr>
        <w:pStyle w:val="Codeblock"/>
      </w:pPr>
      <w:r>
        <w:tab/>
      </w:r>
      <w:r>
        <w:tab/>
        <w:t>size_t const integrity_test_size = 20;</w:t>
      </w:r>
    </w:p>
    <w:p w14:paraId="0C964AC1" w14:textId="77777777" w:rsidR="003541B4" w:rsidRDefault="003541B4" w:rsidP="003541B4">
      <w:pPr>
        <w:pStyle w:val="Codeblock"/>
      </w:pPr>
    </w:p>
    <w:p w14:paraId="7CBE81A7" w14:textId="77777777" w:rsidR="003541B4" w:rsidRPr="003541B4" w:rsidRDefault="003541B4" w:rsidP="003541B4">
      <w:pPr>
        <w:pStyle w:val="Codeblock"/>
        <w:rPr>
          <w:lang w:val="ru-RU"/>
        </w:rPr>
      </w:pPr>
      <w:r>
        <w:tab/>
      </w:r>
      <w:r>
        <w:tab/>
        <w:t>wcout</w:t>
      </w:r>
      <w:r w:rsidRPr="003541B4">
        <w:rPr>
          <w:lang w:val="ru-RU"/>
        </w:rPr>
        <w:t xml:space="preserve"> &lt;&lt; </w:t>
      </w:r>
      <w:r>
        <w:t>L</w:t>
      </w:r>
      <w:r w:rsidRPr="003541B4">
        <w:rPr>
          <w:lang w:val="ru-RU"/>
        </w:rPr>
        <w:t xml:space="preserve">"Тестирование адекватности сортировок:" &lt;&lt; </w:t>
      </w:r>
      <w:r>
        <w:t>endl</w:t>
      </w:r>
      <w:r w:rsidRPr="003541B4">
        <w:rPr>
          <w:lang w:val="ru-RU"/>
        </w:rPr>
        <w:t>;</w:t>
      </w:r>
    </w:p>
    <w:p w14:paraId="3380D36A" w14:textId="77777777" w:rsidR="003541B4" w:rsidRDefault="003541B4" w:rsidP="003541B4">
      <w:pPr>
        <w:pStyle w:val="Codeblock"/>
      </w:pPr>
      <w:r w:rsidRPr="003541B4">
        <w:rPr>
          <w:lang w:val="ru-RU"/>
        </w:rPr>
        <w:tab/>
      </w:r>
      <w:r w:rsidRPr="003541B4">
        <w:rPr>
          <w:lang w:val="ru-RU"/>
        </w:rPr>
        <w:tab/>
      </w:r>
      <w:r>
        <w:t>Println(data, integrity_test_size);</w:t>
      </w:r>
    </w:p>
    <w:p w14:paraId="703B6418" w14:textId="77777777" w:rsidR="003541B4" w:rsidRDefault="003541B4" w:rsidP="003541B4">
      <w:pPr>
        <w:pStyle w:val="Codeblock"/>
      </w:pPr>
    </w:p>
    <w:p w14:paraId="317BDDB6" w14:textId="77777777" w:rsidR="003541B4" w:rsidRDefault="003541B4" w:rsidP="003541B4">
      <w:pPr>
        <w:pStyle w:val="Codeblock"/>
      </w:pPr>
      <w:r>
        <w:tab/>
      </w:r>
      <w:r>
        <w:tab/>
        <w:t>auto temp = new int[integrity_test_size];</w:t>
      </w:r>
    </w:p>
    <w:p w14:paraId="77F565A8" w14:textId="77777777" w:rsidR="003541B4" w:rsidRDefault="003541B4" w:rsidP="003541B4">
      <w:pPr>
        <w:pStyle w:val="Codeblock"/>
      </w:pPr>
    </w:p>
    <w:p w14:paraId="1C49D65E" w14:textId="77777777" w:rsidR="003541B4" w:rsidRDefault="003541B4" w:rsidP="003541B4">
      <w:pPr>
        <w:pStyle w:val="Codeblock"/>
      </w:pPr>
      <w:r>
        <w:tab/>
      </w:r>
      <w:r>
        <w:tab/>
        <w:t>for (auto t : SortAlgorithms::AllTestsArr&lt;int&gt;)</w:t>
      </w:r>
    </w:p>
    <w:p w14:paraId="57B1A332" w14:textId="77777777" w:rsidR="003541B4" w:rsidRDefault="003541B4" w:rsidP="003541B4">
      <w:pPr>
        <w:pStyle w:val="Codeblock"/>
      </w:pPr>
      <w:r>
        <w:tab/>
      </w:r>
      <w:r>
        <w:tab/>
        <w:t>{</w:t>
      </w:r>
    </w:p>
    <w:p w14:paraId="54CEA734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for (size_t i = 0; i &lt; integrity_test_size; ++i) temp[i] = data[i];</w:t>
      </w:r>
    </w:p>
    <w:p w14:paraId="16F16144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t.proc(temp, integrity_test_size);</w:t>
      </w:r>
    </w:p>
    <w:p w14:paraId="452D2C58" w14:textId="77777777" w:rsidR="003541B4" w:rsidRDefault="003541B4" w:rsidP="003541B4">
      <w:pPr>
        <w:pStyle w:val="Codeblock"/>
      </w:pPr>
      <w:r>
        <w:tab/>
      </w:r>
      <w:r>
        <w:tab/>
      </w:r>
      <w:r>
        <w:tab/>
        <w:t>Println(temp, integrity_test_size);</w:t>
      </w:r>
    </w:p>
    <w:p w14:paraId="710B001C" w14:textId="77777777" w:rsidR="003541B4" w:rsidRDefault="003541B4" w:rsidP="003541B4">
      <w:pPr>
        <w:pStyle w:val="Codeblock"/>
      </w:pPr>
      <w:r>
        <w:tab/>
      </w:r>
      <w:r>
        <w:tab/>
        <w:t>}</w:t>
      </w:r>
    </w:p>
    <w:p w14:paraId="4E1031B3" w14:textId="77777777" w:rsidR="003541B4" w:rsidRDefault="003541B4" w:rsidP="003541B4">
      <w:pPr>
        <w:pStyle w:val="Codeblock"/>
      </w:pPr>
    </w:p>
    <w:p w14:paraId="5E4F7FDC" w14:textId="77777777" w:rsidR="003541B4" w:rsidRDefault="003541B4" w:rsidP="003541B4">
      <w:pPr>
        <w:pStyle w:val="Codeblock"/>
      </w:pPr>
      <w:r>
        <w:tab/>
      </w:r>
      <w:r>
        <w:tab/>
        <w:t>delete[] temp;</w:t>
      </w:r>
    </w:p>
    <w:p w14:paraId="2AE900FA" w14:textId="77777777" w:rsidR="003541B4" w:rsidRDefault="003541B4" w:rsidP="003541B4">
      <w:pPr>
        <w:pStyle w:val="Codeblock"/>
      </w:pPr>
      <w:r>
        <w:tab/>
        <w:t>}</w:t>
      </w:r>
    </w:p>
    <w:p w14:paraId="47D7396E" w14:textId="77777777" w:rsidR="003541B4" w:rsidRDefault="003541B4" w:rsidP="003541B4">
      <w:pPr>
        <w:pStyle w:val="Codeblock"/>
      </w:pPr>
    </w:p>
    <w:p w14:paraId="26C31D29" w14:textId="77777777" w:rsidR="003541B4" w:rsidRDefault="003541B4" w:rsidP="003541B4">
      <w:pPr>
        <w:pStyle w:val="Codeblock"/>
      </w:pPr>
    </w:p>
    <w:p w14:paraId="26426C76" w14:textId="77777777" w:rsidR="003541B4" w:rsidRDefault="003541B4" w:rsidP="003541B4">
      <w:pPr>
        <w:pStyle w:val="Codeblock"/>
      </w:pPr>
    </w:p>
    <w:p w14:paraId="5D47B80B" w14:textId="77777777" w:rsidR="003541B4" w:rsidRDefault="003541B4" w:rsidP="003541B4">
      <w:pPr>
        <w:pStyle w:val="Codeblock"/>
      </w:pPr>
      <w:r>
        <w:tab/>
        <w:t>delete[] data;</w:t>
      </w:r>
    </w:p>
    <w:p w14:paraId="236C5B49" w14:textId="77777777" w:rsidR="003541B4" w:rsidRDefault="003541B4" w:rsidP="003541B4">
      <w:pPr>
        <w:pStyle w:val="Codeblock"/>
      </w:pPr>
      <w:r>
        <w:tab/>
        <w:t>delete[] sorted;</w:t>
      </w:r>
    </w:p>
    <w:p w14:paraId="0EF6B878" w14:textId="77777777" w:rsidR="003541B4" w:rsidRDefault="003541B4" w:rsidP="003541B4">
      <w:pPr>
        <w:pStyle w:val="Codeblock"/>
      </w:pPr>
      <w:r>
        <w:tab/>
        <w:t>delete[] reversed;</w:t>
      </w:r>
    </w:p>
    <w:p w14:paraId="39E3929D" w14:textId="49C5D162" w:rsidR="00CD5515" w:rsidRPr="00CD5515" w:rsidRDefault="003541B4" w:rsidP="003541B4">
      <w:pPr>
        <w:pStyle w:val="Codeblock"/>
      </w:pPr>
      <w:r>
        <w:t>}</w:t>
      </w:r>
    </w:p>
    <w:sectPr w:rsidR="00CD5515" w:rsidRPr="00CD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95614"/>
    <w:multiLevelType w:val="hybridMultilevel"/>
    <w:tmpl w:val="EF80B076"/>
    <w:lvl w:ilvl="0" w:tplc="2A1AAE20">
      <w:start w:val="1"/>
      <w:numFmt w:val="decimal"/>
      <w:lvlText w:val="%1. 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2636"/>
    <w:multiLevelType w:val="hybridMultilevel"/>
    <w:tmpl w:val="46D8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6963"/>
    <w:multiLevelType w:val="hybridMultilevel"/>
    <w:tmpl w:val="89C6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E"/>
    <w:rsid w:val="00005FAB"/>
    <w:rsid w:val="0006372B"/>
    <w:rsid w:val="00072EC6"/>
    <w:rsid w:val="00096609"/>
    <w:rsid w:val="00125796"/>
    <w:rsid w:val="001E7FC4"/>
    <w:rsid w:val="001F3CA2"/>
    <w:rsid w:val="001F754C"/>
    <w:rsid w:val="002031CE"/>
    <w:rsid w:val="002F7E3F"/>
    <w:rsid w:val="0031136F"/>
    <w:rsid w:val="00336716"/>
    <w:rsid w:val="003541B4"/>
    <w:rsid w:val="003735FC"/>
    <w:rsid w:val="00374C59"/>
    <w:rsid w:val="003A01AC"/>
    <w:rsid w:val="00420183"/>
    <w:rsid w:val="00454B28"/>
    <w:rsid w:val="004921C1"/>
    <w:rsid w:val="004B318B"/>
    <w:rsid w:val="004F6107"/>
    <w:rsid w:val="0054064C"/>
    <w:rsid w:val="00563C30"/>
    <w:rsid w:val="006226FA"/>
    <w:rsid w:val="00624449"/>
    <w:rsid w:val="0063176C"/>
    <w:rsid w:val="006650F9"/>
    <w:rsid w:val="00684B9E"/>
    <w:rsid w:val="0069732F"/>
    <w:rsid w:val="006C6F07"/>
    <w:rsid w:val="007007A8"/>
    <w:rsid w:val="0076604B"/>
    <w:rsid w:val="00774086"/>
    <w:rsid w:val="007A2ECF"/>
    <w:rsid w:val="007B7C67"/>
    <w:rsid w:val="007C3AAB"/>
    <w:rsid w:val="00803476"/>
    <w:rsid w:val="00805444"/>
    <w:rsid w:val="0081758B"/>
    <w:rsid w:val="0094075E"/>
    <w:rsid w:val="00A000D6"/>
    <w:rsid w:val="00A52021"/>
    <w:rsid w:val="00B606FA"/>
    <w:rsid w:val="00C14F40"/>
    <w:rsid w:val="00C43BED"/>
    <w:rsid w:val="00C7060C"/>
    <w:rsid w:val="00CA6515"/>
    <w:rsid w:val="00CD5515"/>
    <w:rsid w:val="00CD6940"/>
    <w:rsid w:val="00D058DB"/>
    <w:rsid w:val="00D34CBB"/>
    <w:rsid w:val="00D96779"/>
    <w:rsid w:val="00DA3C82"/>
    <w:rsid w:val="00DB7640"/>
    <w:rsid w:val="00E026D5"/>
    <w:rsid w:val="00E831AD"/>
    <w:rsid w:val="00E92387"/>
    <w:rsid w:val="00EE7050"/>
    <w:rsid w:val="00F00B86"/>
    <w:rsid w:val="00F06448"/>
    <w:rsid w:val="00F27D53"/>
    <w:rsid w:val="00F531AF"/>
    <w:rsid w:val="00F957F3"/>
    <w:rsid w:val="00F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565"/>
  <w15:chartTrackingRefBased/>
  <w15:docId w15:val="{63CA8368-EE32-4038-A2DF-17A98DF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HAnsi" w:hAnsi="Liberation Serif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C30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autoRedefine/>
    <w:qFormat/>
    <w:rsid w:val="00CD6940"/>
    <w:pPr>
      <w:pageBreakBefore/>
      <w:spacing w:line="480" w:lineRule="auto"/>
      <w:jc w:val="center"/>
      <w:outlineLvl w:val="0"/>
    </w:pPr>
    <w:rPr>
      <w:b/>
      <w:lang w:val="ru-RU"/>
    </w:rPr>
  </w:style>
  <w:style w:type="paragraph" w:customStyle="1" w:styleId="Codeblock">
    <w:name w:val="Code block"/>
    <w:basedOn w:val="Normal"/>
    <w:autoRedefine/>
    <w:qFormat/>
    <w:rsid w:val="00563C30"/>
    <w:pPr>
      <w:keepNext/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20"/>
    </w:rPr>
  </w:style>
  <w:style w:type="paragraph" w:customStyle="1" w:styleId="Codeinline">
    <w:name w:val="Code inline"/>
    <w:basedOn w:val="Normal"/>
    <w:link w:val="CodeinlineChar"/>
    <w:autoRedefine/>
    <w:qFormat/>
    <w:rsid w:val="00563C30"/>
    <w:rPr>
      <w:rFonts w:ascii="Courier New" w:hAnsi="Courier New"/>
      <w:noProof/>
      <w:sz w:val="20"/>
      <w:lang w:val="ru-RU"/>
    </w:rPr>
  </w:style>
  <w:style w:type="paragraph" w:styleId="ListParagraph">
    <w:name w:val="List Paragraph"/>
    <w:basedOn w:val="Normal"/>
    <w:uiPriority w:val="34"/>
    <w:qFormat/>
    <w:rsid w:val="00563C30"/>
    <w:pPr>
      <w:ind w:left="720"/>
      <w:contextualSpacing/>
    </w:pPr>
  </w:style>
  <w:style w:type="character" w:customStyle="1" w:styleId="CodeinlineChar">
    <w:name w:val="Code inline Char"/>
    <w:basedOn w:val="DefaultParagraphFont"/>
    <w:link w:val="Codeinline"/>
    <w:rsid w:val="00563C30"/>
    <w:rPr>
      <w:rFonts w:ascii="Courier New" w:hAnsi="Courier New"/>
      <w:noProof/>
      <w:sz w:val="20"/>
      <w:lang w:val="ru-RU"/>
    </w:rPr>
  </w:style>
  <w:style w:type="paragraph" w:customStyle="1" w:styleId="Sectionheading">
    <w:name w:val="Section heading"/>
    <w:basedOn w:val="Documentheading"/>
    <w:autoRedefine/>
    <w:qFormat/>
    <w:rsid w:val="002031CE"/>
    <w:pPr>
      <w:keepNext/>
      <w:pageBreakBefore w:val="0"/>
      <w:spacing w:before="240" w:line="240" w:lineRule="auto"/>
      <w:outlineLvl w:val="1"/>
    </w:pPr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Machine\Documents\Custom%20Office%20Templates\&#1061;&#1055;&#1048;%20(&#1087;&#1088;&#1086;&#107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0ECB5E-0126-4EFC-A76C-C6A3E26F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ХПИ (прог).dotx</Template>
  <TotalTime>2535</TotalTime>
  <Pages>24</Pages>
  <Words>3365</Words>
  <Characters>19183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SunMachine</dc:creator>
  <cp:keywords/>
  <dc:description/>
  <cp:lastModifiedBy>Sun Serega</cp:lastModifiedBy>
  <cp:revision>19</cp:revision>
  <dcterms:created xsi:type="dcterms:W3CDTF">2020-11-27T17:47:00Z</dcterms:created>
  <dcterms:modified xsi:type="dcterms:W3CDTF">2020-12-21T09:13:00Z</dcterms:modified>
</cp:coreProperties>
</file>